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AB367" w14:textId="2D1B781B" w:rsidR="00063648" w:rsidRPr="00860E7C" w:rsidRDefault="00063648" w:rsidP="007E1A40">
      <w:pPr>
        <w:pStyle w:val="ElsGraphAbs"/>
        <w:spacing w:after="160"/>
        <w:rPr>
          <w:rFonts w:ascii="Gulliver" w:hAnsi="Gulliver"/>
          <w:sz w:val="20"/>
          <w:szCs w:val="20"/>
        </w:rPr>
      </w:pPr>
      <w:bookmarkStart w:id="0" w:name="_top"/>
      <w:bookmarkEnd w:id="0"/>
      <w:r w:rsidRPr="00860E7C">
        <w:rPr>
          <w:rFonts w:ascii="Gulliver" w:hAnsi="Gulliver"/>
          <w:sz w:val="20"/>
          <w:szCs w:val="20"/>
        </w:rPr>
        <w:t>Graphical Abstract</w:t>
      </w:r>
    </w:p>
    <w:p w14:paraId="617AB369" w14:textId="16B7C41A" w:rsidR="00063648" w:rsidRPr="00860E7C" w:rsidRDefault="002F0E3C" w:rsidP="00512F6A">
      <w:pPr>
        <w:pStyle w:val="ElsGraphText"/>
        <w:rPr>
          <w:rFonts w:ascii="Gulliver" w:hAnsi="Gulliver"/>
          <w:sz w:val="16"/>
          <w:szCs w:val="16"/>
        </w:rPr>
        <w:sectPr w:rsidR="00063648" w:rsidRPr="00860E7C" w:rsidSect="000B449B">
          <w:headerReference w:type="default" r:id="rId8"/>
          <w:pgSz w:w="11906" w:h="16838" w:code="9"/>
          <w:pgMar w:top="1690" w:right="680" w:bottom="1690" w:left="851" w:header="1701" w:footer="1701" w:gutter="0"/>
          <w:pgNumType w:start="2"/>
          <w:cols w:space="720"/>
        </w:sectPr>
      </w:pPr>
      <w:r w:rsidRPr="00860E7C">
        <w:rPr>
          <w:noProof/>
        </w:rPr>
        <w:drawing>
          <wp:anchor distT="0" distB="0" distL="114300" distR="114300" simplePos="0" relativeHeight="251685888" behindDoc="1" locked="0" layoutInCell="1" allowOverlap="1" wp14:anchorId="6C4B62D9" wp14:editId="57C682B4">
            <wp:simplePos x="0" y="0"/>
            <wp:positionH relativeFrom="margin">
              <wp:align>center</wp:align>
            </wp:positionH>
            <wp:positionV relativeFrom="paragraph">
              <wp:posOffset>1299210</wp:posOffset>
            </wp:positionV>
            <wp:extent cx="4467225" cy="2524125"/>
            <wp:effectExtent l="0" t="0" r="9525" b="9525"/>
            <wp:wrapNone/>
            <wp:docPr id="2" name="Picture 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7225" cy="2524125"/>
                    </a:xfrm>
                    <a:prstGeom prst="rect">
                      <a:avLst/>
                    </a:prstGeom>
                  </pic:spPr>
                </pic:pic>
              </a:graphicData>
            </a:graphic>
            <wp14:sizeRelH relativeFrom="margin">
              <wp14:pctWidth>0</wp14:pctWidth>
            </wp14:sizeRelH>
            <wp14:sizeRelV relativeFrom="margin">
              <wp14:pctHeight>0</wp14:pctHeight>
            </wp14:sizeRelV>
          </wp:anchor>
        </w:drawing>
      </w:r>
      <w:r w:rsidRPr="00860E7C">
        <w:rPr>
          <w:rFonts w:ascii="Gulliver" w:hAnsi="Gulliver"/>
          <w:noProof/>
          <w:sz w:val="16"/>
          <w:szCs w:val="16"/>
        </w:rPr>
        <mc:AlternateContent>
          <mc:Choice Requires="wpg">
            <w:drawing>
              <wp:anchor distT="0" distB="0" distL="114300" distR="114300" simplePos="0" relativeHeight="251658240" behindDoc="0" locked="0" layoutInCell="1" allowOverlap="1" wp14:anchorId="617AB401" wp14:editId="76D5ADF7">
                <wp:simplePos x="0" y="0"/>
                <wp:positionH relativeFrom="column">
                  <wp:posOffset>-16510</wp:posOffset>
                </wp:positionH>
                <wp:positionV relativeFrom="paragraph">
                  <wp:posOffset>461010</wp:posOffset>
                </wp:positionV>
                <wp:extent cx="6400800" cy="3619500"/>
                <wp:effectExtent l="0" t="0" r="19050" b="19050"/>
                <wp:wrapTopAndBottom/>
                <wp:docPr id="9"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2"/>
                          <a:ext cx="6400800" cy="3619502"/>
                          <a:chOff x="912" y="3672"/>
                          <a:chExt cx="10080" cy="3120"/>
                        </a:xfrm>
                      </wpg:grpSpPr>
                      <wps:wsp>
                        <wps:cNvPr id="10" name="Text Box 87"/>
                        <wps:cNvSpPr txBox="1">
                          <a:spLocks noChangeAspect="1" noChangeArrowheads="1"/>
                        </wps:cNvSpPr>
                        <wps:spPr bwMode="auto">
                          <a:xfrm>
                            <a:off x="912" y="3672"/>
                            <a:ext cx="10080" cy="31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144FFE" w14:textId="77777777" w:rsidR="00C35692" w:rsidRDefault="00C35692" w:rsidP="00512F6A">
                              <w:pPr>
                                <w:pStyle w:val="ElsGraphAuthor"/>
                                <w:rPr>
                                  <w:rFonts w:ascii="Gulliver" w:hAnsi="Gulliver"/>
                                  <w:b/>
                                  <w:sz w:val="20"/>
                                </w:rPr>
                              </w:pPr>
                              <w:r w:rsidRPr="00512F6A">
                                <w:rPr>
                                  <w:rFonts w:ascii="Gulliver" w:hAnsi="Gulliver"/>
                                  <w:b/>
                                  <w:sz w:val="20"/>
                                </w:rPr>
                                <w:t xml:space="preserve">Guide for Design of a 2-bit Binary Parallel Ripple Carry Adder Using </w:t>
                              </w:r>
                            </w:p>
                            <w:p w14:paraId="0B75E858" w14:textId="77777777" w:rsidR="00C35692" w:rsidRDefault="00C35692" w:rsidP="00512F6A">
                              <w:pPr>
                                <w:pStyle w:val="ElsGraphAuthor"/>
                                <w:rPr>
                                  <w:rFonts w:ascii="Gulliver" w:hAnsi="Gulliver"/>
                                  <w:b/>
                                  <w:sz w:val="20"/>
                                </w:rPr>
                              </w:pPr>
                              <w:r w:rsidRPr="00512F6A">
                                <w:rPr>
                                  <w:rFonts w:ascii="Gulliver" w:hAnsi="Gulliver"/>
                                  <w:b/>
                                  <w:sz w:val="20"/>
                                </w:rPr>
                                <w:t>CMOS NAND</w:t>
                              </w:r>
                              <w:r>
                                <w:rPr>
                                  <w:rFonts w:ascii="Gulliver" w:hAnsi="Gulliver"/>
                                  <w:b/>
                                  <w:sz w:val="20"/>
                                </w:rPr>
                                <w:t xml:space="preserve"> </w:t>
                              </w:r>
                              <w:r w:rsidRPr="00512F6A">
                                <w:rPr>
                                  <w:rFonts w:ascii="Gulliver" w:hAnsi="Gulliver"/>
                                  <w:b/>
                                  <w:sz w:val="20"/>
                                </w:rPr>
                                <w:t>Gates with Microwind (Process 65nm) and EDA tool</w:t>
                              </w:r>
                            </w:p>
                            <w:p w14:paraId="7DD96733" w14:textId="77777777" w:rsidR="00C35692" w:rsidRDefault="00C35692" w:rsidP="00512F6A">
                              <w:pPr>
                                <w:pStyle w:val="ElsGraphAuthor"/>
                                <w:rPr>
                                  <w:rFonts w:ascii="Gulliver" w:hAnsi="Gulliver"/>
                                  <w:b/>
                                  <w:sz w:val="20"/>
                                </w:rPr>
                              </w:pPr>
                              <w:r w:rsidRPr="00512F6A">
                                <w:rPr>
                                  <w:rFonts w:ascii="Gulliver" w:hAnsi="Gulliver"/>
                                  <w:b/>
                                  <w:sz w:val="20"/>
                                </w:rPr>
                                <w:t>for verification</w:t>
                              </w:r>
                            </w:p>
                            <w:p w14:paraId="617AB42B" w14:textId="58765341" w:rsidR="00C35692" w:rsidRPr="00512F6A" w:rsidRDefault="00C35692" w:rsidP="00512F6A">
                              <w:pPr>
                                <w:pStyle w:val="ElsGraphAuthor"/>
                                <w:rPr>
                                  <w:rFonts w:ascii="Gulliver" w:hAnsi="Gulliver"/>
                                  <w:b/>
                                  <w:i/>
                                  <w:iCs/>
                                  <w:sz w:val="20"/>
                                </w:rPr>
                              </w:pPr>
                              <w:r w:rsidRPr="00512F6A">
                                <w:rPr>
                                  <w:rFonts w:ascii="Gulliver" w:hAnsi="Gulliver"/>
                                  <w:i/>
                                  <w:iCs/>
                                  <w:sz w:val="20"/>
                                </w:rPr>
                                <w:t>Khader Mohammed, Walaa Kashou, Aziz Qaroush, Raha Zabade</w:t>
                              </w:r>
                            </w:p>
                            <w:p w14:paraId="617AB42C" w14:textId="77777777" w:rsidR="00C35692" w:rsidRDefault="00C35692">
                              <w:pPr>
                                <w:pStyle w:val="ElsGraphAddress"/>
                              </w:pPr>
                            </w:p>
                            <w:p w14:paraId="617AB42D" w14:textId="2564D222" w:rsidR="00C35692" w:rsidRPr="007E1A40" w:rsidRDefault="00C35692">
                              <w:pPr>
                                <w:pStyle w:val="ElsGraphPlaceholder"/>
                                <w:rPr>
                                  <w:rFonts w:ascii="Gulliver" w:hAnsi="Gulliver"/>
                                  <w:sz w:val="16"/>
                                  <w:szCs w:val="16"/>
                                </w:rPr>
                              </w:pPr>
                            </w:p>
                          </w:txbxContent>
                        </wps:txbx>
                        <wps:bodyPr rot="0" vert="horz" wrap="square" lIns="45720" tIns="45720" rIns="45720" bIns="45720" anchor="t" anchorCtr="0" upright="1">
                          <a:noAutofit/>
                        </wps:bodyPr>
                      </wps:wsp>
                      <wps:wsp>
                        <wps:cNvPr id="11" name="Text Box 88"/>
                        <wps:cNvSpPr txBox="1">
                          <a:spLocks noChangeAspect="1" noChangeArrowheads="1"/>
                        </wps:cNvSpPr>
                        <wps:spPr bwMode="auto">
                          <a:xfrm>
                            <a:off x="6672" y="3672"/>
                            <a:ext cx="4320" cy="600"/>
                          </a:xfrm>
                          <a:prstGeom prst="rect">
                            <a:avLst/>
                          </a:prstGeom>
                          <a:solidFill>
                            <a:srgbClr val="00FFFF">
                              <a:alpha val="50000"/>
                            </a:srgbClr>
                          </a:solidFill>
                          <a:ln w="9525">
                            <a:solidFill>
                              <a:srgbClr val="000000"/>
                            </a:solidFill>
                            <a:miter lim="800000"/>
                            <a:headEnd/>
                            <a:tailEnd/>
                          </a:ln>
                        </wps:spPr>
                        <wps:txbx>
                          <w:txbxContent>
                            <w:p w14:paraId="617AB42E" w14:textId="77777777" w:rsidR="00C35692" w:rsidRPr="007E1A40" w:rsidRDefault="00C35692">
                              <w:pPr>
                                <w:rPr>
                                  <w:rFonts w:ascii="Gulliver" w:hAnsi="Gulliver"/>
                                  <w:sz w:val="20"/>
                                  <w:szCs w:val="20"/>
                                </w:rPr>
                              </w:pPr>
                              <w:r w:rsidRPr="007E1A40">
                                <w:rPr>
                                  <w:rFonts w:ascii="Gulliver" w:hAnsi="Gulliver"/>
                                  <w:sz w:val="20"/>
                                  <w:szCs w:val="20"/>
                                </w:rPr>
                                <w:t>Leave this area blank for abstract info.</w:t>
                              </w:r>
                            </w:p>
                          </w:txbxContent>
                        </wps:txbx>
                        <wps:bodyPr rot="0" vert="horz" wrap="square" lIns="45720" tIns="45720" rIns="4572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AB401" id="Group 86" o:spid="_x0000_s1026" style="position:absolute;margin-left:-1.3pt;margin-top:36.3pt;width:7in;height:285pt;z-index:251658240" coordorigin="912,3672" coordsize="10080,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">
                <o:lock v:ext="edit" aspectratio="t"/>
                <v:shapetype id="_x0000_t202" coordsize="21600,21600" o:spt="202" path="m,l,21600r21600,l21600,xe">
                  <v:stroke joinstyle="miter"/>
                  <v:path gradientshapeok="t" o:connecttype="rect"/>
                </v:shapetype>
                <v:shape id="Text Box 87" o:spid="_x0000_s1027" type="#_x0000_t202" style="position:absolute;left:912;top:3672;width:10080;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" filled="f">
                  <o:lock v:ext="edit" aspectratio="t"/>
                  <v:textbox inset="3.6pt,,3.6pt">
                    <w:txbxContent>
                      <w:p w14:paraId="69144FFE" w14:textId="77777777" w:rsidR="00C35692" w:rsidRDefault="00C35692" w:rsidP="00512F6A">
                        <w:pPr>
                          <w:pStyle w:val="ElsGraphAuthor"/>
                          <w:rPr>
                            <w:rFonts w:ascii="Gulliver" w:hAnsi="Gulliver"/>
                            <w:b/>
                            <w:sz w:val="20"/>
                          </w:rPr>
                        </w:pPr>
                        <w:r w:rsidRPr="00512F6A">
                          <w:rPr>
                            <w:rFonts w:ascii="Gulliver" w:hAnsi="Gulliver"/>
                            <w:b/>
                            <w:sz w:val="20"/>
                          </w:rPr>
                          <w:t xml:space="preserve">Guide for Design of a 2-bit Binary Parallel Ripple Carry Adder Using </w:t>
                        </w:r>
                      </w:p>
                      <w:p w14:paraId="0B75E858" w14:textId="77777777" w:rsidR="00C35692" w:rsidRDefault="00C35692" w:rsidP="00512F6A">
                        <w:pPr>
                          <w:pStyle w:val="ElsGraphAuthor"/>
                          <w:rPr>
                            <w:rFonts w:ascii="Gulliver" w:hAnsi="Gulliver"/>
                            <w:b/>
                            <w:sz w:val="20"/>
                          </w:rPr>
                        </w:pPr>
                        <w:r w:rsidRPr="00512F6A">
                          <w:rPr>
                            <w:rFonts w:ascii="Gulliver" w:hAnsi="Gulliver"/>
                            <w:b/>
                            <w:sz w:val="20"/>
                          </w:rPr>
                          <w:t>CMOS NAND</w:t>
                        </w:r>
                        <w:r>
                          <w:rPr>
                            <w:rFonts w:ascii="Gulliver" w:hAnsi="Gulliver"/>
                            <w:b/>
                            <w:sz w:val="20"/>
                          </w:rPr>
                          <w:t xml:space="preserve"> </w:t>
                        </w:r>
                        <w:r w:rsidRPr="00512F6A">
                          <w:rPr>
                            <w:rFonts w:ascii="Gulliver" w:hAnsi="Gulliver"/>
                            <w:b/>
                            <w:sz w:val="20"/>
                          </w:rPr>
                          <w:t>Gates with Microwind (Process 65nm) and EDA tool</w:t>
                        </w:r>
                      </w:p>
                      <w:p w14:paraId="7DD96733" w14:textId="77777777" w:rsidR="00C35692" w:rsidRDefault="00C35692" w:rsidP="00512F6A">
                        <w:pPr>
                          <w:pStyle w:val="ElsGraphAuthor"/>
                          <w:rPr>
                            <w:rFonts w:ascii="Gulliver" w:hAnsi="Gulliver"/>
                            <w:b/>
                            <w:sz w:val="20"/>
                          </w:rPr>
                        </w:pPr>
                        <w:r w:rsidRPr="00512F6A">
                          <w:rPr>
                            <w:rFonts w:ascii="Gulliver" w:hAnsi="Gulliver"/>
                            <w:b/>
                            <w:sz w:val="20"/>
                          </w:rPr>
                          <w:t>for verification</w:t>
                        </w:r>
                      </w:p>
                      <w:p w14:paraId="617AB42B" w14:textId="58765341" w:rsidR="00C35692" w:rsidRPr="00512F6A" w:rsidRDefault="00C35692" w:rsidP="00512F6A">
                        <w:pPr>
                          <w:pStyle w:val="ElsGraphAuthor"/>
                          <w:rPr>
                            <w:rFonts w:ascii="Gulliver" w:hAnsi="Gulliver"/>
                            <w:b/>
                            <w:i/>
                            <w:iCs/>
                            <w:sz w:val="20"/>
                          </w:rPr>
                        </w:pPr>
                        <w:r w:rsidRPr="00512F6A">
                          <w:rPr>
                            <w:rFonts w:ascii="Gulliver" w:hAnsi="Gulliver"/>
                            <w:i/>
                            <w:iCs/>
                            <w:sz w:val="20"/>
                          </w:rPr>
                          <w:t>Khader Mohammed, Walaa Kashou, Aziz Qaroush, Raha Zabade</w:t>
                        </w:r>
                      </w:p>
                      <w:p w14:paraId="617AB42C" w14:textId="77777777" w:rsidR="00C35692" w:rsidRDefault="00C35692">
                        <w:pPr>
                          <w:pStyle w:val="ElsGraphAddress"/>
                        </w:pPr>
                      </w:p>
                      <w:p w14:paraId="617AB42D" w14:textId="2564D222" w:rsidR="00C35692" w:rsidRPr="007E1A40" w:rsidRDefault="00C35692">
                        <w:pPr>
                          <w:pStyle w:val="ElsGraphPlaceholder"/>
                          <w:rPr>
                            <w:rFonts w:ascii="Gulliver" w:hAnsi="Gulliver"/>
                            <w:sz w:val="16"/>
                            <w:szCs w:val="16"/>
                          </w:rPr>
                        </w:pPr>
                      </w:p>
                    </w:txbxContent>
                  </v:textbox>
                </v:shape>
                <v:shape id="Text Box 88" o:spid="_x0000_s1028" type="#_x0000_t202" style="position:absolute;left:6672;top:3672;width:432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" fillcolor="aqua">
                  <v:fill opacity="32896f"/>
                  <o:lock v:ext="edit" aspectratio="t"/>
                  <v:textbox inset="3.6pt,,3.6pt">
                    <w:txbxContent>
                      <w:p w14:paraId="617AB42E" w14:textId="77777777" w:rsidR="00C35692" w:rsidRPr="007E1A40" w:rsidRDefault="00C35692">
                        <w:pPr>
                          <w:rPr>
                            <w:rFonts w:ascii="Gulliver" w:hAnsi="Gulliver"/>
                            <w:sz w:val="20"/>
                            <w:szCs w:val="20"/>
                          </w:rPr>
                        </w:pPr>
                        <w:r w:rsidRPr="007E1A40">
                          <w:rPr>
                            <w:rFonts w:ascii="Gulliver" w:hAnsi="Gulliver"/>
                            <w:sz w:val="20"/>
                            <w:szCs w:val="20"/>
                          </w:rPr>
                          <w:t>Leave this area blank for abstract info.</w:t>
                        </w:r>
                      </w:p>
                    </w:txbxContent>
                  </v:textbox>
                </v:shape>
                <w10:wrap type="topAndBottom"/>
              </v:group>
            </w:pict>
          </mc:Fallback>
        </mc:AlternateContent>
      </w:r>
    </w:p>
    <w:tbl>
      <w:tblPr>
        <w:tblW w:w="0" w:type="auto"/>
        <w:tblLayout w:type="fixed"/>
        <w:tblLook w:val="0000" w:firstRow="0" w:lastRow="0" w:firstColumn="0" w:lastColumn="0" w:noHBand="0" w:noVBand="0"/>
      </w:tblPr>
      <w:tblGrid>
        <w:gridCol w:w="1458"/>
        <w:gridCol w:w="7707"/>
        <w:gridCol w:w="1383"/>
      </w:tblGrid>
      <w:tr w:rsidR="00860E7C" w:rsidRPr="00860E7C" w14:paraId="617AB36E" w14:textId="77777777" w:rsidTr="00F8548B">
        <w:trPr>
          <w:cantSplit/>
          <w:trHeight w:val="1276"/>
        </w:trPr>
        <w:tc>
          <w:tcPr>
            <w:tcW w:w="1458" w:type="dxa"/>
          </w:tcPr>
          <w:p w14:paraId="617AB36A" w14:textId="019D55ED" w:rsidR="00063648" w:rsidRPr="00860E7C" w:rsidRDefault="00CD0D2B">
            <w:pPr>
              <w:rPr>
                <w:sz w:val="30"/>
              </w:rPr>
            </w:pPr>
            <w:r w:rsidRPr="00860E7C">
              <w:rPr>
                <w:noProof/>
                <w:sz w:val="20"/>
                <w:vertAlign w:val="superscript"/>
              </w:rPr>
              <w:lastRenderedPageBreak/>
              <mc:AlternateContent>
                <mc:Choice Requires="wps">
                  <w:drawing>
                    <wp:anchor distT="0" distB="0" distL="114300" distR="114300" simplePos="0" relativeHeight="251657216" behindDoc="0" locked="0" layoutInCell="1" allowOverlap="1" wp14:anchorId="617AB403" wp14:editId="75910E20">
                      <wp:simplePos x="0" y="0"/>
                      <wp:positionH relativeFrom="column">
                        <wp:posOffset>0</wp:posOffset>
                      </wp:positionH>
                      <wp:positionV relativeFrom="paragraph">
                        <wp:posOffset>-38100</wp:posOffset>
                      </wp:positionV>
                      <wp:extent cx="5751195" cy="0"/>
                      <wp:effectExtent l="6985" t="9525" r="13970" b="9525"/>
                      <wp:wrapNone/>
                      <wp:docPr id="8"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11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59C94" id="Line 5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pt" to="452.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"/>
                  </w:pict>
                </mc:Fallback>
              </mc:AlternateContent>
            </w:r>
            <w:r w:rsidR="00062D21" w:rsidRPr="00860E7C">
              <w:rPr>
                <w:noProof/>
                <w:lang w:val="en-IN" w:eastAsia="en-IN"/>
              </w:rPr>
              <w:drawing>
                <wp:inline distT="0" distB="0" distL="0" distR="0" wp14:anchorId="617AB405" wp14:editId="58D7E08D">
                  <wp:extent cx="836930" cy="828040"/>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b="5916"/>
                          <a:stretch>
                            <a:fillRect/>
                          </a:stretch>
                        </pic:blipFill>
                        <pic:spPr bwMode="auto">
                          <a:xfrm>
                            <a:off x="0" y="0"/>
                            <a:ext cx="836930" cy="828040"/>
                          </a:xfrm>
                          <a:prstGeom prst="rect">
                            <a:avLst/>
                          </a:prstGeom>
                          <a:noFill/>
                          <a:ln w="9525">
                            <a:noFill/>
                            <a:miter lim="800000"/>
                            <a:headEnd/>
                            <a:tailEnd/>
                          </a:ln>
                        </pic:spPr>
                      </pic:pic>
                    </a:graphicData>
                  </a:graphic>
                </wp:inline>
              </w:drawing>
            </w:r>
          </w:p>
        </w:tc>
        <w:tc>
          <w:tcPr>
            <w:tcW w:w="7707" w:type="dxa"/>
            <w:shd w:val="clear" w:color="auto" w:fill="D9D9D9"/>
            <w:vAlign w:val="center"/>
          </w:tcPr>
          <w:p w14:paraId="617AB36B" w14:textId="77777777" w:rsidR="001061AC" w:rsidRPr="00860E7C" w:rsidRDefault="00063648" w:rsidP="00DE241B">
            <w:pPr>
              <w:autoSpaceDE w:val="0"/>
              <w:autoSpaceDN w:val="0"/>
              <w:adjustRightInd w:val="0"/>
              <w:jc w:val="center"/>
              <w:rPr>
                <w:rFonts w:ascii="Gulliver" w:hAnsi="Gulliver"/>
                <w:sz w:val="28"/>
                <w:szCs w:val="28"/>
              </w:rPr>
            </w:pPr>
            <w:r w:rsidRPr="00860E7C">
              <w:rPr>
                <w:rFonts w:ascii="Gulliver" w:hAnsi="Gulliver"/>
              </w:rPr>
              <w:br/>
            </w:r>
            <w:r w:rsidR="00DE241B" w:rsidRPr="00860E7C">
              <w:rPr>
                <w:rFonts w:ascii="Gulliver" w:hAnsi="Gulliver" w:cs="AdvGulliv-R"/>
                <w:sz w:val="28"/>
                <w:szCs w:val="28"/>
                <w:lang w:val="en-IN" w:eastAsia="en-IN"/>
              </w:rPr>
              <w:t>Engineering Science and Technology,</w:t>
            </w:r>
            <w:r w:rsidR="00DE241B" w:rsidRPr="00860E7C">
              <w:rPr>
                <w:rFonts w:ascii="Gulliver" w:hAnsi="Gulliver" w:cs="AdvGulliv-R"/>
                <w:sz w:val="28"/>
                <w:szCs w:val="28"/>
                <w:lang w:val="en-IN" w:eastAsia="en-IN"/>
              </w:rPr>
              <w:br/>
              <w:t>an International Journal</w:t>
            </w:r>
          </w:p>
          <w:p w14:paraId="617AB36C" w14:textId="77424044" w:rsidR="00063648" w:rsidRPr="00860E7C" w:rsidRDefault="00063648">
            <w:pPr>
              <w:jc w:val="center"/>
              <w:outlineLvl w:val="0"/>
              <w:rPr>
                <w:sz w:val="19"/>
                <w:lang w:val="en-GB"/>
              </w:rPr>
            </w:pPr>
            <w:r w:rsidRPr="00860E7C">
              <w:rPr>
                <w:rFonts w:ascii="Gulliver" w:hAnsi="Gulliver"/>
              </w:rPr>
              <w:br/>
            </w:r>
            <w:r w:rsidRPr="00860E7C">
              <w:rPr>
                <w:rFonts w:ascii="Univers" w:hAnsi="Univers"/>
                <w:spacing w:val="20"/>
                <w:sz w:val="17"/>
              </w:rPr>
              <w:t>journal homepage: www.elsevier.com</w:t>
            </w:r>
            <w:r w:rsidR="00DE241B" w:rsidRPr="00860E7C">
              <w:rPr>
                <w:rFonts w:ascii="Univers" w:hAnsi="Univers"/>
                <w:spacing w:val="20"/>
                <w:sz w:val="17"/>
              </w:rPr>
              <w:t>/locate/jestch</w:t>
            </w:r>
          </w:p>
        </w:tc>
        <w:tc>
          <w:tcPr>
            <w:tcW w:w="1383" w:type="dxa"/>
          </w:tcPr>
          <w:p w14:paraId="617AB36D" w14:textId="77777777" w:rsidR="00063648" w:rsidRPr="00860E7C" w:rsidRDefault="001A6FC8" w:rsidP="00F8548B">
            <w:pPr>
              <w:ind w:right="-28"/>
              <w:jc w:val="right"/>
              <w:outlineLvl w:val="0"/>
              <w:rPr>
                <w:sz w:val="19"/>
                <w:lang w:val="en-GB"/>
              </w:rPr>
            </w:pPr>
            <w:r w:rsidRPr="00860E7C">
              <w:rPr>
                <w:noProof/>
                <w:sz w:val="19"/>
                <w:lang w:val="en-IN" w:eastAsia="en-IN"/>
              </w:rPr>
              <w:drawing>
                <wp:inline distT="0" distB="0" distL="0" distR="0" wp14:anchorId="617AB407" wp14:editId="6CCE7609">
                  <wp:extent cx="665065" cy="833400"/>
                  <wp:effectExtent l="19050" t="0" r="1685" b="0"/>
                  <wp:docPr id="6" name="Picture 6" descr="C:\Users\0002402\Desktop\Jes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0002402\Desktop\Jestch.jpg"/>
                          <pic:cNvPicPr>
                            <a:picLocks noChangeAspect="1" noChangeArrowheads="1"/>
                          </pic:cNvPicPr>
                        </pic:nvPicPr>
                        <pic:blipFill>
                          <a:blip r:embed="rId11" cstate="print"/>
                          <a:srcRect/>
                          <a:stretch>
                            <a:fillRect/>
                          </a:stretch>
                        </pic:blipFill>
                        <pic:spPr bwMode="auto">
                          <a:xfrm>
                            <a:off x="0" y="0"/>
                            <a:ext cx="665065" cy="833400"/>
                          </a:xfrm>
                          <a:prstGeom prst="rect">
                            <a:avLst/>
                          </a:prstGeom>
                          <a:noFill/>
                          <a:ln w="9525">
                            <a:noFill/>
                            <a:miter lim="800000"/>
                            <a:headEnd/>
                            <a:tailEnd/>
                          </a:ln>
                        </pic:spPr>
                      </pic:pic>
                    </a:graphicData>
                  </a:graphic>
                </wp:inline>
              </w:drawing>
            </w:r>
          </w:p>
        </w:tc>
      </w:tr>
    </w:tbl>
    <w:p w14:paraId="617AB36F" w14:textId="58E5C402" w:rsidR="00063648" w:rsidRPr="00860E7C" w:rsidRDefault="00CD0D2B" w:rsidP="005E1773">
      <w:pPr>
        <w:pStyle w:val="ElsArticleTitle"/>
        <w:jc w:val="both"/>
        <w:rPr>
          <w:rFonts w:ascii="Gulliver" w:hAnsi="Gulliver"/>
          <w:sz w:val="27"/>
          <w:szCs w:val="27"/>
        </w:rPr>
      </w:pPr>
      <w:r w:rsidRPr="00860E7C">
        <w:rPr>
          <w:noProof/>
          <w:sz w:val="20"/>
        </w:rPr>
        <mc:AlternateContent>
          <mc:Choice Requires="wps">
            <w:drawing>
              <wp:anchor distT="0" distB="0" distL="114300" distR="114300" simplePos="0" relativeHeight="251656192" behindDoc="0" locked="0" layoutInCell="1" allowOverlap="1" wp14:anchorId="617AB409" wp14:editId="479317ED">
                <wp:simplePos x="0" y="0"/>
                <wp:positionH relativeFrom="column">
                  <wp:posOffset>0</wp:posOffset>
                </wp:positionH>
                <wp:positionV relativeFrom="paragraph">
                  <wp:posOffset>66040</wp:posOffset>
                </wp:positionV>
                <wp:extent cx="6600825" cy="0"/>
                <wp:effectExtent l="26035" t="24765" r="21590" b="22860"/>
                <wp:wrapNone/>
                <wp:docPr id="7"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082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6D389" id="Line 50"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2pt" to="519.7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" strokeweight="3pt"/>
            </w:pict>
          </mc:Fallback>
        </mc:AlternateContent>
      </w:r>
      <w:r w:rsidR="00A93610">
        <w:rPr>
          <w:rFonts w:ascii="Gulliver" w:hAnsi="Gulliver"/>
          <w:sz w:val="27"/>
          <w:szCs w:val="27"/>
        </w:rPr>
        <w:t>D</w:t>
      </w:r>
      <w:r w:rsidR="005E1773" w:rsidRPr="00860E7C">
        <w:rPr>
          <w:rFonts w:ascii="Gulliver" w:hAnsi="Gulliver"/>
          <w:sz w:val="27"/>
          <w:szCs w:val="27"/>
        </w:rPr>
        <w:t xml:space="preserve">esign of a 2-bit binary parallel ripple carry adder using CMOS NAND gates with </w:t>
      </w:r>
      <w:proofErr w:type="spellStart"/>
      <w:r w:rsidR="005E1773" w:rsidRPr="00860E7C">
        <w:rPr>
          <w:rFonts w:ascii="Gulliver" w:hAnsi="Gulliver"/>
          <w:sz w:val="27"/>
          <w:szCs w:val="27"/>
        </w:rPr>
        <w:t>Microwind</w:t>
      </w:r>
      <w:proofErr w:type="spellEnd"/>
      <w:r w:rsidR="005E1773" w:rsidRPr="00860E7C">
        <w:rPr>
          <w:rFonts w:ascii="Gulliver" w:hAnsi="Gulliver"/>
          <w:sz w:val="27"/>
          <w:szCs w:val="27"/>
        </w:rPr>
        <w:t xml:space="preserve"> (process </w:t>
      </w:r>
      <w:r w:rsidR="00A93610">
        <w:rPr>
          <w:rFonts w:ascii="Gulliver" w:hAnsi="Gulliver"/>
          <w:sz w:val="27"/>
          <w:szCs w:val="27"/>
        </w:rPr>
        <w:t>25</w:t>
      </w:r>
      <w:r w:rsidR="005E1773" w:rsidRPr="00860E7C">
        <w:rPr>
          <w:rFonts w:ascii="Gulliver" w:hAnsi="Gulliver"/>
          <w:sz w:val="27"/>
          <w:szCs w:val="27"/>
        </w:rPr>
        <w:t>nm) and EDA tool for verification</w:t>
      </w:r>
    </w:p>
    <w:p w14:paraId="617AB373" w14:textId="785F1080" w:rsidR="00063648" w:rsidRPr="00860E7C" w:rsidRDefault="00063648" w:rsidP="006D2FC9">
      <w:pPr>
        <w:pStyle w:val="ElsAuthor"/>
        <w:rPr>
          <w:i/>
          <w:iCs/>
          <w:sz w:val="32"/>
          <w:szCs w:val="32"/>
        </w:rPr>
      </w:pPr>
    </w:p>
    <w:tbl>
      <w:tblPr>
        <w:tblpPr w:leftFromText="187" w:rightFromText="187" w:bottomFromText="187" w:vertAnchor="text" w:tblpY="1"/>
        <w:tblOverlap w:val="never"/>
        <w:tblW w:w="0" w:type="auto"/>
        <w:tblBorders>
          <w:top w:val="single" w:sz="4" w:space="0" w:color="auto"/>
          <w:bottom w:val="single" w:sz="4" w:space="0" w:color="auto"/>
          <w:insideH w:val="single" w:sz="4" w:space="0" w:color="auto"/>
        </w:tblBorders>
        <w:tblCellMar>
          <w:left w:w="0" w:type="dxa"/>
          <w:right w:w="0" w:type="dxa"/>
        </w:tblCellMar>
        <w:tblLook w:val="0000" w:firstRow="0" w:lastRow="0" w:firstColumn="0" w:lastColumn="0" w:noHBand="0" w:noVBand="0"/>
      </w:tblPr>
      <w:tblGrid>
        <w:gridCol w:w="2694"/>
        <w:gridCol w:w="638"/>
        <w:gridCol w:w="7042"/>
      </w:tblGrid>
      <w:tr w:rsidR="00860E7C" w:rsidRPr="00860E7C" w14:paraId="617AB377" w14:textId="77777777" w:rsidTr="002B7B0E">
        <w:trPr>
          <w:trHeight w:val="710"/>
        </w:trPr>
        <w:tc>
          <w:tcPr>
            <w:tcW w:w="2694" w:type="dxa"/>
            <w:vAlign w:val="center"/>
          </w:tcPr>
          <w:p w14:paraId="617AB374" w14:textId="77777777" w:rsidR="001061AC" w:rsidRPr="00860E7C" w:rsidRDefault="001061AC">
            <w:pPr>
              <w:pStyle w:val="ElsArticleinfoHead"/>
              <w:rPr>
                <w:rFonts w:ascii="Gulliver" w:hAnsi="Gulliver"/>
                <w:noProof/>
                <w:sz w:val="18"/>
                <w:szCs w:val="18"/>
              </w:rPr>
            </w:pPr>
            <w:r w:rsidRPr="00860E7C">
              <w:rPr>
                <w:rFonts w:ascii="Gulliver" w:hAnsi="Gulliver"/>
                <w:noProof/>
                <w:sz w:val="18"/>
                <w:szCs w:val="18"/>
              </w:rPr>
              <w:t>ARTICLE INFO</w:t>
            </w:r>
          </w:p>
        </w:tc>
        <w:tc>
          <w:tcPr>
            <w:tcW w:w="638" w:type="dxa"/>
            <w:tcBorders>
              <w:bottom w:val="nil"/>
            </w:tcBorders>
          </w:tcPr>
          <w:p w14:paraId="617AB375" w14:textId="77777777" w:rsidR="001061AC" w:rsidRPr="00860E7C" w:rsidRDefault="001061AC">
            <w:pPr>
              <w:pStyle w:val="ElsAbstractHead"/>
              <w:rPr>
                <w:rFonts w:ascii="Gulliver" w:hAnsi="Gulliver"/>
                <w:sz w:val="18"/>
                <w:szCs w:val="18"/>
              </w:rPr>
            </w:pPr>
          </w:p>
        </w:tc>
        <w:tc>
          <w:tcPr>
            <w:tcW w:w="7042" w:type="dxa"/>
            <w:tcMar>
              <w:left w:w="240" w:type="dxa"/>
            </w:tcMar>
            <w:vAlign w:val="center"/>
          </w:tcPr>
          <w:p w14:paraId="617AB376" w14:textId="53EDC916" w:rsidR="001061AC" w:rsidRPr="00860E7C" w:rsidRDefault="001061AC" w:rsidP="001061AC">
            <w:pPr>
              <w:pStyle w:val="ElsAbstractHead"/>
              <w:spacing w:after="80" w:line="200" w:lineRule="exact"/>
              <w:ind w:left="-227"/>
              <w:jc w:val="both"/>
              <w:rPr>
                <w:rFonts w:ascii="Gulliver" w:hAnsi="Gulliver"/>
                <w:sz w:val="18"/>
                <w:szCs w:val="18"/>
              </w:rPr>
            </w:pPr>
            <w:r w:rsidRPr="00860E7C">
              <w:rPr>
                <w:rFonts w:ascii="Gulliver" w:hAnsi="Gulliver"/>
                <w:sz w:val="18"/>
                <w:szCs w:val="18"/>
              </w:rPr>
              <w:t>ABSTRACT</w:t>
            </w:r>
          </w:p>
        </w:tc>
      </w:tr>
      <w:tr w:rsidR="00860E7C" w:rsidRPr="00860E7C" w14:paraId="617AB384" w14:textId="77777777" w:rsidTr="002B7B0E">
        <w:trPr>
          <w:cantSplit/>
          <w:trHeight w:val="1051"/>
        </w:trPr>
        <w:tc>
          <w:tcPr>
            <w:tcW w:w="2694" w:type="dxa"/>
            <w:tcMar>
              <w:top w:w="72" w:type="dxa"/>
            </w:tcMar>
          </w:tcPr>
          <w:p w14:paraId="617AB378" w14:textId="77777777" w:rsidR="001061AC" w:rsidRPr="00860E7C" w:rsidRDefault="001061AC">
            <w:pPr>
              <w:pStyle w:val="ElsArticlehistory"/>
              <w:rPr>
                <w:rFonts w:ascii="Gulliver" w:hAnsi="Gulliver"/>
                <w:sz w:val="13"/>
                <w:szCs w:val="13"/>
              </w:rPr>
            </w:pPr>
            <w:r w:rsidRPr="00860E7C">
              <w:rPr>
                <w:rFonts w:ascii="Gulliver" w:hAnsi="Gulliver"/>
                <w:sz w:val="13"/>
                <w:szCs w:val="13"/>
              </w:rPr>
              <w:t>Article history:</w:t>
            </w:r>
          </w:p>
          <w:p w14:paraId="617AB379" w14:textId="77777777" w:rsidR="001061AC" w:rsidRPr="00860E7C" w:rsidRDefault="001061AC">
            <w:pPr>
              <w:pStyle w:val="ElsArticlehistory"/>
              <w:rPr>
                <w:rFonts w:ascii="Gulliver" w:hAnsi="Gulliver"/>
                <w:i w:val="0"/>
                <w:iCs/>
                <w:sz w:val="13"/>
                <w:szCs w:val="13"/>
              </w:rPr>
            </w:pPr>
            <w:r w:rsidRPr="00860E7C">
              <w:rPr>
                <w:rFonts w:ascii="Gulliver" w:hAnsi="Gulliver"/>
                <w:i w:val="0"/>
                <w:iCs/>
                <w:sz w:val="13"/>
                <w:szCs w:val="13"/>
              </w:rPr>
              <w:t>Received</w:t>
            </w:r>
          </w:p>
          <w:p w14:paraId="617AB37A" w14:textId="77777777" w:rsidR="001061AC" w:rsidRPr="00860E7C" w:rsidRDefault="001061AC">
            <w:pPr>
              <w:pStyle w:val="ElsArticlehistory"/>
              <w:rPr>
                <w:rFonts w:ascii="Gulliver" w:hAnsi="Gulliver"/>
                <w:i w:val="0"/>
                <w:iCs/>
                <w:sz w:val="13"/>
                <w:szCs w:val="13"/>
              </w:rPr>
            </w:pPr>
            <w:r w:rsidRPr="00860E7C">
              <w:rPr>
                <w:rFonts w:ascii="Gulliver" w:hAnsi="Gulliver"/>
                <w:i w:val="0"/>
                <w:iCs/>
                <w:sz w:val="13"/>
                <w:szCs w:val="13"/>
              </w:rPr>
              <w:t>Received in revised form</w:t>
            </w:r>
          </w:p>
          <w:p w14:paraId="617AB37B" w14:textId="77777777" w:rsidR="001061AC" w:rsidRPr="00860E7C" w:rsidRDefault="001061AC">
            <w:pPr>
              <w:pStyle w:val="ElsArticlehistory"/>
              <w:rPr>
                <w:rFonts w:ascii="Gulliver" w:hAnsi="Gulliver"/>
                <w:i w:val="0"/>
                <w:iCs/>
                <w:sz w:val="13"/>
                <w:szCs w:val="13"/>
              </w:rPr>
            </w:pPr>
            <w:r w:rsidRPr="00860E7C">
              <w:rPr>
                <w:rFonts w:ascii="Gulliver" w:hAnsi="Gulliver"/>
                <w:i w:val="0"/>
                <w:iCs/>
                <w:sz w:val="13"/>
                <w:szCs w:val="13"/>
              </w:rPr>
              <w:t>Accepted</w:t>
            </w:r>
          </w:p>
          <w:p w14:paraId="617AB37C" w14:textId="77777777" w:rsidR="001061AC" w:rsidRPr="00860E7C" w:rsidRDefault="001061AC" w:rsidP="007C2B8A">
            <w:pPr>
              <w:pStyle w:val="ElsArticlehistory"/>
              <w:spacing w:before="120" w:after="170"/>
            </w:pPr>
            <w:r w:rsidRPr="00860E7C">
              <w:rPr>
                <w:rFonts w:ascii="Gulliver" w:hAnsi="Gulliver"/>
                <w:i w:val="0"/>
                <w:iCs/>
                <w:sz w:val="13"/>
                <w:szCs w:val="13"/>
              </w:rPr>
              <w:t>Available online</w:t>
            </w:r>
          </w:p>
        </w:tc>
        <w:tc>
          <w:tcPr>
            <w:tcW w:w="638" w:type="dxa"/>
            <w:tcBorders>
              <w:top w:val="nil"/>
              <w:bottom w:val="nil"/>
            </w:tcBorders>
          </w:tcPr>
          <w:p w14:paraId="617AB37D" w14:textId="77777777" w:rsidR="001061AC" w:rsidRPr="00860E7C" w:rsidRDefault="001061AC">
            <w:pPr>
              <w:pStyle w:val="ElsAbstractText"/>
              <w:rPr>
                <w:rFonts w:ascii="Gulliver" w:hAnsi="Gulliver"/>
                <w:sz w:val="14"/>
                <w:szCs w:val="14"/>
              </w:rPr>
            </w:pPr>
          </w:p>
        </w:tc>
        <w:tc>
          <w:tcPr>
            <w:tcW w:w="7042" w:type="dxa"/>
            <w:vMerge w:val="restart"/>
            <w:tcMar>
              <w:left w:w="240" w:type="dxa"/>
            </w:tcMar>
          </w:tcPr>
          <w:p w14:paraId="30C20A62" w14:textId="157BF784" w:rsidR="001061AC" w:rsidRPr="00860E7C" w:rsidRDefault="005E1773">
            <w:pPr>
              <w:pStyle w:val="ElsAbstractText"/>
              <w:rPr>
                <w:rFonts w:ascii="Gulliver" w:hAnsi="Gulliver"/>
                <w:sz w:val="14"/>
                <w:szCs w:val="14"/>
              </w:rPr>
            </w:pPr>
            <w:r w:rsidRPr="00860E7C">
              <w:rPr>
                <w:rFonts w:ascii="Gulliver" w:hAnsi="Gulliver"/>
                <w:sz w:val="14"/>
                <w:szCs w:val="14"/>
              </w:rPr>
              <w:t xml:space="preserve">With the advancements of online learning especially in </w:t>
            </w:r>
            <w:r w:rsidR="006D2FC9" w:rsidRPr="00860E7C">
              <w:rPr>
                <w:rFonts w:ascii="Gulliver" w:hAnsi="Gulliver"/>
                <w:sz w:val="14"/>
                <w:szCs w:val="14"/>
              </w:rPr>
              <w:t xml:space="preserve">the </w:t>
            </w:r>
            <w:r w:rsidRPr="00860E7C">
              <w:rPr>
                <w:rFonts w:ascii="Gulliver" w:hAnsi="Gulliver"/>
                <w:sz w:val="14"/>
                <w:szCs w:val="14"/>
              </w:rPr>
              <w:t xml:space="preserve">computer and semiconductor industry, teaching undergraduate students on how to design, simulate and implement in layout one of the most critical parts in almost every digital signal processing application is crucial. This paper addresses the implementation of adder design employing CMOS 2-bit Binary Parallel Ripple Carry Adder Using CMOS NAND Gates with Microwind tools with minimum noise margin and lower speed degradation which leads to significant improvement in the speed of the overall circuitry. The investigation is carried out with simulation runs on </w:t>
            </w:r>
            <w:r w:rsidR="006D2FC9" w:rsidRPr="00860E7C">
              <w:rPr>
                <w:rFonts w:ascii="Gulliver" w:hAnsi="Gulliver"/>
                <w:sz w:val="14"/>
                <w:szCs w:val="14"/>
              </w:rPr>
              <w:t xml:space="preserve">the </w:t>
            </w:r>
            <w:r w:rsidRPr="00860E7C">
              <w:rPr>
                <w:rFonts w:ascii="Gulliver" w:hAnsi="Gulliver"/>
                <w:sz w:val="14"/>
                <w:szCs w:val="14"/>
              </w:rPr>
              <w:t xml:space="preserve">HSPICE environment using 65 nm process technology at 25 °C using </w:t>
            </w:r>
            <w:r w:rsidR="006D2FC9" w:rsidRPr="00860E7C">
              <w:rPr>
                <w:rFonts w:ascii="Gulliver" w:hAnsi="Gulliver"/>
                <w:sz w:val="14"/>
                <w:szCs w:val="14"/>
              </w:rPr>
              <w:t xml:space="preserve">the </w:t>
            </w:r>
            <w:r w:rsidRPr="00860E7C">
              <w:rPr>
                <w:rFonts w:ascii="Gulliver" w:hAnsi="Gulliver"/>
                <w:sz w:val="14"/>
                <w:szCs w:val="14"/>
              </w:rPr>
              <w:t xml:space="preserve">Microwind layout tool. Finally, the design guidelines are derived to select the most suitable topology for the desired applications. Investigation reveals that the proposed design using carry adder </w:t>
            </w:r>
            <w:r w:rsidR="006D2FC9" w:rsidRPr="00860E7C">
              <w:rPr>
                <w:rFonts w:ascii="Gulliver" w:hAnsi="Gulliver"/>
                <w:sz w:val="14"/>
                <w:szCs w:val="14"/>
              </w:rPr>
              <w:t>with</w:t>
            </w:r>
            <w:r w:rsidRPr="00860E7C">
              <w:rPr>
                <w:rFonts w:ascii="Gulliver" w:hAnsi="Gulliver"/>
                <w:sz w:val="14"/>
                <w:szCs w:val="14"/>
              </w:rPr>
              <w:t xml:space="preserve"> CMOS NAND proves to be more speed efficient in comparison with the other two considered design strategies.</w:t>
            </w:r>
          </w:p>
          <w:p w14:paraId="617AB383" w14:textId="0DD2CF15" w:rsidR="005E1773" w:rsidRPr="00860E7C" w:rsidRDefault="005E1773" w:rsidP="005E1773">
            <w:pPr>
              <w:pStyle w:val="ElsAbstractText"/>
              <w:jc w:val="right"/>
              <w:rPr>
                <w:rFonts w:ascii="Gulliver" w:hAnsi="Gulliver"/>
                <w:sz w:val="14"/>
                <w:szCs w:val="14"/>
              </w:rPr>
            </w:pPr>
          </w:p>
        </w:tc>
      </w:tr>
      <w:tr w:rsidR="00860E7C" w:rsidRPr="00860E7C" w14:paraId="617AB38E" w14:textId="77777777" w:rsidTr="002B7B0E">
        <w:trPr>
          <w:cantSplit/>
          <w:trHeight w:val="1385"/>
        </w:trPr>
        <w:tc>
          <w:tcPr>
            <w:tcW w:w="2694" w:type="dxa"/>
            <w:tcBorders>
              <w:bottom w:val="single" w:sz="4" w:space="0" w:color="auto"/>
            </w:tcBorders>
            <w:tcMar>
              <w:top w:w="72" w:type="dxa"/>
              <w:left w:w="0" w:type="dxa"/>
            </w:tcMar>
            <w:vAlign w:val="center"/>
          </w:tcPr>
          <w:p w14:paraId="617AB385" w14:textId="77777777" w:rsidR="001061AC" w:rsidRPr="00860E7C" w:rsidRDefault="001061AC">
            <w:pPr>
              <w:pStyle w:val="ElsKeywordHead"/>
              <w:rPr>
                <w:rFonts w:ascii="Gulliver" w:hAnsi="Gulliver"/>
                <w:sz w:val="13"/>
                <w:szCs w:val="13"/>
              </w:rPr>
            </w:pPr>
            <w:r w:rsidRPr="00860E7C">
              <w:rPr>
                <w:rFonts w:ascii="Gulliver" w:hAnsi="Gulliver"/>
                <w:sz w:val="13"/>
                <w:szCs w:val="13"/>
              </w:rPr>
              <w:t>Keywords:</w:t>
            </w:r>
          </w:p>
          <w:p w14:paraId="617AB386" w14:textId="3A987713" w:rsidR="001061AC" w:rsidRPr="00860E7C" w:rsidRDefault="005E1773">
            <w:pPr>
              <w:pStyle w:val="ElsKeyword"/>
              <w:rPr>
                <w:rFonts w:ascii="Gulliver" w:hAnsi="Gulliver"/>
                <w:sz w:val="13"/>
                <w:szCs w:val="13"/>
              </w:rPr>
            </w:pPr>
            <w:r w:rsidRPr="00860E7C">
              <w:rPr>
                <w:rFonts w:ascii="Gulliver" w:hAnsi="Gulliver"/>
                <w:sz w:val="13"/>
                <w:szCs w:val="13"/>
              </w:rPr>
              <w:t xml:space="preserve">2-bit parallel ripple carry adder </w:t>
            </w:r>
          </w:p>
          <w:p w14:paraId="617AB387" w14:textId="20136D56" w:rsidR="001061AC" w:rsidRPr="00860E7C" w:rsidRDefault="005E1773">
            <w:pPr>
              <w:pStyle w:val="ElsKeyword"/>
              <w:rPr>
                <w:rFonts w:ascii="Gulliver" w:hAnsi="Gulliver"/>
                <w:iCs/>
                <w:sz w:val="13"/>
                <w:szCs w:val="13"/>
              </w:rPr>
            </w:pPr>
            <w:r w:rsidRPr="00860E7C">
              <w:rPr>
                <w:rFonts w:ascii="Gulliver" w:hAnsi="Gulliver"/>
                <w:sz w:val="13"/>
                <w:szCs w:val="13"/>
              </w:rPr>
              <w:t xml:space="preserve">CMOS Logic gates </w:t>
            </w:r>
          </w:p>
          <w:p w14:paraId="617AB388" w14:textId="4C078277" w:rsidR="001061AC" w:rsidRPr="00860E7C" w:rsidRDefault="005E1773">
            <w:pPr>
              <w:pStyle w:val="ElsKeyword"/>
              <w:rPr>
                <w:rFonts w:ascii="Gulliver" w:hAnsi="Gulliver"/>
                <w:iCs/>
                <w:sz w:val="13"/>
                <w:szCs w:val="13"/>
              </w:rPr>
            </w:pPr>
            <w:r w:rsidRPr="00860E7C">
              <w:rPr>
                <w:rFonts w:ascii="Gulliver" w:hAnsi="Gulliver"/>
                <w:sz w:val="13"/>
                <w:szCs w:val="13"/>
              </w:rPr>
              <w:t>Microwind tool</w:t>
            </w:r>
          </w:p>
          <w:p w14:paraId="617AB389" w14:textId="5FCE9DB2" w:rsidR="001061AC" w:rsidRPr="00860E7C" w:rsidRDefault="005E1773">
            <w:pPr>
              <w:pStyle w:val="ElsKeyword"/>
              <w:rPr>
                <w:rFonts w:ascii="Gulliver" w:hAnsi="Gulliver"/>
                <w:sz w:val="13"/>
                <w:szCs w:val="13"/>
              </w:rPr>
            </w:pPr>
            <w:r w:rsidRPr="00860E7C">
              <w:rPr>
                <w:rFonts w:ascii="Gulliver" w:hAnsi="Gulliver"/>
                <w:sz w:val="13"/>
                <w:szCs w:val="13"/>
              </w:rPr>
              <w:t xml:space="preserve">Verification </w:t>
            </w:r>
          </w:p>
          <w:p w14:paraId="617AB38A" w14:textId="1B0F7B7C" w:rsidR="00CA050F" w:rsidRPr="00860E7C" w:rsidRDefault="00C048D9">
            <w:pPr>
              <w:pStyle w:val="ElsKeyword"/>
              <w:rPr>
                <w:rFonts w:ascii="Gulliver" w:hAnsi="Gulliver"/>
                <w:sz w:val="13"/>
                <w:szCs w:val="13"/>
              </w:rPr>
            </w:pPr>
            <w:r w:rsidRPr="00860E7C">
              <w:rPr>
                <w:rFonts w:ascii="Gulliver" w:hAnsi="Gulliver"/>
                <w:sz w:val="13"/>
                <w:szCs w:val="13"/>
              </w:rPr>
              <w:t>efficiency</w:t>
            </w:r>
          </w:p>
          <w:p w14:paraId="617AB38B" w14:textId="5A699068" w:rsidR="00CA050F" w:rsidRPr="00860E7C" w:rsidRDefault="00CA050F">
            <w:pPr>
              <w:pStyle w:val="ElsKeyword"/>
              <w:rPr>
                <w:rFonts w:ascii="Gulliver" w:hAnsi="Gulliver"/>
                <w:sz w:val="13"/>
                <w:szCs w:val="13"/>
              </w:rPr>
            </w:pPr>
          </w:p>
        </w:tc>
        <w:tc>
          <w:tcPr>
            <w:tcW w:w="638" w:type="dxa"/>
            <w:tcBorders>
              <w:top w:val="nil"/>
              <w:bottom w:val="single" w:sz="4" w:space="0" w:color="auto"/>
            </w:tcBorders>
          </w:tcPr>
          <w:p w14:paraId="617AB38C" w14:textId="77777777" w:rsidR="001061AC" w:rsidRPr="00860E7C" w:rsidRDefault="001061AC">
            <w:pPr>
              <w:spacing w:after="80" w:line="200" w:lineRule="exact"/>
            </w:pPr>
          </w:p>
        </w:tc>
        <w:tc>
          <w:tcPr>
            <w:tcW w:w="7042" w:type="dxa"/>
            <w:vMerge/>
            <w:tcBorders>
              <w:bottom w:val="single" w:sz="4" w:space="0" w:color="auto"/>
            </w:tcBorders>
          </w:tcPr>
          <w:p w14:paraId="617AB38D" w14:textId="77777777" w:rsidR="001061AC" w:rsidRPr="00860E7C" w:rsidRDefault="001061AC">
            <w:pPr>
              <w:spacing w:after="80" w:line="200" w:lineRule="exact"/>
            </w:pPr>
          </w:p>
        </w:tc>
      </w:tr>
      <w:tr w:rsidR="00860E7C" w:rsidRPr="00860E7C" w14:paraId="617AB392" w14:textId="77777777" w:rsidTr="002B7B0E">
        <w:trPr>
          <w:cantSplit/>
          <w:trHeight w:val="179"/>
        </w:trPr>
        <w:tc>
          <w:tcPr>
            <w:tcW w:w="2694" w:type="dxa"/>
            <w:tcBorders>
              <w:top w:val="single" w:sz="4" w:space="0" w:color="auto"/>
              <w:bottom w:val="nil"/>
            </w:tcBorders>
            <w:tcMar>
              <w:top w:w="72" w:type="dxa"/>
              <w:left w:w="0" w:type="dxa"/>
            </w:tcMar>
            <w:vAlign w:val="center"/>
          </w:tcPr>
          <w:p w14:paraId="617AB38F" w14:textId="77777777" w:rsidR="00CA050F" w:rsidRPr="00860E7C" w:rsidRDefault="00CA050F" w:rsidP="00CA050F">
            <w:pPr>
              <w:pStyle w:val="ElsKeywordHead"/>
              <w:spacing w:line="240" w:lineRule="auto"/>
              <w:rPr>
                <w:rFonts w:ascii="Gulliver" w:hAnsi="Gulliver"/>
                <w:sz w:val="9"/>
                <w:szCs w:val="13"/>
              </w:rPr>
            </w:pPr>
          </w:p>
        </w:tc>
        <w:tc>
          <w:tcPr>
            <w:tcW w:w="638" w:type="dxa"/>
            <w:tcBorders>
              <w:top w:val="single" w:sz="4" w:space="0" w:color="auto"/>
              <w:bottom w:val="nil"/>
            </w:tcBorders>
          </w:tcPr>
          <w:p w14:paraId="617AB390" w14:textId="77777777" w:rsidR="00CA050F" w:rsidRPr="00860E7C" w:rsidRDefault="00CA050F" w:rsidP="00CA050F">
            <w:pPr>
              <w:rPr>
                <w:sz w:val="14"/>
              </w:rPr>
            </w:pPr>
          </w:p>
        </w:tc>
        <w:tc>
          <w:tcPr>
            <w:tcW w:w="7042" w:type="dxa"/>
            <w:tcBorders>
              <w:top w:val="single" w:sz="4" w:space="0" w:color="auto"/>
              <w:bottom w:val="nil"/>
            </w:tcBorders>
          </w:tcPr>
          <w:p w14:paraId="617AB391" w14:textId="4E33FDC6" w:rsidR="00CA050F" w:rsidRPr="00860E7C" w:rsidRDefault="00CA050F" w:rsidP="00CA050F">
            <w:pPr>
              <w:rPr>
                <w:sz w:val="16"/>
              </w:rPr>
            </w:pPr>
          </w:p>
        </w:tc>
      </w:tr>
    </w:tbl>
    <w:p w14:paraId="617AB393" w14:textId="420877E1" w:rsidR="00063648" w:rsidRPr="00860E7C" w:rsidRDefault="00063648">
      <w:pPr>
        <w:pStyle w:val="ElsCorrespondingAuthor"/>
        <w:spacing w:before="60" w:after="200" w:line="240" w:lineRule="auto"/>
        <w:rPr>
          <w:szCs w:val="24"/>
        </w:rPr>
        <w:sectPr w:rsidR="00063648" w:rsidRPr="00860E7C" w:rsidSect="005874EF">
          <w:headerReference w:type="even" r:id="rId12"/>
          <w:pgSz w:w="11906" w:h="16838" w:code="9"/>
          <w:pgMar w:top="1440" w:right="680" w:bottom="839" w:left="851" w:header="720" w:footer="238" w:gutter="0"/>
          <w:pgNumType w:start="1"/>
          <w:cols w:space="720"/>
        </w:sectPr>
      </w:pPr>
    </w:p>
    <w:p w14:paraId="4961C0C1" w14:textId="1206A7CA" w:rsidR="005E1773" w:rsidRPr="00860E7C" w:rsidRDefault="00063648" w:rsidP="007601ED">
      <w:pPr>
        <w:pStyle w:val="Heading1"/>
        <w:rPr>
          <w:lang w:eastAsia="en-IN"/>
        </w:rPr>
      </w:pPr>
      <w:bookmarkStart w:id="1" w:name="InstructionText"/>
      <w:r w:rsidRPr="00860E7C">
        <w:rPr>
          <w:lang w:eastAsia="en-IN"/>
        </w:rPr>
        <w:t>Introduction</w:t>
      </w:r>
    </w:p>
    <w:p w14:paraId="144445C0" w14:textId="65EBCEA4" w:rsidR="00F32D50" w:rsidRPr="00860E7C" w:rsidRDefault="005E1773" w:rsidP="002E6316">
      <w:pPr>
        <w:pStyle w:val="ElsHeading1"/>
        <w:numPr>
          <w:ilvl w:val="0"/>
          <w:numId w:val="0"/>
        </w:numPr>
        <w:jc w:val="both"/>
        <w:rPr>
          <w:rFonts w:ascii="BSGulliver" w:hAnsi="BSGulliver"/>
          <w:b w:val="0"/>
          <w:bCs w:val="0"/>
          <w:sz w:val="16"/>
          <w:szCs w:val="16"/>
        </w:rPr>
      </w:pPr>
      <w:r w:rsidRPr="00860E7C">
        <w:rPr>
          <w:rFonts w:ascii="BSGulliver" w:hAnsi="BSGulliver"/>
          <w:sz w:val="16"/>
          <w:szCs w:val="16"/>
        </w:rPr>
        <w:t xml:space="preserve"> </w:t>
      </w:r>
      <w:r w:rsidR="00311BBD" w:rsidRPr="00860E7C">
        <w:rPr>
          <w:rFonts w:ascii="BSGulliver" w:hAnsi="BSGulliver" w:hint="cs"/>
          <w:sz w:val="16"/>
          <w:szCs w:val="16"/>
          <w:rtl/>
        </w:rPr>
        <w:t xml:space="preserve">  </w:t>
      </w:r>
      <w:r w:rsidRPr="00860E7C">
        <w:rPr>
          <w:rFonts w:ascii="BSGulliver" w:hAnsi="BSGulliver"/>
          <w:sz w:val="16"/>
          <w:szCs w:val="16"/>
        </w:rPr>
        <w:t xml:space="preserve">    </w:t>
      </w:r>
      <w:r w:rsidRPr="00860E7C">
        <w:rPr>
          <w:rFonts w:ascii="BSGulliver" w:hAnsi="BSGulliver"/>
          <w:b w:val="0"/>
          <w:bCs w:val="0"/>
          <w:sz w:val="16"/>
          <w:szCs w:val="16"/>
        </w:rPr>
        <w:t xml:space="preserve">With the advancement of </w:t>
      </w:r>
      <w:r w:rsidR="00F275D1" w:rsidRPr="00860E7C">
        <w:rPr>
          <w:rFonts w:ascii="BSGulliver" w:hAnsi="BSGulliver"/>
          <w:b w:val="0"/>
          <w:bCs w:val="0"/>
          <w:sz w:val="16"/>
          <w:szCs w:val="16"/>
        </w:rPr>
        <w:t>a</w:t>
      </w:r>
      <w:r w:rsidRPr="00860E7C">
        <w:rPr>
          <w:rFonts w:ascii="BSGulliver" w:hAnsi="BSGulliver"/>
          <w:b w:val="0"/>
          <w:bCs w:val="0"/>
          <w:sz w:val="16"/>
          <w:szCs w:val="16"/>
        </w:rPr>
        <w:t xml:space="preserve">utomotive, </w:t>
      </w:r>
      <w:r w:rsidR="00F275D1" w:rsidRPr="00860E7C">
        <w:rPr>
          <w:rFonts w:ascii="BSGulliver" w:hAnsi="BSGulliver"/>
          <w:b w:val="0"/>
          <w:bCs w:val="0"/>
          <w:sz w:val="16"/>
          <w:szCs w:val="16"/>
        </w:rPr>
        <w:t>artificial intelligence</w:t>
      </w:r>
      <w:r w:rsidRPr="00860E7C">
        <w:rPr>
          <w:rFonts w:ascii="BSGulliver" w:hAnsi="BSGulliver"/>
          <w:b w:val="0"/>
          <w:bCs w:val="0"/>
          <w:sz w:val="16"/>
          <w:szCs w:val="16"/>
        </w:rPr>
        <w:t>, machine learning</w:t>
      </w:r>
      <w:r w:rsidR="00165E57" w:rsidRPr="00860E7C">
        <w:rPr>
          <w:rFonts w:ascii="BSGulliver" w:hAnsi="BSGulliver"/>
          <w:b w:val="0"/>
          <w:bCs w:val="0"/>
          <w:sz w:val="16"/>
          <w:szCs w:val="16"/>
        </w:rPr>
        <w:t>,</w:t>
      </w:r>
      <w:r w:rsidRPr="00860E7C">
        <w:rPr>
          <w:rFonts w:ascii="BSGulliver" w:hAnsi="BSGulliver"/>
          <w:b w:val="0"/>
          <w:bCs w:val="0"/>
          <w:sz w:val="16"/>
          <w:szCs w:val="16"/>
        </w:rPr>
        <w:t xml:space="preserve"> and high data science, complementary metal</w:t>
      </w:r>
      <w:r w:rsidR="00165E57" w:rsidRPr="00860E7C">
        <w:rPr>
          <w:rFonts w:ascii="BSGulliver" w:hAnsi="BSGulliver"/>
          <w:b w:val="0"/>
          <w:bCs w:val="0"/>
          <w:sz w:val="16"/>
          <w:szCs w:val="16"/>
        </w:rPr>
        <w:t>-</w:t>
      </w:r>
      <w:r w:rsidRPr="00860E7C">
        <w:rPr>
          <w:rFonts w:ascii="BSGulliver" w:hAnsi="BSGulliver"/>
          <w:b w:val="0"/>
          <w:bCs w:val="0"/>
          <w:sz w:val="16"/>
          <w:szCs w:val="16"/>
        </w:rPr>
        <w:t xml:space="preserve">oxide silicon (CMOS) logic circuits </w:t>
      </w:r>
      <w:r w:rsidR="00165E57" w:rsidRPr="00860E7C">
        <w:rPr>
          <w:rFonts w:ascii="BSGulliver" w:hAnsi="BSGulliver"/>
          <w:b w:val="0"/>
          <w:bCs w:val="0"/>
          <w:sz w:val="16"/>
          <w:szCs w:val="16"/>
        </w:rPr>
        <w:t>are</w:t>
      </w:r>
      <w:r w:rsidRPr="00860E7C">
        <w:rPr>
          <w:rFonts w:ascii="BSGulliver" w:hAnsi="BSGulliver"/>
          <w:b w:val="0"/>
          <w:bCs w:val="0"/>
          <w:sz w:val="16"/>
          <w:szCs w:val="16"/>
        </w:rPr>
        <w:t xml:space="preserve"> extensively used in Very-Large-Scale-Integration (VLSI) chips</w:t>
      </w:r>
      <w:r w:rsidR="006D2FC9" w:rsidRPr="00860E7C">
        <w:rPr>
          <w:rFonts w:ascii="BSGulliver" w:hAnsi="BSGulliver"/>
          <w:b w:val="0"/>
          <w:bCs w:val="0"/>
          <w:sz w:val="16"/>
          <w:szCs w:val="16"/>
        </w:rPr>
        <w:t xml:space="preserve">. </w:t>
      </w:r>
      <w:r w:rsidR="00F32D50" w:rsidRPr="00860E7C">
        <w:rPr>
          <w:rFonts w:ascii="BSGulliver" w:hAnsi="BSGulliver"/>
          <w:b w:val="0"/>
          <w:bCs w:val="0"/>
          <w:sz w:val="16"/>
          <w:szCs w:val="16"/>
        </w:rPr>
        <w:t xml:space="preserve">The trend of CMOS technology improvement continues to be driven by the need to integrate more functions within a given silicon area, reduce the fabrication cost, increase operating speed, and dissipate less power as proposed in CMOS was used due to momentous characteristics such as high performance, low power consumption, small size, lightweight and has </w:t>
      </w:r>
      <w:r w:rsidR="00165E57" w:rsidRPr="00860E7C">
        <w:rPr>
          <w:rFonts w:ascii="BSGulliver" w:hAnsi="BSGulliver"/>
          <w:b w:val="0"/>
          <w:bCs w:val="0"/>
          <w:sz w:val="16"/>
          <w:szCs w:val="16"/>
        </w:rPr>
        <w:t>the</w:t>
      </w:r>
      <w:r w:rsidR="00F32D50" w:rsidRPr="00860E7C">
        <w:rPr>
          <w:rFonts w:ascii="BSGulliver" w:hAnsi="BSGulliver"/>
          <w:b w:val="0"/>
          <w:bCs w:val="0"/>
          <w:sz w:val="16"/>
          <w:szCs w:val="16"/>
        </w:rPr>
        <w:t xml:space="preserve"> flexible computational ability.</w:t>
      </w:r>
      <w:r w:rsidR="002E6316" w:rsidRPr="00860E7C">
        <w:rPr>
          <w:rFonts w:ascii="BSGulliver" w:hAnsi="BSGulliver"/>
          <w:b w:val="0"/>
          <w:bCs w:val="0"/>
          <w:sz w:val="16"/>
          <w:szCs w:val="16"/>
        </w:rPr>
        <w:t xml:space="preserve"> CMOS has</w:t>
      </w:r>
      <w:r w:rsidR="00F32D50" w:rsidRPr="00860E7C">
        <w:rPr>
          <w:rFonts w:ascii="BSGulliver" w:hAnsi="BSGulliver"/>
          <w:b w:val="0"/>
          <w:bCs w:val="0"/>
          <w:sz w:val="16"/>
          <w:szCs w:val="16"/>
        </w:rPr>
        <w:t xml:space="preserve"> </w:t>
      </w:r>
      <w:r w:rsidR="002E6316" w:rsidRPr="00860E7C">
        <w:rPr>
          <w:rFonts w:ascii="BSGulliver" w:hAnsi="BSGulliver"/>
          <w:b w:val="0"/>
          <w:bCs w:val="0"/>
          <w:sz w:val="16"/>
          <w:szCs w:val="16"/>
        </w:rPr>
        <w:t xml:space="preserve">also </w:t>
      </w:r>
      <w:r w:rsidR="00F32D50" w:rsidRPr="00860E7C">
        <w:rPr>
          <w:rFonts w:ascii="BSGulliver" w:hAnsi="BSGulliver"/>
          <w:b w:val="0"/>
          <w:bCs w:val="0"/>
          <w:sz w:val="16"/>
          <w:szCs w:val="16"/>
        </w:rPr>
        <w:t xml:space="preserve">inherited </w:t>
      </w:r>
      <w:r w:rsidR="002E6316" w:rsidRPr="00860E7C">
        <w:rPr>
          <w:rFonts w:ascii="BSGulliver" w:hAnsi="BSGulliver"/>
          <w:b w:val="0"/>
          <w:bCs w:val="0"/>
          <w:sz w:val="16"/>
          <w:szCs w:val="16"/>
        </w:rPr>
        <w:t xml:space="preserve">characteristics of having </w:t>
      </w:r>
      <w:r w:rsidR="00165E57" w:rsidRPr="00860E7C">
        <w:rPr>
          <w:rFonts w:ascii="BSGulliver" w:hAnsi="BSGulliver"/>
          <w:b w:val="0"/>
          <w:bCs w:val="0"/>
          <w:sz w:val="16"/>
          <w:szCs w:val="16"/>
        </w:rPr>
        <w:t>a</w:t>
      </w:r>
      <w:r w:rsidR="00F32D50" w:rsidRPr="00860E7C">
        <w:rPr>
          <w:rFonts w:ascii="BSGulliver" w:hAnsi="BSGulliver"/>
          <w:b w:val="0"/>
          <w:bCs w:val="0"/>
          <w:sz w:val="16"/>
          <w:szCs w:val="16"/>
        </w:rPr>
        <w:t xml:space="preserve"> lesser number of transistors</w:t>
      </w:r>
      <w:r w:rsidR="002E6316" w:rsidRPr="00860E7C">
        <w:rPr>
          <w:rFonts w:ascii="BSGulliver" w:hAnsi="BSGulliver"/>
          <w:b w:val="0"/>
          <w:bCs w:val="0"/>
          <w:sz w:val="16"/>
          <w:szCs w:val="16"/>
        </w:rPr>
        <w:t xml:space="preserve"> and is been used to </w:t>
      </w:r>
      <w:r w:rsidR="00243BB1" w:rsidRPr="00860E7C">
        <w:rPr>
          <w:rFonts w:ascii="BSGulliver" w:hAnsi="BSGulliver"/>
          <w:b w:val="0"/>
          <w:bCs w:val="0"/>
          <w:sz w:val="16"/>
          <w:szCs w:val="16"/>
        </w:rPr>
        <w:t>build VLSI chips</w:t>
      </w:r>
      <w:r w:rsidR="002E6316" w:rsidRPr="00860E7C">
        <w:rPr>
          <w:rFonts w:ascii="BSGulliver" w:hAnsi="BSGulliver"/>
          <w:b w:val="0"/>
          <w:bCs w:val="0"/>
          <w:sz w:val="16"/>
          <w:szCs w:val="16"/>
        </w:rPr>
        <w:t xml:space="preserve"> which </w:t>
      </w:r>
      <w:r w:rsidRPr="00860E7C">
        <w:rPr>
          <w:rFonts w:ascii="BSGulliver" w:hAnsi="BSGulliver"/>
          <w:b w:val="0"/>
          <w:bCs w:val="0"/>
          <w:sz w:val="16"/>
          <w:szCs w:val="16"/>
        </w:rPr>
        <w:t xml:space="preserve">constitute the brain of recent Integrated circuits (ICs). </w:t>
      </w:r>
      <w:r w:rsidR="006D2FC9" w:rsidRPr="00860E7C">
        <w:rPr>
          <w:rFonts w:ascii="BSGulliver" w:hAnsi="BSGulliver"/>
          <w:b w:val="0"/>
          <w:bCs w:val="0"/>
          <w:sz w:val="16"/>
          <w:szCs w:val="16"/>
        </w:rPr>
        <w:t>For low power and real</w:t>
      </w:r>
      <w:r w:rsidR="00165E57" w:rsidRPr="00860E7C">
        <w:rPr>
          <w:rFonts w:ascii="BSGulliver" w:hAnsi="BSGulliver"/>
          <w:b w:val="0"/>
          <w:bCs w:val="0"/>
          <w:sz w:val="16"/>
          <w:szCs w:val="16"/>
        </w:rPr>
        <w:t>-</w:t>
      </w:r>
      <w:r w:rsidR="006D2FC9" w:rsidRPr="00860E7C">
        <w:rPr>
          <w:rFonts w:ascii="BSGulliver" w:hAnsi="BSGulliver"/>
          <w:b w:val="0"/>
          <w:bCs w:val="0"/>
          <w:sz w:val="16"/>
          <w:szCs w:val="16"/>
        </w:rPr>
        <w:t xml:space="preserve">time applications, computationally intensive digital signal processing algorithms are implemented in dedicated VLSI systems, adders are one of the most crucial circuits used in such systems. </w:t>
      </w:r>
      <w:r w:rsidR="00F32D50" w:rsidRPr="00860E7C">
        <w:rPr>
          <w:rFonts w:ascii="BSGulliver" w:hAnsi="BSGulliver"/>
          <w:b w:val="0"/>
          <w:bCs w:val="0"/>
          <w:sz w:val="16"/>
          <w:szCs w:val="16"/>
        </w:rPr>
        <w:t>The complexity of the design directly depends on the speed of circuit computation. High</w:t>
      </w:r>
      <w:r w:rsidR="00165E57" w:rsidRPr="00860E7C">
        <w:rPr>
          <w:rFonts w:ascii="BSGulliver" w:hAnsi="BSGulliver"/>
          <w:b w:val="0"/>
          <w:bCs w:val="0"/>
          <w:sz w:val="16"/>
          <w:szCs w:val="16"/>
        </w:rPr>
        <w:t>-</w:t>
      </w:r>
      <w:r w:rsidR="00F32D50" w:rsidRPr="00860E7C">
        <w:rPr>
          <w:rFonts w:ascii="BSGulliver" w:hAnsi="BSGulliver"/>
          <w:b w:val="0"/>
          <w:bCs w:val="0"/>
          <w:sz w:val="16"/>
          <w:szCs w:val="16"/>
        </w:rPr>
        <w:t xml:space="preserve">speed requirement results in increased complexity of the </w:t>
      </w:r>
      <w:r w:rsidR="00311BBD" w:rsidRPr="00860E7C">
        <w:rPr>
          <w:rFonts w:ascii="BSGulliver" w:hAnsi="BSGulliver"/>
          <w:b w:val="0"/>
          <w:bCs w:val="0"/>
          <w:sz w:val="16"/>
          <w:szCs w:val="16"/>
        </w:rPr>
        <w:t>circuit;</w:t>
      </w:r>
      <w:r w:rsidR="00F32D50" w:rsidRPr="00860E7C">
        <w:rPr>
          <w:rFonts w:ascii="BSGulliver" w:hAnsi="BSGulliver"/>
          <w:b w:val="0"/>
          <w:bCs w:val="0"/>
          <w:sz w:val="16"/>
          <w:szCs w:val="16"/>
        </w:rPr>
        <w:t xml:space="preserve"> hence </w:t>
      </w:r>
      <w:r w:rsidR="00165E57" w:rsidRPr="00860E7C">
        <w:rPr>
          <w:rFonts w:ascii="BSGulliver" w:hAnsi="BSGulliver"/>
          <w:b w:val="0"/>
          <w:bCs w:val="0"/>
          <w:sz w:val="16"/>
          <w:szCs w:val="16"/>
        </w:rPr>
        <w:t xml:space="preserve">a </w:t>
      </w:r>
      <w:r w:rsidR="00F32D50" w:rsidRPr="00860E7C">
        <w:rPr>
          <w:rFonts w:ascii="BSGulliver" w:hAnsi="BSGulliver"/>
          <w:b w:val="0"/>
          <w:bCs w:val="0"/>
          <w:sz w:val="16"/>
          <w:szCs w:val="16"/>
        </w:rPr>
        <w:t xml:space="preserve">larger number of transistors will be required in the design which further results in high power dissipation. </w:t>
      </w:r>
      <w:r w:rsidR="00243BB1" w:rsidRPr="00860E7C">
        <w:rPr>
          <w:rFonts w:ascii="BSGulliver" w:hAnsi="BSGulliver"/>
          <w:b w:val="0"/>
          <w:bCs w:val="0"/>
          <w:sz w:val="16"/>
          <w:szCs w:val="16"/>
        </w:rPr>
        <w:t>So,</w:t>
      </w:r>
      <w:r w:rsidR="00F32D50" w:rsidRPr="00860E7C">
        <w:rPr>
          <w:rFonts w:ascii="BSGulliver" w:hAnsi="BSGulliver"/>
          <w:b w:val="0"/>
          <w:bCs w:val="0"/>
          <w:sz w:val="16"/>
          <w:szCs w:val="16"/>
        </w:rPr>
        <w:t xml:space="preserve"> there is a tradeoff between speed</w:t>
      </w:r>
      <w:r w:rsidR="002E6316" w:rsidRPr="00860E7C">
        <w:rPr>
          <w:rFonts w:ascii="BSGulliver" w:hAnsi="BSGulliver"/>
          <w:b w:val="0"/>
          <w:bCs w:val="0"/>
          <w:sz w:val="16"/>
          <w:szCs w:val="16"/>
        </w:rPr>
        <w:t>, area, cost</w:t>
      </w:r>
      <w:r w:rsidR="00165E57" w:rsidRPr="00860E7C">
        <w:rPr>
          <w:rFonts w:ascii="BSGulliver" w:hAnsi="BSGulliver"/>
          <w:b w:val="0"/>
          <w:bCs w:val="0"/>
          <w:sz w:val="16"/>
          <w:szCs w:val="16"/>
        </w:rPr>
        <w:t>,</w:t>
      </w:r>
      <w:r w:rsidR="002E6316" w:rsidRPr="00860E7C">
        <w:rPr>
          <w:rFonts w:ascii="BSGulliver" w:hAnsi="BSGulliver"/>
          <w:b w:val="0"/>
          <w:bCs w:val="0"/>
          <w:sz w:val="16"/>
          <w:szCs w:val="16"/>
        </w:rPr>
        <w:t xml:space="preserve"> </w:t>
      </w:r>
      <w:r w:rsidR="00F32D50" w:rsidRPr="00860E7C">
        <w:rPr>
          <w:rFonts w:ascii="BSGulliver" w:hAnsi="BSGulliver"/>
          <w:b w:val="0"/>
          <w:bCs w:val="0"/>
          <w:sz w:val="16"/>
          <w:szCs w:val="16"/>
        </w:rPr>
        <w:t xml:space="preserve">and power dissipation for adder design. </w:t>
      </w:r>
    </w:p>
    <w:p w14:paraId="7D711C27" w14:textId="18BFFDF5" w:rsidR="00243BB1" w:rsidRPr="00860E7C" w:rsidRDefault="00243BB1" w:rsidP="00311BBD">
      <w:pPr>
        <w:pStyle w:val="ElsHeading1"/>
        <w:numPr>
          <w:ilvl w:val="0"/>
          <w:numId w:val="0"/>
        </w:numPr>
        <w:jc w:val="both"/>
        <w:rPr>
          <w:rFonts w:ascii="BSGulliver" w:hAnsi="BSGulliver"/>
          <w:b w:val="0"/>
          <w:bCs w:val="0"/>
          <w:sz w:val="16"/>
          <w:szCs w:val="16"/>
        </w:rPr>
      </w:pPr>
      <w:r w:rsidRPr="00860E7C">
        <w:rPr>
          <w:rFonts w:ascii="BSGulliver" w:hAnsi="BSGulliver"/>
          <w:noProof/>
          <w:sz w:val="16"/>
          <w:szCs w:val="16"/>
        </w:rPr>
        <mc:AlternateContent>
          <mc:Choice Requires="wps">
            <w:drawing>
              <wp:anchor distT="0" distB="0" distL="114300" distR="114300" simplePos="0" relativeHeight="251687936" behindDoc="0" locked="0" layoutInCell="1" allowOverlap="1" wp14:anchorId="265EC5E0" wp14:editId="475A4D4D">
                <wp:simplePos x="0" y="0"/>
                <wp:positionH relativeFrom="margin">
                  <wp:align>left</wp:align>
                </wp:positionH>
                <wp:positionV relativeFrom="paragraph">
                  <wp:posOffset>701675</wp:posOffset>
                </wp:positionV>
                <wp:extent cx="2800350" cy="412750"/>
                <wp:effectExtent l="0" t="0" r="0" b="6350"/>
                <wp:wrapNone/>
                <wp:docPr id="14" name="Text Box 14"/>
                <wp:cNvGraphicFramePr/>
                <a:graphic xmlns:a="http://schemas.openxmlformats.org/drawingml/2006/main">
                  <a:graphicData uri="http://schemas.microsoft.com/office/word/2010/wordprocessingShape">
                    <wps:wsp>
                      <wps:cNvSpPr txBox="1"/>
                      <wps:spPr>
                        <a:xfrm>
                          <a:off x="0" y="0"/>
                          <a:ext cx="2800350" cy="412750"/>
                        </a:xfrm>
                        <a:prstGeom prst="rect">
                          <a:avLst/>
                        </a:prstGeom>
                        <a:solidFill>
                          <a:schemeClr val="lt1"/>
                        </a:solidFill>
                        <a:ln w="6350">
                          <a:noFill/>
                        </a:ln>
                      </wps:spPr>
                      <wps:txbx>
                        <w:txbxContent>
                          <w:p w14:paraId="21D9EC84" w14:textId="681A983F" w:rsidR="00C35692" w:rsidRPr="00557B0B" w:rsidRDefault="00C35692" w:rsidP="002E6316">
                            <w:pPr>
                              <w:rPr>
                                <w:rFonts w:ascii="Gulliver" w:hAnsi="Gulliver"/>
                                <w:sz w:val="13"/>
                                <w:szCs w:val="13"/>
                              </w:rPr>
                            </w:pPr>
                            <w:r>
                              <w:rPr>
                                <w:rFonts w:ascii="Gulliver" w:hAnsi="Gulliver"/>
                                <w:sz w:val="13"/>
                                <w:szCs w:val="13"/>
                              </w:rPr>
                              <w:t>*</w:t>
                            </w:r>
                            <w:bookmarkStart w:id="2" w:name="_Hlk47616408"/>
                            <w:bookmarkStart w:id="3" w:name="_Hlk47616409"/>
                            <w:r w:rsidRPr="00557B0B">
                              <w:rPr>
                                <w:rFonts w:ascii="Gulliver" w:hAnsi="Gulliver"/>
                                <w:sz w:val="13"/>
                                <w:szCs w:val="13"/>
                              </w:rPr>
                              <w:t>Corresponding author. Tel.: +</w:t>
                            </w:r>
                            <w:r>
                              <w:rPr>
                                <w:rFonts w:ascii="Gulliver" w:hAnsi="Gulliver"/>
                                <w:sz w:val="13"/>
                                <w:szCs w:val="13"/>
                              </w:rPr>
                              <w:t>9720592961614</w:t>
                            </w:r>
                            <w:r w:rsidRPr="00557B0B">
                              <w:rPr>
                                <w:rFonts w:ascii="Gulliver" w:hAnsi="Gulliver"/>
                                <w:sz w:val="13"/>
                                <w:szCs w:val="13"/>
                              </w:rPr>
                              <w:t xml:space="preserve"> </w:t>
                            </w:r>
                          </w:p>
                          <w:p w14:paraId="40534404" w14:textId="77777777" w:rsidR="00C35692" w:rsidRDefault="00C35692" w:rsidP="002E6316">
                            <w:r w:rsidRPr="00557B0B">
                              <w:rPr>
                                <w:rFonts w:ascii="Gulliver" w:hAnsi="Gulliver"/>
                                <w:sz w:val="13"/>
                                <w:szCs w:val="13"/>
                              </w:rPr>
                              <w:t>e-mail: khamadawwad@birzeit.edu</w:t>
                            </w:r>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C5E0" id="Text Box 14" o:spid="_x0000_s1029" type="#_x0000_t202" style="position:absolute;left:0;text-align:left;margin-left:0;margin-top:55.25pt;width:220.5pt;height:32.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" fillcolor="white [3201]" stroked="f" strokeweight=".5pt">
                <v:textbox>
                  <w:txbxContent>
                    <w:p w14:paraId="21D9EC84" w14:textId="681A983F" w:rsidR="00C35692" w:rsidRPr="00557B0B" w:rsidRDefault="00C35692" w:rsidP="002E6316">
                      <w:pPr>
                        <w:rPr>
                          <w:rFonts w:ascii="Gulliver" w:hAnsi="Gulliver"/>
                          <w:sz w:val="13"/>
                          <w:szCs w:val="13"/>
                        </w:rPr>
                      </w:pPr>
                      <w:r>
                        <w:rPr>
                          <w:rFonts w:ascii="Gulliver" w:hAnsi="Gulliver"/>
                          <w:sz w:val="13"/>
                          <w:szCs w:val="13"/>
                        </w:rPr>
                        <w:t>*</w:t>
                      </w:r>
                      <w:bookmarkStart w:id="4" w:name="_Hlk47616408"/>
                      <w:bookmarkStart w:id="5" w:name="_Hlk47616409"/>
                      <w:r w:rsidRPr="00557B0B">
                        <w:rPr>
                          <w:rFonts w:ascii="Gulliver" w:hAnsi="Gulliver"/>
                          <w:sz w:val="13"/>
                          <w:szCs w:val="13"/>
                        </w:rPr>
                        <w:t>Corresponding author. Tel.: +</w:t>
                      </w:r>
                      <w:r>
                        <w:rPr>
                          <w:rFonts w:ascii="Gulliver" w:hAnsi="Gulliver"/>
                          <w:sz w:val="13"/>
                          <w:szCs w:val="13"/>
                        </w:rPr>
                        <w:t>9720592961614</w:t>
                      </w:r>
                      <w:r w:rsidRPr="00557B0B">
                        <w:rPr>
                          <w:rFonts w:ascii="Gulliver" w:hAnsi="Gulliver"/>
                          <w:sz w:val="13"/>
                          <w:szCs w:val="13"/>
                        </w:rPr>
                        <w:t xml:space="preserve"> </w:t>
                      </w:r>
                    </w:p>
                    <w:p w14:paraId="40534404" w14:textId="77777777" w:rsidR="00C35692" w:rsidRDefault="00C35692" w:rsidP="002E6316">
                      <w:r w:rsidRPr="00557B0B">
                        <w:rPr>
                          <w:rFonts w:ascii="Gulliver" w:hAnsi="Gulliver"/>
                          <w:sz w:val="13"/>
                          <w:szCs w:val="13"/>
                        </w:rPr>
                        <w:t>e-mail: khamadawwad@birzeit.edu</w:t>
                      </w:r>
                      <w:bookmarkEnd w:id="4"/>
                      <w:bookmarkEnd w:id="5"/>
                    </w:p>
                  </w:txbxContent>
                </v:textbox>
                <w10:wrap anchorx="margin"/>
              </v:shape>
            </w:pict>
          </mc:Fallback>
        </mc:AlternateContent>
      </w:r>
      <w:r w:rsidR="00311BBD" w:rsidRPr="00860E7C">
        <w:rPr>
          <w:rFonts w:ascii="BSGulliver" w:hAnsi="BSGulliver" w:hint="cs"/>
          <w:b w:val="0"/>
          <w:bCs w:val="0"/>
          <w:sz w:val="16"/>
          <w:szCs w:val="16"/>
          <w:rtl/>
        </w:rPr>
        <w:t xml:space="preserve">     </w:t>
      </w:r>
      <w:r w:rsidR="00F32D50" w:rsidRPr="00860E7C">
        <w:rPr>
          <w:rFonts w:ascii="BSGulliver" w:hAnsi="BSGulliver"/>
          <w:b w:val="0"/>
          <w:bCs w:val="0"/>
          <w:sz w:val="16"/>
          <w:szCs w:val="16"/>
        </w:rPr>
        <w:t>Adder performance characteristics directly affect the functioning of the entire system. Therefore, improvement in the performance</w:t>
      </w:r>
      <w:r w:rsidR="002E6316" w:rsidRPr="00860E7C">
        <w:rPr>
          <w:rFonts w:ascii="BSGulliver" w:hAnsi="BSGulliver"/>
          <w:b w:val="0"/>
          <w:bCs w:val="0"/>
          <w:sz w:val="16"/>
          <w:szCs w:val="16"/>
        </w:rPr>
        <w:t xml:space="preserve"> </w:t>
      </w:r>
      <w:r w:rsidR="00F32D50" w:rsidRPr="00860E7C">
        <w:rPr>
          <w:rFonts w:ascii="BSGulliver" w:hAnsi="BSGulliver"/>
          <w:b w:val="0"/>
          <w:bCs w:val="0"/>
          <w:sz w:val="16"/>
          <w:szCs w:val="16"/>
        </w:rPr>
        <w:t>of adder architecture is a prime concern as reported [</w:t>
      </w:r>
      <w:r w:rsidRPr="00860E7C">
        <w:rPr>
          <w:rFonts w:ascii="BSGulliver" w:hAnsi="BSGulliver"/>
          <w:b w:val="0"/>
          <w:bCs w:val="0"/>
          <w:sz w:val="16"/>
          <w:szCs w:val="16"/>
        </w:rPr>
        <w:t>1</w:t>
      </w:r>
      <w:r w:rsidR="00F32D50" w:rsidRPr="00860E7C">
        <w:rPr>
          <w:rFonts w:ascii="BSGulliver" w:hAnsi="BSGulliver"/>
          <w:b w:val="0"/>
          <w:bCs w:val="0"/>
          <w:sz w:val="16"/>
          <w:szCs w:val="16"/>
        </w:rPr>
        <w:t>]. Various</w:t>
      </w:r>
      <w:r w:rsidR="002E6316" w:rsidRPr="00860E7C">
        <w:rPr>
          <w:rFonts w:ascii="BSGulliver" w:hAnsi="BSGulliver"/>
          <w:b w:val="0"/>
          <w:bCs w:val="0"/>
          <w:sz w:val="16"/>
          <w:szCs w:val="16"/>
        </w:rPr>
        <w:t xml:space="preserve"> </w:t>
      </w:r>
      <w:r w:rsidR="00F32D50" w:rsidRPr="00860E7C">
        <w:rPr>
          <w:rFonts w:ascii="BSGulliver" w:hAnsi="BSGulliver"/>
          <w:b w:val="0"/>
          <w:bCs w:val="0"/>
          <w:sz w:val="16"/>
          <w:szCs w:val="16"/>
        </w:rPr>
        <w:t>techniques can be employed externally or internally to</w:t>
      </w:r>
      <w:r w:rsidR="002E6316" w:rsidRPr="00860E7C">
        <w:rPr>
          <w:rFonts w:ascii="BSGulliver" w:hAnsi="BSGulliver"/>
          <w:b w:val="0"/>
          <w:bCs w:val="0"/>
          <w:sz w:val="16"/>
          <w:szCs w:val="16"/>
        </w:rPr>
        <w:t xml:space="preserve"> </w:t>
      </w:r>
      <w:r w:rsidR="00F32D50" w:rsidRPr="00860E7C">
        <w:rPr>
          <w:rFonts w:ascii="BSGulliver" w:hAnsi="BSGulliver"/>
          <w:b w:val="0"/>
          <w:bCs w:val="0"/>
          <w:sz w:val="16"/>
          <w:szCs w:val="16"/>
        </w:rPr>
        <w:t xml:space="preserve">improve the overall performance of </w:t>
      </w:r>
    </w:p>
    <w:p w14:paraId="2FDC1235" w14:textId="187E5DAC" w:rsidR="00243BB1" w:rsidRPr="00860E7C" w:rsidRDefault="00311BBD" w:rsidP="00243BB1">
      <w:pPr>
        <w:pStyle w:val="ElsParagraph"/>
      </w:pPr>
      <w:r w:rsidRPr="00860E7C">
        <w:rPr>
          <w:rFonts w:ascii="BSGulliver" w:hAnsi="BSGulliver"/>
          <w:noProof/>
          <w:sz w:val="16"/>
          <w:szCs w:val="16"/>
        </w:rPr>
        <mc:AlternateContent>
          <mc:Choice Requires="wps">
            <w:drawing>
              <wp:anchor distT="0" distB="0" distL="114300" distR="114300" simplePos="0" relativeHeight="251721728" behindDoc="0" locked="0" layoutInCell="1" allowOverlap="1" wp14:anchorId="2543BA20" wp14:editId="703923C3">
                <wp:simplePos x="0" y="0"/>
                <wp:positionH relativeFrom="margin">
                  <wp:posOffset>267998</wp:posOffset>
                </wp:positionH>
                <wp:positionV relativeFrom="paragraph">
                  <wp:posOffset>8007</wp:posOffset>
                </wp:positionV>
                <wp:extent cx="981268"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981268"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46236" id="Straight Connector 4" o:spid="_x0000_s1026" style="position:absolute;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1pt,.65pt" to="98.3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" strokecolor="black [3040]" strokeweight=".5pt">
                <w10:wrap anchorx="margin"/>
              </v:line>
            </w:pict>
          </mc:Fallback>
        </mc:AlternateContent>
      </w:r>
    </w:p>
    <w:p w14:paraId="00E9BDC4" w14:textId="77777777" w:rsidR="00243BB1" w:rsidRPr="00860E7C" w:rsidRDefault="00243BB1" w:rsidP="00243BB1">
      <w:pPr>
        <w:pStyle w:val="ElsHeading1"/>
        <w:numPr>
          <w:ilvl w:val="0"/>
          <w:numId w:val="0"/>
        </w:numPr>
        <w:jc w:val="both"/>
        <w:rPr>
          <w:rFonts w:ascii="BSGulliver" w:hAnsi="BSGulliver"/>
          <w:b w:val="0"/>
          <w:bCs w:val="0"/>
          <w:sz w:val="16"/>
          <w:szCs w:val="16"/>
        </w:rPr>
      </w:pPr>
    </w:p>
    <w:p w14:paraId="7CD427A5" w14:textId="3BE5FB62" w:rsidR="002E6316" w:rsidRPr="00860E7C" w:rsidRDefault="00F32D50" w:rsidP="00243BB1">
      <w:pPr>
        <w:pStyle w:val="ElsHeading1"/>
        <w:numPr>
          <w:ilvl w:val="0"/>
          <w:numId w:val="0"/>
        </w:numPr>
        <w:jc w:val="both"/>
        <w:rPr>
          <w:rFonts w:ascii="BSGulliver" w:hAnsi="BSGulliver"/>
          <w:b w:val="0"/>
          <w:bCs w:val="0"/>
          <w:sz w:val="16"/>
          <w:szCs w:val="16"/>
        </w:rPr>
      </w:pPr>
      <w:r w:rsidRPr="00860E7C">
        <w:rPr>
          <w:rFonts w:ascii="BSGulliver" w:hAnsi="BSGulliver"/>
          <w:b w:val="0"/>
          <w:bCs w:val="0"/>
          <w:sz w:val="16"/>
          <w:szCs w:val="16"/>
        </w:rPr>
        <w:t>any system. External techniques</w:t>
      </w:r>
      <w:r w:rsidR="002E6316" w:rsidRPr="00860E7C">
        <w:rPr>
          <w:rFonts w:ascii="BSGulliver" w:hAnsi="BSGulliver"/>
          <w:b w:val="0"/>
          <w:bCs w:val="0"/>
          <w:sz w:val="16"/>
          <w:szCs w:val="16"/>
        </w:rPr>
        <w:t xml:space="preserve"> </w:t>
      </w:r>
      <w:r w:rsidRPr="00860E7C">
        <w:rPr>
          <w:rFonts w:ascii="BSGulliver" w:hAnsi="BSGulliver"/>
          <w:b w:val="0"/>
          <w:bCs w:val="0"/>
          <w:sz w:val="16"/>
          <w:szCs w:val="16"/>
        </w:rPr>
        <w:t>involve dealing with input data characteristics whereas</w:t>
      </w:r>
      <w:r w:rsidR="002E6316" w:rsidRPr="00860E7C">
        <w:rPr>
          <w:rFonts w:ascii="BSGulliver" w:hAnsi="BSGulliver"/>
          <w:b w:val="0"/>
          <w:bCs w:val="0"/>
          <w:sz w:val="16"/>
          <w:szCs w:val="16"/>
        </w:rPr>
        <w:t xml:space="preserve"> </w:t>
      </w:r>
      <w:r w:rsidRPr="00860E7C">
        <w:rPr>
          <w:rFonts w:ascii="BSGulliver" w:hAnsi="BSGulliver"/>
          <w:b w:val="0"/>
          <w:bCs w:val="0"/>
          <w:sz w:val="16"/>
          <w:szCs w:val="16"/>
        </w:rPr>
        <w:t>internal techniques are concerned with the logic, circuit design</w:t>
      </w:r>
      <w:r w:rsidR="00165E57" w:rsidRPr="00860E7C">
        <w:rPr>
          <w:rFonts w:ascii="BSGulliver" w:hAnsi="BSGulliver"/>
          <w:b w:val="0"/>
          <w:bCs w:val="0"/>
          <w:sz w:val="16"/>
          <w:szCs w:val="16"/>
        </w:rPr>
        <w:t>,</w:t>
      </w:r>
      <w:r w:rsidRPr="00860E7C">
        <w:rPr>
          <w:rFonts w:ascii="BSGulliver" w:hAnsi="BSGulliver"/>
          <w:b w:val="0"/>
          <w:bCs w:val="0"/>
          <w:sz w:val="16"/>
          <w:szCs w:val="16"/>
        </w:rPr>
        <w:t xml:space="preserve"> and</w:t>
      </w:r>
      <w:r w:rsidR="00C13A30" w:rsidRPr="00860E7C">
        <w:rPr>
          <w:rFonts w:ascii="BSGulliver" w:hAnsi="BSGulliver"/>
          <w:b w:val="0"/>
          <w:bCs w:val="0"/>
          <w:sz w:val="16"/>
          <w:szCs w:val="16"/>
        </w:rPr>
        <w:t xml:space="preserve"> </w:t>
      </w:r>
      <w:r w:rsidRPr="00860E7C">
        <w:rPr>
          <w:rFonts w:ascii="BSGulliver" w:hAnsi="BSGulliver"/>
          <w:b w:val="0"/>
          <w:bCs w:val="0"/>
          <w:sz w:val="16"/>
          <w:szCs w:val="16"/>
        </w:rPr>
        <w:t>architecture of multiplier which depends on adder design is reported [</w:t>
      </w:r>
      <w:r w:rsidR="00243BB1" w:rsidRPr="00860E7C">
        <w:rPr>
          <w:rFonts w:ascii="BSGulliver" w:hAnsi="BSGulliver"/>
          <w:b w:val="0"/>
          <w:bCs w:val="0"/>
          <w:sz w:val="16"/>
          <w:szCs w:val="16"/>
        </w:rPr>
        <w:t>2</w:t>
      </w:r>
      <w:r w:rsidRPr="00860E7C">
        <w:rPr>
          <w:rFonts w:ascii="BSGulliver" w:hAnsi="BSGulliver"/>
          <w:b w:val="0"/>
          <w:bCs w:val="0"/>
          <w:sz w:val="16"/>
          <w:szCs w:val="16"/>
        </w:rPr>
        <w:t>–</w:t>
      </w:r>
      <w:r w:rsidR="00243BB1" w:rsidRPr="00860E7C">
        <w:rPr>
          <w:rFonts w:ascii="BSGulliver" w:hAnsi="BSGulliver"/>
          <w:b w:val="0"/>
          <w:bCs w:val="0"/>
          <w:sz w:val="16"/>
          <w:szCs w:val="16"/>
        </w:rPr>
        <w:t>5</w:t>
      </w:r>
      <w:r w:rsidRPr="00860E7C">
        <w:rPr>
          <w:rFonts w:ascii="BSGulliver" w:hAnsi="BSGulliver"/>
          <w:b w:val="0"/>
          <w:bCs w:val="0"/>
          <w:sz w:val="16"/>
          <w:szCs w:val="16"/>
        </w:rPr>
        <w:t xml:space="preserve">]. </w:t>
      </w:r>
    </w:p>
    <w:p w14:paraId="48C9DF6E" w14:textId="012BF6D9" w:rsidR="005E1773" w:rsidRPr="00860E7C" w:rsidRDefault="00311BBD" w:rsidP="00311BBD">
      <w:pPr>
        <w:pStyle w:val="ElsParagraph"/>
        <w:ind w:firstLine="0"/>
        <w:rPr>
          <w:rFonts w:ascii="BSGulliver" w:hAnsi="BSGulliver"/>
          <w:sz w:val="16"/>
          <w:szCs w:val="16"/>
        </w:rPr>
      </w:pPr>
      <w:r w:rsidRPr="00860E7C">
        <w:rPr>
          <w:rFonts w:ascii="BSGulliver" w:hAnsi="BSGulliver" w:hint="cs"/>
          <w:sz w:val="16"/>
          <w:szCs w:val="16"/>
          <w:rtl/>
        </w:rPr>
        <w:t xml:space="preserve">    </w:t>
      </w:r>
      <w:r w:rsidR="00C13A30" w:rsidRPr="00860E7C">
        <w:rPr>
          <w:rFonts w:ascii="BSGulliver" w:hAnsi="BSGulliver"/>
          <w:sz w:val="16"/>
          <w:szCs w:val="16"/>
        </w:rPr>
        <w:t xml:space="preserve">   The main goal of this paper is to teach and to help </w:t>
      </w:r>
      <w:r w:rsidR="00165E57" w:rsidRPr="00860E7C">
        <w:rPr>
          <w:rFonts w:ascii="BSGulliver" w:hAnsi="BSGulliver"/>
          <w:sz w:val="16"/>
          <w:szCs w:val="16"/>
        </w:rPr>
        <w:t xml:space="preserve">the </w:t>
      </w:r>
      <w:r w:rsidR="00C13A30" w:rsidRPr="00860E7C">
        <w:rPr>
          <w:rFonts w:ascii="BSGulliver" w:hAnsi="BSGulliver"/>
          <w:sz w:val="16"/>
          <w:szCs w:val="16"/>
        </w:rPr>
        <w:t xml:space="preserve">student to learn and get the optimum design, at the same time to use this paper as a learning tool to do all implementation steps such as schematic and logic creation, simulation, create </w:t>
      </w:r>
      <w:r w:rsidR="00165E57" w:rsidRPr="00860E7C">
        <w:rPr>
          <w:rFonts w:ascii="BSGulliver" w:hAnsi="BSGulliver"/>
          <w:sz w:val="16"/>
          <w:szCs w:val="16"/>
        </w:rPr>
        <w:t xml:space="preserve">the </w:t>
      </w:r>
      <w:r w:rsidR="00C13A30" w:rsidRPr="00860E7C">
        <w:rPr>
          <w:rFonts w:ascii="BSGulliver" w:hAnsi="BSGulliver"/>
          <w:sz w:val="16"/>
          <w:szCs w:val="16"/>
        </w:rPr>
        <w:t xml:space="preserve">layout and run verification for adder design.  </w:t>
      </w:r>
      <w:r w:rsidR="005E1773" w:rsidRPr="00860E7C">
        <w:rPr>
          <w:rFonts w:ascii="BSGulliver" w:hAnsi="BSGulliver"/>
          <w:sz w:val="16"/>
          <w:szCs w:val="16"/>
        </w:rPr>
        <w:t xml:space="preserve">The design methodology carried out in this paper demonstrated in detail </w:t>
      </w:r>
      <w:r w:rsidR="00F275D1" w:rsidRPr="00860E7C">
        <w:rPr>
          <w:rFonts w:ascii="BSGulliver" w:hAnsi="BSGulliver"/>
          <w:sz w:val="16"/>
          <w:szCs w:val="16"/>
        </w:rPr>
        <w:t>starts with the</w:t>
      </w:r>
      <w:r w:rsidR="005E1773" w:rsidRPr="00860E7C">
        <w:rPr>
          <w:rFonts w:ascii="BSGulliver" w:hAnsi="BSGulliver"/>
          <w:sz w:val="16"/>
          <w:szCs w:val="16"/>
        </w:rPr>
        <w:t xml:space="preserve"> proposed improvement </w:t>
      </w:r>
      <w:r w:rsidR="00C13A30" w:rsidRPr="00860E7C">
        <w:rPr>
          <w:rFonts w:ascii="BSGulliver" w:hAnsi="BSGulliver"/>
          <w:sz w:val="16"/>
          <w:szCs w:val="16"/>
        </w:rPr>
        <w:t xml:space="preserve">of </w:t>
      </w:r>
      <w:r w:rsidR="005E1773" w:rsidRPr="00860E7C">
        <w:rPr>
          <w:rFonts w:ascii="BSGulliver" w:hAnsi="BSGulliver"/>
          <w:sz w:val="16"/>
          <w:szCs w:val="16"/>
        </w:rPr>
        <w:t xml:space="preserve">circuit </w:t>
      </w:r>
      <w:r w:rsidR="00F275D1" w:rsidRPr="00860E7C">
        <w:rPr>
          <w:rFonts w:ascii="BSGulliver" w:hAnsi="BSGulliver"/>
          <w:sz w:val="16"/>
          <w:szCs w:val="16"/>
        </w:rPr>
        <w:t>diagram, design</w:t>
      </w:r>
      <w:r w:rsidR="005E1773" w:rsidRPr="00860E7C">
        <w:rPr>
          <w:rFonts w:ascii="BSGulliver" w:hAnsi="BSGulliver"/>
          <w:sz w:val="16"/>
          <w:szCs w:val="16"/>
        </w:rPr>
        <w:t xml:space="preserve"> verification</w:t>
      </w:r>
      <w:r w:rsidR="00165E57" w:rsidRPr="00860E7C">
        <w:rPr>
          <w:rFonts w:ascii="BSGulliver" w:hAnsi="BSGulliver"/>
          <w:sz w:val="16"/>
          <w:szCs w:val="16"/>
        </w:rPr>
        <w:t>,</w:t>
      </w:r>
      <w:r w:rsidR="005E1773" w:rsidRPr="00860E7C">
        <w:rPr>
          <w:rFonts w:ascii="BSGulliver" w:hAnsi="BSGulliver"/>
          <w:sz w:val="16"/>
          <w:szCs w:val="16"/>
        </w:rPr>
        <w:t xml:space="preserve"> and </w:t>
      </w:r>
      <w:r w:rsidR="00F275D1" w:rsidRPr="00860E7C">
        <w:rPr>
          <w:rFonts w:ascii="BSGulliver" w:hAnsi="BSGulliver"/>
          <w:sz w:val="16"/>
          <w:szCs w:val="16"/>
        </w:rPr>
        <w:t xml:space="preserve">the </w:t>
      </w:r>
      <w:r w:rsidR="005E1773" w:rsidRPr="00860E7C">
        <w:rPr>
          <w:rFonts w:ascii="BSGulliver" w:hAnsi="BSGulliver"/>
          <w:sz w:val="16"/>
          <w:szCs w:val="16"/>
        </w:rPr>
        <w:t xml:space="preserve">simulation using Microwind and </w:t>
      </w:r>
      <w:r w:rsidR="00C13A30" w:rsidRPr="00860E7C">
        <w:rPr>
          <w:rFonts w:ascii="BSGulliver" w:hAnsi="BSGulliver"/>
          <w:sz w:val="16"/>
          <w:szCs w:val="16"/>
        </w:rPr>
        <w:t>The DSCH program which is a logic editor and simulator</w:t>
      </w:r>
      <w:r w:rsidR="005E1773" w:rsidRPr="00860E7C">
        <w:rPr>
          <w:rFonts w:ascii="BSGulliver" w:hAnsi="BSGulliver"/>
          <w:sz w:val="16"/>
          <w:szCs w:val="16"/>
        </w:rPr>
        <w:t>.</w:t>
      </w:r>
      <w:r w:rsidR="00A07AD1" w:rsidRPr="00860E7C">
        <w:rPr>
          <w:rFonts w:ascii="BSGulliver" w:hAnsi="BSGulliver"/>
          <w:sz w:val="16"/>
          <w:szCs w:val="16"/>
        </w:rPr>
        <w:t xml:space="preserve"> You can download it from the website that referenced as 6.</w:t>
      </w:r>
    </w:p>
    <w:p w14:paraId="6D9DE1E5" w14:textId="347E2DE9" w:rsidR="00243BB1" w:rsidRPr="00860E7C" w:rsidRDefault="00311BBD" w:rsidP="00311BBD">
      <w:pPr>
        <w:pStyle w:val="ElsParagraph"/>
        <w:ind w:firstLine="0"/>
        <w:rPr>
          <w:rFonts w:ascii="BSGulliver" w:hAnsi="BSGulliver"/>
          <w:sz w:val="16"/>
          <w:szCs w:val="16"/>
        </w:rPr>
      </w:pPr>
      <w:r w:rsidRPr="00860E7C">
        <w:rPr>
          <w:rFonts w:ascii="Gulliver" w:hAnsi="Gulliver" w:hint="cs"/>
          <w:b/>
          <w:bCs/>
          <w:sz w:val="16"/>
          <w:szCs w:val="16"/>
          <w:rtl/>
        </w:rPr>
        <w:t xml:space="preserve">   </w:t>
      </w:r>
      <w:r w:rsidR="005E1773" w:rsidRPr="00860E7C">
        <w:rPr>
          <w:rFonts w:ascii="Gulliver" w:hAnsi="Gulliver"/>
          <w:b/>
          <w:bCs/>
          <w:sz w:val="16"/>
          <w:szCs w:val="16"/>
        </w:rPr>
        <w:t xml:space="preserve">  </w:t>
      </w:r>
      <w:r w:rsidR="005E1773" w:rsidRPr="00860E7C">
        <w:rPr>
          <w:rFonts w:ascii="BSGulliver" w:hAnsi="BSGulliver"/>
          <w:sz w:val="16"/>
          <w:szCs w:val="16"/>
        </w:rPr>
        <w:t xml:space="preserve">This design showed how we reduced the number of transistors used to build the circuit using </w:t>
      </w:r>
      <w:r w:rsidR="00165E57" w:rsidRPr="00860E7C">
        <w:rPr>
          <w:rFonts w:ascii="BSGulliver" w:hAnsi="BSGulliver"/>
          <w:sz w:val="16"/>
          <w:szCs w:val="16"/>
        </w:rPr>
        <w:t xml:space="preserve">the </w:t>
      </w:r>
      <w:r w:rsidR="005E1773" w:rsidRPr="00860E7C">
        <w:rPr>
          <w:rFonts w:ascii="BSGulliver" w:hAnsi="BSGulliver"/>
          <w:sz w:val="16"/>
          <w:szCs w:val="16"/>
        </w:rPr>
        <w:t xml:space="preserve">65nm process to achieve a power consumption reduction of 32% compared to power consumption being used in earlier </w:t>
      </w:r>
      <w:r w:rsidR="00F275D1" w:rsidRPr="00860E7C">
        <w:rPr>
          <w:rFonts w:ascii="BSGulliver" w:hAnsi="BSGulliver"/>
          <w:sz w:val="16"/>
          <w:szCs w:val="16"/>
        </w:rPr>
        <w:t xml:space="preserve">design as proposed in </w:t>
      </w:r>
      <w:r w:rsidR="00062E0A" w:rsidRPr="00860E7C">
        <w:rPr>
          <w:rFonts w:ascii="BSGulliver" w:hAnsi="BSGulliver"/>
          <w:sz w:val="16"/>
          <w:szCs w:val="16"/>
        </w:rPr>
        <w:t>[</w:t>
      </w:r>
      <w:r w:rsidR="00860E7C" w:rsidRPr="00860E7C">
        <w:rPr>
          <w:rFonts w:ascii="BSGulliver" w:hAnsi="BSGulliver"/>
          <w:sz w:val="16"/>
          <w:szCs w:val="16"/>
        </w:rPr>
        <w:t>7</w:t>
      </w:r>
      <w:r w:rsidR="00062E0A" w:rsidRPr="00860E7C">
        <w:rPr>
          <w:rFonts w:ascii="BSGulliver" w:hAnsi="BSGulliver"/>
          <w:sz w:val="16"/>
          <w:szCs w:val="16"/>
        </w:rPr>
        <w:t>]</w:t>
      </w:r>
      <w:r w:rsidR="00F275D1" w:rsidRPr="00860E7C">
        <w:rPr>
          <w:rFonts w:ascii="BSGulliver" w:hAnsi="BSGulliver"/>
          <w:sz w:val="16"/>
          <w:szCs w:val="16"/>
        </w:rPr>
        <w:t>. The area of the system is 59.3µm2 and the delay for the whole system is 207ps.</w:t>
      </w:r>
    </w:p>
    <w:p w14:paraId="38DEAB3C" w14:textId="1DB20687" w:rsidR="00421543" w:rsidRPr="00860E7C" w:rsidRDefault="00703498" w:rsidP="00243BB1">
      <w:pPr>
        <w:pStyle w:val="ElsParagraph"/>
        <w:ind w:firstLine="233"/>
        <w:rPr>
          <w:rFonts w:ascii="BSGulliver" w:hAnsi="BSGulliver"/>
          <w:sz w:val="16"/>
          <w:szCs w:val="16"/>
        </w:rPr>
      </w:pPr>
      <w:r w:rsidRPr="00860E7C">
        <w:rPr>
          <w:rFonts w:ascii="BSGulliver" w:hAnsi="BSGulliver"/>
          <w:sz w:val="16"/>
          <w:szCs w:val="16"/>
        </w:rPr>
        <w:t>The remainder of this paper is organized as follows. In section</w:t>
      </w:r>
      <w:r w:rsidR="00B95ED3" w:rsidRPr="00860E7C">
        <w:rPr>
          <w:rFonts w:ascii="BSGulliver" w:hAnsi="BSGulliver"/>
          <w:sz w:val="16"/>
          <w:szCs w:val="16"/>
        </w:rPr>
        <w:t xml:space="preserve"> </w:t>
      </w:r>
      <w:r w:rsidRPr="00860E7C">
        <w:rPr>
          <w:rFonts w:ascii="BSGulliver" w:hAnsi="BSGulliver"/>
          <w:sz w:val="16"/>
          <w:szCs w:val="16"/>
        </w:rPr>
        <w:t xml:space="preserve">2, </w:t>
      </w:r>
      <w:r w:rsidR="00165E57" w:rsidRPr="00860E7C">
        <w:rPr>
          <w:rFonts w:ascii="BSGulliver" w:hAnsi="BSGulliver"/>
          <w:sz w:val="16"/>
          <w:szCs w:val="16"/>
        </w:rPr>
        <w:t xml:space="preserve">the </w:t>
      </w:r>
      <w:r w:rsidRPr="00860E7C">
        <w:rPr>
          <w:rFonts w:ascii="BSGulliver" w:hAnsi="BSGulliver"/>
          <w:sz w:val="16"/>
          <w:szCs w:val="16"/>
        </w:rPr>
        <w:t xml:space="preserve">background of adders </w:t>
      </w:r>
      <w:r w:rsidR="00165E57" w:rsidRPr="00860E7C">
        <w:rPr>
          <w:rFonts w:ascii="BSGulliver" w:hAnsi="BSGulliver"/>
          <w:sz w:val="16"/>
          <w:szCs w:val="16"/>
        </w:rPr>
        <w:t>is</w:t>
      </w:r>
      <w:r w:rsidRPr="00860E7C">
        <w:rPr>
          <w:rFonts w:ascii="BSGulliver" w:hAnsi="BSGulliver"/>
          <w:sz w:val="16"/>
          <w:szCs w:val="16"/>
        </w:rPr>
        <w:t xml:space="preserve"> addressed using different logic styles</w:t>
      </w:r>
      <w:r w:rsidR="00B95ED3" w:rsidRPr="00860E7C">
        <w:rPr>
          <w:rFonts w:ascii="BSGulliver" w:hAnsi="BSGulliver"/>
          <w:sz w:val="16"/>
          <w:szCs w:val="16"/>
        </w:rPr>
        <w:t xml:space="preserve"> </w:t>
      </w:r>
      <w:r w:rsidR="00311BBD" w:rsidRPr="00860E7C">
        <w:rPr>
          <w:rFonts w:ascii="BSGulliver" w:hAnsi="BSGulliver"/>
          <w:sz w:val="16"/>
          <w:szCs w:val="16"/>
        </w:rPr>
        <w:t>in</w:t>
      </w:r>
      <w:r w:rsidRPr="00860E7C">
        <w:rPr>
          <w:rFonts w:ascii="BSGulliver" w:hAnsi="BSGulliver"/>
          <w:sz w:val="16"/>
          <w:szCs w:val="16"/>
        </w:rPr>
        <w:t xml:space="preserve"> section 3, circuit diagram</w:t>
      </w:r>
      <w:r w:rsidR="00165E57" w:rsidRPr="00860E7C">
        <w:rPr>
          <w:rFonts w:ascii="BSGulliver" w:hAnsi="BSGulliver"/>
          <w:sz w:val="16"/>
          <w:szCs w:val="16"/>
        </w:rPr>
        <w:t>,</w:t>
      </w:r>
      <w:r w:rsidRPr="00860E7C">
        <w:rPr>
          <w:rFonts w:ascii="BSGulliver" w:hAnsi="BSGulliver"/>
          <w:sz w:val="16"/>
          <w:szCs w:val="16"/>
        </w:rPr>
        <w:t xml:space="preserve"> and simulation. Section</w:t>
      </w:r>
      <w:r w:rsidR="00B95ED3" w:rsidRPr="00860E7C">
        <w:rPr>
          <w:rFonts w:ascii="BSGulliver" w:hAnsi="BSGulliver"/>
          <w:sz w:val="16"/>
          <w:szCs w:val="16"/>
        </w:rPr>
        <w:t xml:space="preserve"> </w:t>
      </w:r>
      <w:r w:rsidRPr="00860E7C">
        <w:rPr>
          <w:rFonts w:ascii="BSGulliver" w:hAnsi="BSGulliver"/>
          <w:sz w:val="16"/>
          <w:szCs w:val="16"/>
        </w:rPr>
        <w:t>4 presents the Design results and Comparison. Finally, in section 5, the conclusions are drawn.</w:t>
      </w:r>
    </w:p>
    <w:p w14:paraId="015828D7" w14:textId="2E2367B5" w:rsidR="00243BB1" w:rsidRPr="00860E7C" w:rsidRDefault="00243BB1" w:rsidP="00243BB1">
      <w:pPr>
        <w:pStyle w:val="ElsParagraph"/>
        <w:ind w:firstLine="233"/>
        <w:rPr>
          <w:rFonts w:ascii="BSGulliver" w:hAnsi="BSGulliver"/>
          <w:sz w:val="16"/>
          <w:szCs w:val="16"/>
        </w:rPr>
      </w:pPr>
    </w:p>
    <w:p w14:paraId="1F4E514D" w14:textId="0B928BFC" w:rsidR="00243BB1" w:rsidRPr="00860E7C" w:rsidRDefault="00243BB1" w:rsidP="00243BB1">
      <w:pPr>
        <w:pStyle w:val="ElsParagraph"/>
        <w:ind w:firstLine="233"/>
        <w:rPr>
          <w:rFonts w:ascii="BSGulliver" w:hAnsi="BSGulliver"/>
          <w:sz w:val="16"/>
          <w:szCs w:val="16"/>
          <w:rtl/>
          <w:lang w:bidi="ar-SY"/>
        </w:rPr>
      </w:pPr>
    </w:p>
    <w:p w14:paraId="1010F19B" w14:textId="77777777" w:rsidR="00311BBD" w:rsidRPr="00860E7C" w:rsidRDefault="00311BBD" w:rsidP="00243BB1">
      <w:pPr>
        <w:pStyle w:val="ElsParagraph"/>
        <w:ind w:firstLine="233"/>
        <w:rPr>
          <w:rFonts w:ascii="BSGulliver" w:hAnsi="BSGulliver"/>
          <w:sz w:val="16"/>
          <w:szCs w:val="16"/>
          <w:rtl/>
          <w:lang w:bidi="ar-SY"/>
        </w:rPr>
      </w:pPr>
    </w:p>
    <w:p w14:paraId="617AB399" w14:textId="0A300BD1" w:rsidR="00063648" w:rsidRPr="00860E7C" w:rsidRDefault="00C03B54" w:rsidP="007601ED">
      <w:pPr>
        <w:pStyle w:val="Heading1"/>
        <w:rPr>
          <w:rtl/>
          <w:lang w:eastAsia="en-IN"/>
        </w:rPr>
      </w:pPr>
      <w:r w:rsidRPr="00860E7C">
        <w:rPr>
          <w:noProof/>
        </w:rPr>
        <w:lastRenderedPageBreak/>
        <mc:AlternateContent>
          <mc:Choice Requires="wps">
            <w:drawing>
              <wp:anchor distT="0" distB="0" distL="114300" distR="114300" simplePos="0" relativeHeight="251704320" behindDoc="0" locked="0" layoutInCell="1" allowOverlap="1" wp14:anchorId="0A40F1D4" wp14:editId="14EF7210">
                <wp:simplePos x="0" y="0"/>
                <wp:positionH relativeFrom="column">
                  <wp:posOffset>3422015</wp:posOffset>
                </wp:positionH>
                <wp:positionV relativeFrom="margin">
                  <wp:posOffset>-97155</wp:posOffset>
                </wp:positionV>
                <wp:extent cx="3319145" cy="1590040"/>
                <wp:effectExtent l="0" t="0" r="0" b="0"/>
                <wp:wrapSquare wrapText="bothSides"/>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145" cy="159004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8277435" w14:textId="77777777" w:rsidR="00C35692" w:rsidRDefault="00C35692" w:rsidP="007601ED">
                            <w:pPr>
                              <w:pStyle w:val="ElsParagraph"/>
                              <w:ind w:firstLine="233"/>
                              <w:rPr>
                                <w:rFonts w:ascii="Gulliver" w:hAnsi="Gulliver"/>
                                <w:sz w:val="16"/>
                                <w:szCs w:val="16"/>
                                <w:rtl/>
                              </w:rPr>
                            </w:pPr>
                          </w:p>
                          <w:tbl>
                            <w:tblPr>
                              <w:tblStyle w:val="TableGrid"/>
                              <w:tblW w:w="4768" w:type="dxa"/>
                              <w:tblInd w:w="175" w:type="dxa"/>
                              <w:tblLook w:val="04A0" w:firstRow="1" w:lastRow="0" w:firstColumn="1" w:lastColumn="0" w:noHBand="0" w:noVBand="1"/>
                            </w:tblPr>
                            <w:tblGrid>
                              <w:gridCol w:w="2893"/>
                              <w:gridCol w:w="623"/>
                              <w:gridCol w:w="624"/>
                              <w:gridCol w:w="628"/>
                            </w:tblGrid>
                            <w:tr w:rsidR="00C35692" w14:paraId="51B39DAB" w14:textId="77777777" w:rsidTr="00C03B54">
                              <w:trPr>
                                <w:trHeight w:val="320"/>
                              </w:trPr>
                              <w:tc>
                                <w:tcPr>
                                  <w:tcW w:w="2893" w:type="dxa"/>
                                  <w:shd w:val="clear" w:color="auto" w:fill="auto"/>
                                </w:tcPr>
                                <w:p w14:paraId="6CA1CE7F" w14:textId="77777777" w:rsidR="00C35692" w:rsidRPr="00E46920" w:rsidRDefault="00C35692" w:rsidP="007601ED">
                                  <w:pPr>
                                    <w:jc w:val="center"/>
                                    <w:rPr>
                                      <w:rFonts w:ascii="Gulliver" w:hAnsi="Gulliver"/>
                                      <w:sz w:val="8"/>
                                      <w:szCs w:val="6"/>
                                      <w:lang w:bidi="ar-JO"/>
                                    </w:rPr>
                                  </w:pPr>
                                </w:p>
                                <w:p w14:paraId="167BD5A6" w14:textId="77777777" w:rsidR="00C35692" w:rsidRPr="00E46920" w:rsidRDefault="00C35692" w:rsidP="007601ED">
                                  <w:pPr>
                                    <w:jc w:val="center"/>
                                    <w:rPr>
                                      <w:rFonts w:ascii="Gulliver" w:hAnsi="Gulliver"/>
                                      <w:sz w:val="16"/>
                                      <w:szCs w:val="16"/>
                                      <w:lang w:bidi="ar-JO"/>
                                    </w:rPr>
                                  </w:pPr>
                                  <w:r w:rsidRPr="00E46920">
                                    <w:rPr>
                                      <w:rFonts w:ascii="Gulliver" w:hAnsi="Gulliver"/>
                                      <w:sz w:val="16"/>
                                      <w:szCs w:val="16"/>
                                      <w:lang w:bidi="ar-JO"/>
                                    </w:rPr>
                                    <w:t>Symbol</w:t>
                                  </w:r>
                                </w:p>
                              </w:tc>
                              <w:tc>
                                <w:tcPr>
                                  <w:tcW w:w="1875" w:type="dxa"/>
                                  <w:gridSpan w:val="3"/>
                                  <w:shd w:val="clear" w:color="auto" w:fill="auto"/>
                                </w:tcPr>
                                <w:p w14:paraId="27C0105B" w14:textId="77777777" w:rsidR="00C35692" w:rsidRPr="00E46920" w:rsidRDefault="00C35692" w:rsidP="007601ED">
                                  <w:pPr>
                                    <w:jc w:val="center"/>
                                    <w:rPr>
                                      <w:rFonts w:ascii="Gulliver" w:hAnsi="Gulliver"/>
                                      <w:sz w:val="8"/>
                                      <w:szCs w:val="6"/>
                                      <w:lang w:bidi="ar-JO"/>
                                    </w:rPr>
                                  </w:pPr>
                                </w:p>
                                <w:p w14:paraId="0E403EBD" w14:textId="77777777" w:rsidR="00C35692" w:rsidRPr="00E46920" w:rsidRDefault="00C35692" w:rsidP="007601ED">
                                  <w:pPr>
                                    <w:jc w:val="center"/>
                                    <w:rPr>
                                      <w:rFonts w:ascii="Gulliver" w:hAnsi="Gulliver"/>
                                      <w:sz w:val="16"/>
                                      <w:szCs w:val="16"/>
                                      <w:lang w:bidi="ar-JO"/>
                                    </w:rPr>
                                  </w:pPr>
                                  <w:r w:rsidRPr="00E46920">
                                    <w:rPr>
                                      <w:rFonts w:ascii="Gulliver" w:hAnsi="Gulliver"/>
                                      <w:sz w:val="16"/>
                                      <w:szCs w:val="16"/>
                                      <w:lang w:bidi="ar-JO"/>
                                    </w:rPr>
                                    <w:t>Truth Table</w:t>
                                  </w:r>
                                </w:p>
                              </w:tc>
                            </w:tr>
                            <w:tr w:rsidR="00C35692" w14:paraId="3EF527ED" w14:textId="77777777" w:rsidTr="00C03B54">
                              <w:trPr>
                                <w:trHeight w:val="273"/>
                              </w:trPr>
                              <w:tc>
                                <w:tcPr>
                                  <w:tcW w:w="2893" w:type="dxa"/>
                                  <w:vMerge w:val="restart"/>
                                </w:tcPr>
                                <w:p w14:paraId="72B48E1F" w14:textId="77777777" w:rsidR="00C35692" w:rsidRPr="00E46920" w:rsidRDefault="00C35692" w:rsidP="007601ED">
                                  <w:pPr>
                                    <w:rPr>
                                      <w:rFonts w:ascii="Gulliver" w:hAnsi="Gulliver"/>
                                      <w:sz w:val="16"/>
                                      <w:szCs w:val="16"/>
                                      <w:lang w:bidi="ar-JO"/>
                                    </w:rPr>
                                  </w:pPr>
                                </w:p>
                                <w:p w14:paraId="13BD35C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hAnsi="Gulliver" w:cstheme="minorHAnsi"/>
                                      <w:noProof/>
                                      <w:color w:val="414143"/>
                                      <w:sz w:val="16"/>
                                      <w:szCs w:val="16"/>
                                    </w:rPr>
                                    <w:drawing>
                                      <wp:inline distT="0" distB="0" distL="0" distR="0" wp14:anchorId="5B66DE9D" wp14:editId="14771F27">
                                        <wp:extent cx="1428750" cy="400576"/>
                                        <wp:effectExtent l="0" t="0" r="0" b="0"/>
                                        <wp:docPr id="135" name="Picture 135" descr="2-input logic NAND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input logic NAND g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8004" cy="431207"/>
                                                </a:xfrm>
                                                <a:prstGeom prst="rect">
                                                  <a:avLst/>
                                                </a:prstGeom>
                                                <a:noFill/>
                                                <a:ln>
                                                  <a:noFill/>
                                                </a:ln>
                                              </pic:spPr>
                                            </pic:pic>
                                          </a:graphicData>
                                        </a:graphic>
                                      </wp:inline>
                                    </w:drawing>
                                  </w:r>
                                </w:p>
                                <w:p w14:paraId="5CC49FCE" w14:textId="77777777" w:rsidR="00C35692" w:rsidRPr="00E46920" w:rsidRDefault="00C35692" w:rsidP="007601ED">
                                  <w:pPr>
                                    <w:jc w:val="center"/>
                                    <w:rPr>
                                      <w:rFonts w:ascii="Gulliver" w:eastAsia="Times New Roman" w:hAnsi="Gulliver" w:cstheme="minorHAnsi"/>
                                      <w:color w:val="414143"/>
                                      <w:sz w:val="12"/>
                                      <w:szCs w:val="12"/>
                                    </w:rPr>
                                  </w:pPr>
                                  <w:r w:rsidRPr="00E46920">
                                    <w:rPr>
                                      <w:rFonts w:ascii="Gulliver" w:eastAsia="Times New Roman" w:hAnsi="Gulliver" w:cstheme="minorHAnsi"/>
                                      <w:color w:val="414143"/>
                                      <w:sz w:val="16"/>
                                      <w:szCs w:val="16"/>
                                    </w:rPr>
                                    <w:t xml:space="preserve"> </w:t>
                                  </w:r>
                                </w:p>
                                <w:p w14:paraId="7E33887C" w14:textId="77777777" w:rsidR="00C35692" w:rsidRPr="00E46920" w:rsidRDefault="00C35692" w:rsidP="007601ED">
                                  <w:pPr>
                                    <w:jc w:val="center"/>
                                    <w:rPr>
                                      <w:rFonts w:ascii="Gulliver" w:hAnsi="Gulliver"/>
                                      <w:sz w:val="16"/>
                                      <w:szCs w:val="16"/>
                                      <w:lang w:bidi="ar-JO"/>
                                    </w:rPr>
                                  </w:pPr>
                                  <w:r w:rsidRPr="00E46920">
                                    <w:rPr>
                                      <w:rFonts w:ascii="Gulliver" w:eastAsia="Times New Roman" w:hAnsi="Gulliver" w:cstheme="minorHAnsi"/>
                                      <w:color w:val="414143"/>
                                      <w:sz w:val="16"/>
                                      <w:szCs w:val="16"/>
                                    </w:rPr>
                                    <w:t>2-input NAND Gate</w:t>
                                  </w:r>
                                </w:p>
                              </w:tc>
                              <w:tc>
                                <w:tcPr>
                                  <w:tcW w:w="623" w:type="dxa"/>
                                  <w:vAlign w:val="center"/>
                                </w:tcPr>
                                <w:p w14:paraId="1A07F768"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B</w:t>
                                  </w:r>
                                </w:p>
                              </w:tc>
                              <w:tc>
                                <w:tcPr>
                                  <w:tcW w:w="624" w:type="dxa"/>
                                  <w:vAlign w:val="center"/>
                                </w:tcPr>
                                <w:p w14:paraId="3EAB1C1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A</w:t>
                                  </w:r>
                                </w:p>
                              </w:tc>
                              <w:tc>
                                <w:tcPr>
                                  <w:tcW w:w="627" w:type="dxa"/>
                                  <w:vAlign w:val="center"/>
                                </w:tcPr>
                                <w:p w14:paraId="4561408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Q</w:t>
                                  </w:r>
                                </w:p>
                              </w:tc>
                            </w:tr>
                            <w:tr w:rsidR="00C35692" w14:paraId="34C0B25E" w14:textId="77777777" w:rsidTr="00C03B54">
                              <w:trPr>
                                <w:trHeight w:val="322"/>
                              </w:trPr>
                              <w:tc>
                                <w:tcPr>
                                  <w:tcW w:w="2893" w:type="dxa"/>
                                  <w:vMerge/>
                                </w:tcPr>
                                <w:p w14:paraId="5E09815E" w14:textId="77777777" w:rsidR="00C35692" w:rsidRPr="00E46920" w:rsidRDefault="00C35692" w:rsidP="007601ED">
                                  <w:pPr>
                                    <w:rPr>
                                      <w:rFonts w:ascii="Gulliver" w:hAnsi="Gulliver"/>
                                      <w:sz w:val="16"/>
                                      <w:szCs w:val="16"/>
                                      <w:lang w:bidi="ar-JO"/>
                                    </w:rPr>
                                  </w:pPr>
                                </w:p>
                              </w:tc>
                              <w:tc>
                                <w:tcPr>
                                  <w:tcW w:w="623" w:type="dxa"/>
                                  <w:vAlign w:val="center"/>
                                </w:tcPr>
                                <w:p w14:paraId="2DB4DDEC"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4" w:type="dxa"/>
                                  <w:vAlign w:val="center"/>
                                </w:tcPr>
                                <w:p w14:paraId="0EB27A5C"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7" w:type="dxa"/>
                                  <w:vAlign w:val="center"/>
                                </w:tcPr>
                                <w:p w14:paraId="700CC3CE"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r>
                            <w:tr w:rsidR="00C35692" w14:paraId="2FF19475" w14:textId="77777777" w:rsidTr="00C03B54">
                              <w:trPr>
                                <w:trHeight w:val="238"/>
                              </w:trPr>
                              <w:tc>
                                <w:tcPr>
                                  <w:tcW w:w="2893" w:type="dxa"/>
                                  <w:vMerge/>
                                </w:tcPr>
                                <w:p w14:paraId="5F8795CA" w14:textId="77777777" w:rsidR="00C35692" w:rsidRPr="00E46920" w:rsidRDefault="00C35692" w:rsidP="007601ED">
                                  <w:pPr>
                                    <w:rPr>
                                      <w:rFonts w:ascii="Gulliver" w:hAnsi="Gulliver"/>
                                      <w:sz w:val="16"/>
                                      <w:szCs w:val="16"/>
                                      <w:lang w:bidi="ar-JO"/>
                                    </w:rPr>
                                  </w:pPr>
                                </w:p>
                              </w:tc>
                              <w:tc>
                                <w:tcPr>
                                  <w:tcW w:w="623" w:type="dxa"/>
                                  <w:vAlign w:val="center"/>
                                </w:tcPr>
                                <w:p w14:paraId="6F8A57D2"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4" w:type="dxa"/>
                                  <w:vAlign w:val="center"/>
                                </w:tcPr>
                                <w:p w14:paraId="295813A5"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7" w:type="dxa"/>
                                  <w:vAlign w:val="center"/>
                                </w:tcPr>
                                <w:p w14:paraId="32F65A43"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r>
                            <w:tr w:rsidR="00C35692" w14:paraId="6A61C2BD" w14:textId="77777777" w:rsidTr="00C03B54">
                              <w:trPr>
                                <w:trHeight w:val="238"/>
                              </w:trPr>
                              <w:tc>
                                <w:tcPr>
                                  <w:tcW w:w="2893" w:type="dxa"/>
                                  <w:vMerge/>
                                </w:tcPr>
                                <w:p w14:paraId="61D9175B" w14:textId="77777777" w:rsidR="00C35692" w:rsidRPr="00E46920" w:rsidRDefault="00C35692" w:rsidP="007601ED">
                                  <w:pPr>
                                    <w:rPr>
                                      <w:rFonts w:ascii="Gulliver" w:hAnsi="Gulliver"/>
                                      <w:sz w:val="16"/>
                                      <w:szCs w:val="16"/>
                                      <w:lang w:bidi="ar-JO"/>
                                    </w:rPr>
                                  </w:pPr>
                                </w:p>
                              </w:tc>
                              <w:tc>
                                <w:tcPr>
                                  <w:tcW w:w="623" w:type="dxa"/>
                                  <w:vAlign w:val="center"/>
                                </w:tcPr>
                                <w:p w14:paraId="6061E981"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4" w:type="dxa"/>
                                  <w:vAlign w:val="center"/>
                                </w:tcPr>
                                <w:p w14:paraId="2747E5D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7" w:type="dxa"/>
                                  <w:vAlign w:val="center"/>
                                </w:tcPr>
                                <w:p w14:paraId="0C4912C5"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r>
                            <w:tr w:rsidR="00C35692" w14:paraId="5FFA8E90" w14:textId="77777777" w:rsidTr="00C03B54">
                              <w:trPr>
                                <w:trHeight w:val="322"/>
                              </w:trPr>
                              <w:tc>
                                <w:tcPr>
                                  <w:tcW w:w="2893" w:type="dxa"/>
                                  <w:vMerge/>
                                </w:tcPr>
                                <w:p w14:paraId="4378CF2F" w14:textId="77777777" w:rsidR="00C35692" w:rsidRPr="00E46920" w:rsidRDefault="00C35692" w:rsidP="007601ED">
                                  <w:pPr>
                                    <w:rPr>
                                      <w:rFonts w:ascii="Gulliver" w:hAnsi="Gulliver"/>
                                      <w:sz w:val="16"/>
                                      <w:szCs w:val="16"/>
                                      <w:lang w:bidi="ar-JO"/>
                                    </w:rPr>
                                  </w:pPr>
                                </w:p>
                              </w:tc>
                              <w:tc>
                                <w:tcPr>
                                  <w:tcW w:w="623" w:type="dxa"/>
                                  <w:vAlign w:val="center"/>
                                </w:tcPr>
                                <w:p w14:paraId="0CB127F4"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4" w:type="dxa"/>
                                  <w:vAlign w:val="center"/>
                                </w:tcPr>
                                <w:p w14:paraId="03566202"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7" w:type="dxa"/>
                                  <w:vAlign w:val="center"/>
                                </w:tcPr>
                                <w:p w14:paraId="23FA9A34"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r>
                          </w:tbl>
                          <w:p w14:paraId="2A3C03B4" w14:textId="77777777" w:rsidR="00C35692" w:rsidRPr="007601ED" w:rsidRDefault="00C35692" w:rsidP="007601ED">
                            <w:pPr>
                              <w:pStyle w:val="FootnoteText"/>
                              <w:jc w:val="center"/>
                              <w:rPr>
                                <w:rFonts w:ascii="Gulliver" w:hAnsi="Gulliver"/>
                                <w:b/>
                                <w:bCs/>
                                <w:sz w:val="16"/>
                                <w:szCs w:val="16"/>
                              </w:rPr>
                            </w:pPr>
                            <w:bookmarkStart w:id="4" w:name="_Hlk49337475"/>
                            <w:r w:rsidRPr="007601ED">
                              <w:rPr>
                                <w:rFonts w:ascii="Gulliver" w:hAnsi="Gulliver"/>
                                <w:b/>
                                <w:bCs/>
                                <w:sz w:val="16"/>
                                <w:szCs w:val="16"/>
                              </w:rPr>
                              <w:t xml:space="preserve">Fig. 1. </w:t>
                            </w:r>
                            <w:r w:rsidRPr="007601ED">
                              <w:rPr>
                                <w:rFonts w:ascii="Gulliver" w:hAnsi="Gulliver"/>
                                <w:sz w:val="16"/>
                                <w:szCs w:val="16"/>
                              </w:rPr>
                              <w:t>2-input NAND gate symbol and Truth Table.</w:t>
                            </w:r>
                          </w:p>
                          <w:bookmarkEnd w:id="4"/>
                          <w:p w14:paraId="5AA88192" w14:textId="77777777" w:rsidR="00C35692" w:rsidRDefault="00C35692" w:rsidP="007601ED">
                            <w:pPr>
                              <w:pStyle w:val="FootnoteText"/>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0F1D4" id="Text Box 5" o:spid="_x0000_s1030" type="#_x0000_t202" style="position:absolute;left:0;text-align:left;margin-left:269.45pt;margin-top:-7.65pt;width:261.3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" stroked="f">
                <v:textbox inset="0,0,0,0">
                  <w:txbxContent>
                    <w:p w14:paraId="08277435" w14:textId="77777777" w:rsidR="00C35692" w:rsidRDefault="00C35692" w:rsidP="007601ED">
                      <w:pPr>
                        <w:pStyle w:val="ElsParagraph"/>
                        <w:ind w:firstLine="233"/>
                        <w:rPr>
                          <w:rFonts w:ascii="Gulliver" w:hAnsi="Gulliver"/>
                          <w:sz w:val="16"/>
                          <w:szCs w:val="16"/>
                          <w:rtl/>
                        </w:rPr>
                      </w:pPr>
                    </w:p>
                    <w:tbl>
                      <w:tblPr>
                        <w:tblStyle w:val="TableGrid"/>
                        <w:tblW w:w="4768" w:type="dxa"/>
                        <w:tblInd w:w="175" w:type="dxa"/>
                        <w:tblLook w:val="04A0" w:firstRow="1" w:lastRow="0" w:firstColumn="1" w:lastColumn="0" w:noHBand="0" w:noVBand="1"/>
                      </w:tblPr>
                      <w:tblGrid>
                        <w:gridCol w:w="2893"/>
                        <w:gridCol w:w="623"/>
                        <w:gridCol w:w="624"/>
                        <w:gridCol w:w="628"/>
                      </w:tblGrid>
                      <w:tr w:rsidR="00C35692" w14:paraId="51B39DAB" w14:textId="77777777" w:rsidTr="00C03B54">
                        <w:trPr>
                          <w:trHeight w:val="320"/>
                        </w:trPr>
                        <w:tc>
                          <w:tcPr>
                            <w:tcW w:w="2893" w:type="dxa"/>
                            <w:shd w:val="clear" w:color="auto" w:fill="auto"/>
                          </w:tcPr>
                          <w:p w14:paraId="6CA1CE7F" w14:textId="77777777" w:rsidR="00C35692" w:rsidRPr="00E46920" w:rsidRDefault="00C35692" w:rsidP="007601ED">
                            <w:pPr>
                              <w:jc w:val="center"/>
                              <w:rPr>
                                <w:rFonts w:ascii="Gulliver" w:hAnsi="Gulliver"/>
                                <w:sz w:val="8"/>
                                <w:szCs w:val="6"/>
                                <w:lang w:bidi="ar-JO"/>
                              </w:rPr>
                            </w:pPr>
                          </w:p>
                          <w:p w14:paraId="167BD5A6" w14:textId="77777777" w:rsidR="00C35692" w:rsidRPr="00E46920" w:rsidRDefault="00C35692" w:rsidP="007601ED">
                            <w:pPr>
                              <w:jc w:val="center"/>
                              <w:rPr>
                                <w:rFonts w:ascii="Gulliver" w:hAnsi="Gulliver"/>
                                <w:sz w:val="16"/>
                                <w:szCs w:val="16"/>
                                <w:lang w:bidi="ar-JO"/>
                              </w:rPr>
                            </w:pPr>
                            <w:r w:rsidRPr="00E46920">
                              <w:rPr>
                                <w:rFonts w:ascii="Gulliver" w:hAnsi="Gulliver"/>
                                <w:sz w:val="16"/>
                                <w:szCs w:val="16"/>
                                <w:lang w:bidi="ar-JO"/>
                              </w:rPr>
                              <w:t>Symbol</w:t>
                            </w:r>
                          </w:p>
                        </w:tc>
                        <w:tc>
                          <w:tcPr>
                            <w:tcW w:w="1875" w:type="dxa"/>
                            <w:gridSpan w:val="3"/>
                            <w:shd w:val="clear" w:color="auto" w:fill="auto"/>
                          </w:tcPr>
                          <w:p w14:paraId="27C0105B" w14:textId="77777777" w:rsidR="00C35692" w:rsidRPr="00E46920" w:rsidRDefault="00C35692" w:rsidP="007601ED">
                            <w:pPr>
                              <w:jc w:val="center"/>
                              <w:rPr>
                                <w:rFonts w:ascii="Gulliver" w:hAnsi="Gulliver"/>
                                <w:sz w:val="8"/>
                                <w:szCs w:val="6"/>
                                <w:lang w:bidi="ar-JO"/>
                              </w:rPr>
                            </w:pPr>
                          </w:p>
                          <w:p w14:paraId="0E403EBD" w14:textId="77777777" w:rsidR="00C35692" w:rsidRPr="00E46920" w:rsidRDefault="00C35692" w:rsidP="007601ED">
                            <w:pPr>
                              <w:jc w:val="center"/>
                              <w:rPr>
                                <w:rFonts w:ascii="Gulliver" w:hAnsi="Gulliver"/>
                                <w:sz w:val="16"/>
                                <w:szCs w:val="16"/>
                                <w:lang w:bidi="ar-JO"/>
                              </w:rPr>
                            </w:pPr>
                            <w:r w:rsidRPr="00E46920">
                              <w:rPr>
                                <w:rFonts w:ascii="Gulliver" w:hAnsi="Gulliver"/>
                                <w:sz w:val="16"/>
                                <w:szCs w:val="16"/>
                                <w:lang w:bidi="ar-JO"/>
                              </w:rPr>
                              <w:t>Truth Table</w:t>
                            </w:r>
                          </w:p>
                        </w:tc>
                      </w:tr>
                      <w:tr w:rsidR="00C35692" w14:paraId="3EF527ED" w14:textId="77777777" w:rsidTr="00C03B54">
                        <w:trPr>
                          <w:trHeight w:val="273"/>
                        </w:trPr>
                        <w:tc>
                          <w:tcPr>
                            <w:tcW w:w="2893" w:type="dxa"/>
                            <w:vMerge w:val="restart"/>
                          </w:tcPr>
                          <w:p w14:paraId="72B48E1F" w14:textId="77777777" w:rsidR="00C35692" w:rsidRPr="00E46920" w:rsidRDefault="00C35692" w:rsidP="007601ED">
                            <w:pPr>
                              <w:rPr>
                                <w:rFonts w:ascii="Gulliver" w:hAnsi="Gulliver"/>
                                <w:sz w:val="16"/>
                                <w:szCs w:val="16"/>
                                <w:lang w:bidi="ar-JO"/>
                              </w:rPr>
                            </w:pPr>
                          </w:p>
                          <w:p w14:paraId="13BD35C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hAnsi="Gulliver" w:cstheme="minorHAnsi"/>
                                <w:noProof/>
                                <w:color w:val="414143"/>
                                <w:sz w:val="16"/>
                                <w:szCs w:val="16"/>
                              </w:rPr>
                              <w:drawing>
                                <wp:inline distT="0" distB="0" distL="0" distR="0" wp14:anchorId="5B66DE9D" wp14:editId="14771F27">
                                  <wp:extent cx="1428750" cy="400576"/>
                                  <wp:effectExtent l="0" t="0" r="0" b="0"/>
                                  <wp:docPr id="135" name="Picture 135" descr="2-input logic NAND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input logic NAND g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8004" cy="431207"/>
                                          </a:xfrm>
                                          <a:prstGeom prst="rect">
                                            <a:avLst/>
                                          </a:prstGeom>
                                          <a:noFill/>
                                          <a:ln>
                                            <a:noFill/>
                                          </a:ln>
                                        </pic:spPr>
                                      </pic:pic>
                                    </a:graphicData>
                                  </a:graphic>
                                </wp:inline>
                              </w:drawing>
                            </w:r>
                          </w:p>
                          <w:p w14:paraId="5CC49FCE" w14:textId="77777777" w:rsidR="00C35692" w:rsidRPr="00E46920" w:rsidRDefault="00C35692" w:rsidP="007601ED">
                            <w:pPr>
                              <w:jc w:val="center"/>
                              <w:rPr>
                                <w:rFonts w:ascii="Gulliver" w:eastAsia="Times New Roman" w:hAnsi="Gulliver" w:cstheme="minorHAnsi"/>
                                <w:color w:val="414143"/>
                                <w:sz w:val="12"/>
                                <w:szCs w:val="12"/>
                              </w:rPr>
                            </w:pPr>
                            <w:r w:rsidRPr="00E46920">
                              <w:rPr>
                                <w:rFonts w:ascii="Gulliver" w:eastAsia="Times New Roman" w:hAnsi="Gulliver" w:cstheme="minorHAnsi"/>
                                <w:color w:val="414143"/>
                                <w:sz w:val="16"/>
                                <w:szCs w:val="16"/>
                              </w:rPr>
                              <w:t xml:space="preserve"> </w:t>
                            </w:r>
                          </w:p>
                          <w:p w14:paraId="7E33887C" w14:textId="77777777" w:rsidR="00C35692" w:rsidRPr="00E46920" w:rsidRDefault="00C35692" w:rsidP="007601ED">
                            <w:pPr>
                              <w:jc w:val="center"/>
                              <w:rPr>
                                <w:rFonts w:ascii="Gulliver" w:hAnsi="Gulliver"/>
                                <w:sz w:val="16"/>
                                <w:szCs w:val="16"/>
                                <w:lang w:bidi="ar-JO"/>
                              </w:rPr>
                            </w:pPr>
                            <w:r w:rsidRPr="00E46920">
                              <w:rPr>
                                <w:rFonts w:ascii="Gulliver" w:eastAsia="Times New Roman" w:hAnsi="Gulliver" w:cstheme="minorHAnsi"/>
                                <w:color w:val="414143"/>
                                <w:sz w:val="16"/>
                                <w:szCs w:val="16"/>
                              </w:rPr>
                              <w:t>2-input NAND Gate</w:t>
                            </w:r>
                          </w:p>
                        </w:tc>
                        <w:tc>
                          <w:tcPr>
                            <w:tcW w:w="623" w:type="dxa"/>
                            <w:vAlign w:val="center"/>
                          </w:tcPr>
                          <w:p w14:paraId="1A07F768"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B</w:t>
                            </w:r>
                          </w:p>
                        </w:tc>
                        <w:tc>
                          <w:tcPr>
                            <w:tcW w:w="624" w:type="dxa"/>
                            <w:vAlign w:val="center"/>
                          </w:tcPr>
                          <w:p w14:paraId="3EAB1C1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A</w:t>
                            </w:r>
                          </w:p>
                        </w:tc>
                        <w:tc>
                          <w:tcPr>
                            <w:tcW w:w="627" w:type="dxa"/>
                            <w:vAlign w:val="center"/>
                          </w:tcPr>
                          <w:p w14:paraId="4561408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Q</w:t>
                            </w:r>
                          </w:p>
                        </w:tc>
                      </w:tr>
                      <w:tr w:rsidR="00C35692" w14:paraId="34C0B25E" w14:textId="77777777" w:rsidTr="00C03B54">
                        <w:trPr>
                          <w:trHeight w:val="322"/>
                        </w:trPr>
                        <w:tc>
                          <w:tcPr>
                            <w:tcW w:w="2893" w:type="dxa"/>
                            <w:vMerge/>
                          </w:tcPr>
                          <w:p w14:paraId="5E09815E" w14:textId="77777777" w:rsidR="00C35692" w:rsidRPr="00E46920" w:rsidRDefault="00C35692" w:rsidP="007601ED">
                            <w:pPr>
                              <w:rPr>
                                <w:rFonts w:ascii="Gulliver" w:hAnsi="Gulliver"/>
                                <w:sz w:val="16"/>
                                <w:szCs w:val="16"/>
                                <w:lang w:bidi="ar-JO"/>
                              </w:rPr>
                            </w:pPr>
                          </w:p>
                        </w:tc>
                        <w:tc>
                          <w:tcPr>
                            <w:tcW w:w="623" w:type="dxa"/>
                            <w:vAlign w:val="center"/>
                          </w:tcPr>
                          <w:p w14:paraId="2DB4DDEC"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4" w:type="dxa"/>
                            <w:vAlign w:val="center"/>
                          </w:tcPr>
                          <w:p w14:paraId="0EB27A5C"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7" w:type="dxa"/>
                            <w:vAlign w:val="center"/>
                          </w:tcPr>
                          <w:p w14:paraId="700CC3CE"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r>
                      <w:tr w:rsidR="00C35692" w14:paraId="2FF19475" w14:textId="77777777" w:rsidTr="00C03B54">
                        <w:trPr>
                          <w:trHeight w:val="238"/>
                        </w:trPr>
                        <w:tc>
                          <w:tcPr>
                            <w:tcW w:w="2893" w:type="dxa"/>
                            <w:vMerge/>
                          </w:tcPr>
                          <w:p w14:paraId="5F8795CA" w14:textId="77777777" w:rsidR="00C35692" w:rsidRPr="00E46920" w:rsidRDefault="00C35692" w:rsidP="007601ED">
                            <w:pPr>
                              <w:rPr>
                                <w:rFonts w:ascii="Gulliver" w:hAnsi="Gulliver"/>
                                <w:sz w:val="16"/>
                                <w:szCs w:val="16"/>
                                <w:lang w:bidi="ar-JO"/>
                              </w:rPr>
                            </w:pPr>
                          </w:p>
                        </w:tc>
                        <w:tc>
                          <w:tcPr>
                            <w:tcW w:w="623" w:type="dxa"/>
                            <w:vAlign w:val="center"/>
                          </w:tcPr>
                          <w:p w14:paraId="6F8A57D2"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4" w:type="dxa"/>
                            <w:vAlign w:val="center"/>
                          </w:tcPr>
                          <w:p w14:paraId="295813A5"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7" w:type="dxa"/>
                            <w:vAlign w:val="center"/>
                          </w:tcPr>
                          <w:p w14:paraId="32F65A43"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r>
                      <w:tr w:rsidR="00C35692" w14:paraId="6A61C2BD" w14:textId="77777777" w:rsidTr="00C03B54">
                        <w:trPr>
                          <w:trHeight w:val="238"/>
                        </w:trPr>
                        <w:tc>
                          <w:tcPr>
                            <w:tcW w:w="2893" w:type="dxa"/>
                            <w:vMerge/>
                          </w:tcPr>
                          <w:p w14:paraId="61D9175B" w14:textId="77777777" w:rsidR="00C35692" w:rsidRPr="00E46920" w:rsidRDefault="00C35692" w:rsidP="007601ED">
                            <w:pPr>
                              <w:rPr>
                                <w:rFonts w:ascii="Gulliver" w:hAnsi="Gulliver"/>
                                <w:sz w:val="16"/>
                                <w:szCs w:val="16"/>
                                <w:lang w:bidi="ar-JO"/>
                              </w:rPr>
                            </w:pPr>
                          </w:p>
                        </w:tc>
                        <w:tc>
                          <w:tcPr>
                            <w:tcW w:w="623" w:type="dxa"/>
                            <w:vAlign w:val="center"/>
                          </w:tcPr>
                          <w:p w14:paraId="6061E981"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4" w:type="dxa"/>
                            <w:vAlign w:val="center"/>
                          </w:tcPr>
                          <w:p w14:paraId="2747E5D6"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c>
                          <w:tcPr>
                            <w:tcW w:w="627" w:type="dxa"/>
                            <w:vAlign w:val="center"/>
                          </w:tcPr>
                          <w:p w14:paraId="0C4912C5"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r>
                      <w:tr w:rsidR="00C35692" w14:paraId="5FFA8E90" w14:textId="77777777" w:rsidTr="00C03B54">
                        <w:trPr>
                          <w:trHeight w:val="322"/>
                        </w:trPr>
                        <w:tc>
                          <w:tcPr>
                            <w:tcW w:w="2893" w:type="dxa"/>
                            <w:vMerge/>
                          </w:tcPr>
                          <w:p w14:paraId="4378CF2F" w14:textId="77777777" w:rsidR="00C35692" w:rsidRPr="00E46920" w:rsidRDefault="00C35692" w:rsidP="007601ED">
                            <w:pPr>
                              <w:rPr>
                                <w:rFonts w:ascii="Gulliver" w:hAnsi="Gulliver"/>
                                <w:sz w:val="16"/>
                                <w:szCs w:val="16"/>
                                <w:lang w:bidi="ar-JO"/>
                              </w:rPr>
                            </w:pPr>
                          </w:p>
                        </w:tc>
                        <w:tc>
                          <w:tcPr>
                            <w:tcW w:w="623" w:type="dxa"/>
                            <w:vAlign w:val="center"/>
                          </w:tcPr>
                          <w:p w14:paraId="0CB127F4"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4" w:type="dxa"/>
                            <w:vAlign w:val="center"/>
                          </w:tcPr>
                          <w:p w14:paraId="03566202"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1</w:t>
                            </w:r>
                          </w:p>
                        </w:tc>
                        <w:tc>
                          <w:tcPr>
                            <w:tcW w:w="627" w:type="dxa"/>
                            <w:vAlign w:val="center"/>
                          </w:tcPr>
                          <w:p w14:paraId="23FA9A34" w14:textId="77777777" w:rsidR="00C35692" w:rsidRPr="00E46920" w:rsidRDefault="00C35692" w:rsidP="007601ED">
                            <w:pPr>
                              <w:jc w:val="center"/>
                              <w:rPr>
                                <w:rFonts w:ascii="Gulliver" w:eastAsia="Times New Roman" w:hAnsi="Gulliver" w:cstheme="minorHAnsi"/>
                                <w:color w:val="414143"/>
                                <w:sz w:val="16"/>
                                <w:szCs w:val="16"/>
                              </w:rPr>
                            </w:pPr>
                            <w:r w:rsidRPr="00E46920">
                              <w:rPr>
                                <w:rFonts w:ascii="Gulliver" w:eastAsia="Times New Roman" w:hAnsi="Gulliver" w:cstheme="minorHAnsi"/>
                                <w:color w:val="414143"/>
                                <w:sz w:val="16"/>
                                <w:szCs w:val="16"/>
                              </w:rPr>
                              <w:t>0</w:t>
                            </w:r>
                          </w:p>
                        </w:tc>
                      </w:tr>
                    </w:tbl>
                    <w:p w14:paraId="2A3C03B4" w14:textId="77777777" w:rsidR="00C35692" w:rsidRPr="007601ED" w:rsidRDefault="00C35692" w:rsidP="007601ED">
                      <w:pPr>
                        <w:pStyle w:val="FootnoteText"/>
                        <w:jc w:val="center"/>
                        <w:rPr>
                          <w:rFonts w:ascii="Gulliver" w:hAnsi="Gulliver"/>
                          <w:b/>
                          <w:bCs/>
                          <w:sz w:val="16"/>
                          <w:szCs w:val="16"/>
                        </w:rPr>
                      </w:pPr>
                      <w:bookmarkStart w:id="5" w:name="_Hlk49337475"/>
                      <w:r w:rsidRPr="007601ED">
                        <w:rPr>
                          <w:rFonts w:ascii="Gulliver" w:hAnsi="Gulliver"/>
                          <w:b/>
                          <w:bCs/>
                          <w:sz w:val="16"/>
                          <w:szCs w:val="16"/>
                        </w:rPr>
                        <w:t xml:space="preserve">Fig. 1. </w:t>
                      </w:r>
                      <w:r w:rsidRPr="007601ED">
                        <w:rPr>
                          <w:rFonts w:ascii="Gulliver" w:hAnsi="Gulliver"/>
                          <w:sz w:val="16"/>
                          <w:szCs w:val="16"/>
                        </w:rPr>
                        <w:t>2-input NAND gate symbol and Truth Table.</w:t>
                      </w:r>
                    </w:p>
                    <w:bookmarkEnd w:id="5"/>
                    <w:p w14:paraId="5AA88192" w14:textId="77777777" w:rsidR="00C35692" w:rsidRDefault="00C35692" w:rsidP="007601ED">
                      <w:pPr>
                        <w:pStyle w:val="FootnoteText"/>
                      </w:pPr>
                      <w:r>
                        <w:t xml:space="preserve"> </w:t>
                      </w:r>
                    </w:p>
                  </w:txbxContent>
                </v:textbox>
                <w10:wrap type="square" anchory="margin"/>
              </v:shape>
            </w:pict>
          </mc:Fallback>
        </mc:AlternateContent>
      </w:r>
      <w:r w:rsidR="00CC7A9A" w:rsidRPr="00860E7C">
        <w:rPr>
          <w:lang w:eastAsia="en-IN"/>
        </w:rPr>
        <w:t xml:space="preserve">Background </w:t>
      </w:r>
    </w:p>
    <w:p w14:paraId="36919F21" w14:textId="77777777" w:rsidR="00311BBD" w:rsidRPr="00860E7C" w:rsidRDefault="00311BBD" w:rsidP="00311BBD">
      <w:pPr>
        <w:rPr>
          <w:lang w:eastAsia="en-IN"/>
        </w:rPr>
      </w:pPr>
    </w:p>
    <w:p w14:paraId="11605924" w14:textId="613098EB" w:rsidR="00AE1CF6" w:rsidRPr="00860E7C" w:rsidRDefault="00AE1CF6" w:rsidP="00AE1CF6">
      <w:pPr>
        <w:pStyle w:val="ElsParagraph"/>
        <w:ind w:firstLine="233"/>
        <w:rPr>
          <w:rFonts w:ascii="BSGulliver" w:hAnsi="BSGulliver"/>
          <w:sz w:val="16"/>
          <w:szCs w:val="16"/>
        </w:rPr>
      </w:pPr>
      <w:r w:rsidRPr="00860E7C">
        <w:rPr>
          <w:rFonts w:ascii="BSGulliver" w:hAnsi="BSGulliver"/>
          <w:sz w:val="16"/>
          <w:szCs w:val="16"/>
        </w:rPr>
        <w:t>This section presents procedures along with optimization for adders which is considered in this paper</w:t>
      </w:r>
      <w:r w:rsidRPr="00860E7C">
        <w:rPr>
          <w:lang w:eastAsia="en-IN"/>
        </w:rPr>
        <w:t>.</w:t>
      </w:r>
      <w:r w:rsidRPr="00860E7C">
        <w:rPr>
          <w:rFonts w:ascii="BSGulliver" w:hAnsi="BSGulliver"/>
          <w:sz w:val="16"/>
          <w:szCs w:val="16"/>
        </w:rPr>
        <w:t xml:space="preserve"> </w:t>
      </w:r>
    </w:p>
    <w:p w14:paraId="51E35225" w14:textId="19298F06" w:rsidR="00AE1CF6" w:rsidRPr="00860E7C" w:rsidRDefault="00C03B54" w:rsidP="00311BBD">
      <w:pPr>
        <w:pStyle w:val="ElsParagraph"/>
        <w:ind w:firstLine="233"/>
        <w:rPr>
          <w:rFonts w:ascii="BSGulliver" w:hAnsi="BSGulliver"/>
          <w:sz w:val="16"/>
          <w:szCs w:val="16"/>
        </w:rPr>
      </w:pPr>
      <w:r w:rsidRPr="00860E7C">
        <w:rPr>
          <w:noProof/>
        </w:rPr>
        <mc:AlternateContent>
          <mc:Choice Requires="wps">
            <w:drawing>
              <wp:anchor distT="0" distB="0" distL="114300" distR="114300" simplePos="0" relativeHeight="251692032" behindDoc="0" locked="0" layoutInCell="1" allowOverlap="1" wp14:anchorId="1251B344" wp14:editId="49520AD3">
                <wp:simplePos x="0" y="0"/>
                <wp:positionH relativeFrom="column">
                  <wp:posOffset>3422015</wp:posOffset>
                </wp:positionH>
                <wp:positionV relativeFrom="margin">
                  <wp:posOffset>1513205</wp:posOffset>
                </wp:positionV>
                <wp:extent cx="3399155" cy="1424305"/>
                <wp:effectExtent l="0" t="0" r="0" b="4445"/>
                <wp:wrapSquare wrapText="bothSides"/>
                <wp:docPr id="2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9155" cy="142430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F15A1D6" w14:textId="0B8B856D" w:rsidR="00C35692" w:rsidRDefault="00C35692" w:rsidP="00CE3D24">
                            <w:pPr>
                              <w:pStyle w:val="FootnoteText"/>
                            </w:pPr>
                          </w:p>
                          <w:tbl>
                            <w:tblPr>
                              <w:tblStyle w:val="TableGrid"/>
                              <w:tblW w:w="4806" w:type="dxa"/>
                              <w:tblInd w:w="265" w:type="dxa"/>
                              <w:tblLook w:val="04A0" w:firstRow="1" w:lastRow="0" w:firstColumn="1" w:lastColumn="0" w:noHBand="0" w:noVBand="1"/>
                            </w:tblPr>
                            <w:tblGrid>
                              <w:gridCol w:w="2902"/>
                              <w:gridCol w:w="1110"/>
                              <w:gridCol w:w="794"/>
                            </w:tblGrid>
                            <w:tr w:rsidR="00C35692" w:rsidRPr="00E46920" w14:paraId="0B6D859E" w14:textId="77777777" w:rsidTr="00C03B54">
                              <w:trPr>
                                <w:trHeight w:val="288"/>
                              </w:trPr>
                              <w:tc>
                                <w:tcPr>
                                  <w:tcW w:w="2902" w:type="dxa"/>
                                  <w:shd w:val="clear" w:color="auto" w:fill="auto"/>
                                </w:tcPr>
                                <w:p w14:paraId="1323E041" w14:textId="77777777" w:rsidR="00C35692" w:rsidRPr="00E46920" w:rsidRDefault="00C35692" w:rsidP="00CE3D24">
                                  <w:pPr>
                                    <w:jc w:val="center"/>
                                    <w:rPr>
                                      <w:rFonts w:ascii="Gulliver" w:hAnsi="Gulliver"/>
                                      <w:sz w:val="8"/>
                                      <w:szCs w:val="6"/>
                                      <w:lang w:bidi="ar-JO"/>
                                    </w:rPr>
                                  </w:pPr>
                                </w:p>
                                <w:p w14:paraId="625EE2D9" w14:textId="77777777" w:rsidR="00C35692" w:rsidRPr="00E46920" w:rsidRDefault="00C35692" w:rsidP="00CE3D24">
                                  <w:pPr>
                                    <w:tabs>
                                      <w:tab w:val="left" w:pos="551"/>
                                      <w:tab w:val="center" w:pos="1194"/>
                                    </w:tabs>
                                    <w:jc w:val="center"/>
                                    <w:rPr>
                                      <w:rFonts w:ascii="Gulliver" w:hAnsi="Gulliver" w:cs="Calibri"/>
                                      <w:sz w:val="16"/>
                                      <w:szCs w:val="16"/>
                                    </w:rPr>
                                  </w:pPr>
                                  <w:r w:rsidRPr="00E46920">
                                    <w:rPr>
                                      <w:rFonts w:ascii="Gulliver" w:hAnsi="Gulliver"/>
                                      <w:sz w:val="16"/>
                                      <w:szCs w:val="16"/>
                                      <w:lang w:bidi="ar-JO"/>
                                    </w:rPr>
                                    <w:t>Symbol</w:t>
                                  </w:r>
                                </w:p>
                              </w:tc>
                              <w:tc>
                                <w:tcPr>
                                  <w:tcW w:w="1904" w:type="dxa"/>
                                  <w:gridSpan w:val="2"/>
                                  <w:shd w:val="clear" w:color="auto" w:fill="auto"/>
                                </w:tcPr>
                                <w:p w14:paraId="6D318961" w14:textId="77777777" w:rsidR="00C35692" w:rsidRPr="00E46920" w:rsidRDefault="00C35692" w:rsidP="00CE3D24">
                                  <w:pPr>
                                    <w:jc w:val="center"/>
                                    <w:rPr>
                                      <w:rFonts w:ascii="Gulliver" w:hAnsi="Gulliver"/>
                                      <w:sz w:val="8"/>
                                      <w:szCs w:val="6"/>
                                      <w:lang w:bidi="ar-JO"/>
                                    </w:rPr>
                                  </w:pPr>
                                </w:p>
                                <w:p w14:paraId="20703352" w14:textId="77777777" w:rsidR="00C35692" w:rsidRPr="00E46920" w:rsidRDefault="00C35692" w:rsidP="00CE3D24">
                                  <w:pPr>
                                    <w:jc w:val="center"/>
                                    <w:rPr>
                                      <w:rFonts w:ascii="Gulliver" w:hAnsi="Gulliver" w:cs="Calibri"/>
                                      <w:sz w:val="16"/>
                                      <w:szCs w:val="16"/>
                                    </w:rPr>
                                  </w:pPr>
                                  <w:r w:rsidRPr="00E46920">
                                    <w:rPr>
                                      <w:rFonts w:ascii="Gulliver" w:hAnsi="Gulliver"/>
                                      <w:sz w:val="16"/>
                                      <w:szCs w:val="16"/>
                                      <w:lang w:bidi="ar-JO"/>
                                    </w:rPr>
                                    <w:t>Truth Table</w:t>
                                  </w:r>
                                </w:p>
                              </w:tc>
                            </w:tr>
                            <w:tr w:rsidR="00C35692" w:rsidRPr="00E46920" w14:paraId="5D40D925" w14:textId="77777777" w:rsidTr="00C03B54">
                              <w:trPr>
                                <w:trHeight w:val="462"/>
                              </w:trPr>
                              <w:tc>
                                <w:tcPr>
                                  <w:tcW w:w="2902" w:type="dxa"/>
                                  <w:vMerge w:val="restart"/>
                                </w:tcPr>
                                <w:p w14:paraId="03ABB40D" w14:textId="77777777" w:rsidR="00C35692" w:rsidRDefault="00C35692" w:rsidP="00CE3D24">
                                  <w:pPr>
                                    <w:rPr>
                                      <w:rFonts w:ascii="Gulliver" w:hAnsi="Gulliver" w:cs="Calibri"/>
                                      <w:sz w:val="16"/>
                                      <w:szCs w:val="16"/>
                                    </w:rPr>
                                  </w:pPr>
                                </w:p>
                                <w:p w14:paraId="6D270C4B" w14:textId="77777777" w:rsidR="00C35692" w:rsidRPr="00E46920" w:rsidRDefault="00C35692" w:rsidP="00CE3D24">
                                  <w:pPr>
                                    <w:rPr>
                                      <w:rFonts w:ascii="Gulliver" w:hAnsi="Gulliver" w:cs="Calibri"/>
                                      <w:sz w:val="16"/>
                                      <w:szCs w:val="16"/>
                                    </w:rPr>
                                  </w:pPr>
                                  <w:r w:rsidRPr="00E46920">
                                    <w:rPr>
                                      <w:rFonts w:ascii="Gulliver" w:hAnsi="Gulliver" w:cs="Calibri"/>
                                      <w:noProof/>
                                      <w:color w:val="414143"/>
                                      <w:sz w:val="16"/>
                                      <w:szCs w:val="16"/>
                                    </w:rPr>
                                    <w:drawing>
                                      <wp:inline distT="0" distB="0" distL="0" distR="0" wp14:anchorId="1318298B" wp14:editId="20FE6A34">
                                        <wp:extent cx="1221740" cy="4514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 not ga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2190" cy="451555"/>
                                                </a:xfrm>
                                                <a:prstGeom prst="rect">
                                                  <a:avLst/>
                                                </a:prstGeom>
                                                <a:noFill/>
                                                <a:ln>
                                                  <a:noFill/>
                                                </a:ln>
                                              </pic:spPr>
                                            </pic:pic>
                                          </a:graphicData>
                                        </a:graphic>
                                      </wp:inline>
                                    </w:drawing>
                                  </w:r>
                                </w:p>
                                <w:p w14:paraId="30528973" w14:textId="5F709EE7" w:rsidR="00C35692" w:rsidRPr="00E46920" w:rsidRDefault="00C35692" w:rsidP="00C03B54">
                                  <w:pPr>
                                    <w:rPr>
                                      <w:rFonts w:ascii="Gulliver" w:hAnsi="Gulliver" w:cs="Calibri"/>
                                      <w:sz w:val="8"/>
                                      <w:szCs w:val="2"/>
                                    </w:rPr>
                                  </w:pPr>
                                </w:p>
                                <w:p w14:paraId="696FCC01" w14:textId="77777777" w:rsidR="00C35692" w:rsidRPr="00E46920" w:rsidRDefault="00C35692" w:rsidP="00CE3D24">
                                  <w:pPr>
                                    <w:rPr>
                                      <w:rFonts w:ascii="Gulliver" w:hAnsi="Gulliver" w:cs="Calibri"/>
                                      <w:sz w:val="16"/>
                                      <w:szCs w:val="16"/>
                                    </w:rPr>
                                  </w:pPr>
                                  <w:r>
                                    <w:rPr>
                                      <w:rFonts w:ascii="Gulliver" w:hAnsi="Gulliver" w:cs="Calibri"/>
                                      <w:sz w:val="16"/>
                                      <w:szCs w:val="16"/>
                                    </w:rPr>
                                    <w:t xml:space="preserve">              </w:t>
                                  </w:r>
                                  <w:r w:rsidRPr="00E46920">
                                    <w:rPr>
                                      <w:rFonts w:ascii="Gulliver" w:hAnsi="Gulliver" w:cs="Calibri"/>
                                      <w:sz w:val="16"/>
                                      <w:szCs w:val="16"/>
                                    </w:rPr>
                                    <w:t>Invertor Gate</w:t>
                                  </w:r>
                                </w:p>
                              </w:tc>
                              <w:tc>
                                <w:tcPr>
                                  <w:tcW w:w="1110" w:type="dxa"/>
                                  <w:vAlign w:val="center"/>
                                </w:tcPr>
                                <w:p w14:paraId="00F22A4B"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A</w:t>
                                  </w:r>
                                </w:p>
                              </w:tc>
                              <w:tc>
                                <w:tcPr>
                                  <w:tcW w:w="793" w:type="dxa"/>
                                  <w:vAlign w:val="center"/>
                                </w:tcPr>
                                <w:p w14:paraId="654D303F"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Q</w:t>
                                  </w:r>
                                </w:p>
                              </w:tc>
                            </w:tr>
                            <w:tr w:rsidR="00C35692" w:rsidRPr="00E46920" w14:paraId="6D3F1562" w14:textId="77777777" w:rsidTr="00C03B54">
                              <w:trPr>
                                <w:trHeight w:val="353"/>
                              </w:trPr>
                              <w:tc>
                                <w:tcPr>
                                  <w:tcW w:w="2902" w:type="dxa"/>
                                  <w:vMerge/>
                                </w:tcPr>
                                <w:p w14:paraId="1BD75A34" w14:textId="77777777" w:rsidR="00C35692" w:rsidRPr="00E46920" w:rsidRDefault="00C35692" w:rsidP="00CE3D24">
                                  <w:pPr>
                                    <w:rPr>
                                      <w:rFonts w:ascii="Gulliver" w:hAnsi="Gulliver" w:cs="Calibri"/>
                                      <w:sz w:val="16"/>
                                      <w:szCs w:val="16"/>
                                    </w:rPr>
                                  </w:pPr>
                                </w:p>
                              </w:tc>
                              <w:tc>
                                <w:tcPr>
                                  <w:tcW w:w="1110" w:type="dxa"/>
                                  <w:vAlign w:val="center"/>
                                </w:tcPr>
                                <w:p w14:paraId="2FAC36BD"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0</w:t>
                                  </w:r>
                                </w:p>
                              </w:tc>
                              <w:tc>
                                <w:tcPr>
                                  <w:tcW w:w="793" w:type="dxa"/>
                                  <w:vAlign w:val="center"/>
                                </w:tcPr>
                                <w:p w14:paraId="7CBCACD3"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1</w:t>
                                  </w:r>
                                </w:p>
                              </w:tc>
                            </w:tr>
                            <w:tr w:rsidR="00C35692" w:rsidRPr="00E46920" w14:paraId="1688F8DA" w14:textId="77777777" w:rsidTr="00C03B54">
                              <w:trPr>
                                <w:trHeight w:val="353"/>
                              </w:trPr>
                              <w:tc>
                                <w:tcPr>
                                  <w:tcW w:w="2902" w:type="dxa"/>
                                  <w:vMerge/>
                                </w:tcPr>
                                <w:p w14:paraId="28243ED3" w14:textId="77777777" w:rsidR="00C35692" w:rsidRPr="00E46920" w:rsidRDefault="00C35692" w:rsidP="00CE3D24">
                                  <w:pPr>
                                    <w:rPr>
                                      <w:rFonts w:ascii="Gulliver" w:hAnsi="Gulliver" w:cs="Calibri"/>
                                      <w:sz w:val="16"/>
                                      <w:szCs w:val="16"/>
                                    </w:rPr>
                                  </w:pPr>
                                </w:p>
                              </w:tc>
                              <w:tc>
                                <w:tcPr>
                                  <w:tcW w:w="1110" w:type="dxa"/>
                                  <w:vAlign w:val="center"/>
                                </w:tcPr>
                                <w:p w14:paraId="118ADFA0"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1</w:t>
                                  </w:r>
                                </w:p>
                              </w:tc>
                              <w:tc>
                                <w:tcPr>
                                  <w:tcW w:w="793" w:type="dxa"/>
                                  <w:vAlign w:val="center"/>
                                </w:tcPr>
                                <w:p w14:paraId="17B1AEBB"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0</w:t>
                                  </w:r>
                                </w:p>
                              </w:tc>
                            </w:tr>
                          </w:tbl>
                          <w:p w14:paraId="5F93C197" w14:textId="77777777" w:rsidR="00C03B54" w:rsidRDefault="00C03B54" w:rsidP="00CE3D24">
                            <w:pPr>
                              <w:pStyle w:val="FootnoteText"/>
                              <w:jc w:val="center"/>
                              <w:rPr>
                                <w:rFonts w:ascii="Gulliver" w:hAnsi="Gulliver"/>
                                <w:b/>
                                <w:bCs/>
                                <w:sz w:val="16"/>
                                <w:szCs w:val="16"/>
                                <w:rtl/>
                              </w:rPr>
                            </w:pPr>
                          </w:p>
                          <w:p w14:paraId="522C64F3" w14:textId="5CFFE226" w:rsidR="00C35692" w:rsidRPr="002E3D50" w:rsidRDefault="00C35692" w:rsidP="00CE3D24">
                            <w:pPr>
                              <w:pStyle w:val="FootnoteText"/>
                              <w:jc w:val="center"/>
                              <w:rPr>
                                <w:sz w:val="16"/>
                                <w:szCs w:val="16"/>
                              </w:rPr>
                            </w:pPr>
                            <w:r w:rsidRPr="002E3D50">
                              <w:rPr>
                                <w:rFonts w:ascii="Gulliver" w:hAnsi="Gulliver"/>
                                <w:b/>
                                <w:bCs/>
                                <w:sz w:val="16"/>
                                <w:szCs w:val="16"/>
                              </w:rPr>
                              <w:t xml:space="preserve">Fig. 2. </w:t>
                            </w:r>
                            <w:r w:rsidRPr="002E3D50">
                              <w:rPr>
                                <w:rFonts w:ascii="Gulliver" w:hAnsi="Gulliver"/>
                                <w:sz w:val="16"/>
                                <w:szCs w:val="16"/>
                              </w:rPr>
                              <w:t>Invertor symbol and Truth Table</w:t>
                            </w:r>
                          </w:p>
                          <w:p w14:paraId="0C29A070" w14:textId="77777777" w:rsidR="00C35692" w:rsidRDefault="00C35692" w:rsidP="00CE3D24">
                            <w:pPr>
                              <w:pStyle w:val="FootnoteText"/>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1B344" id="_x0000_s1031" type="#_x0000_t202" style="position:absolute;left:0;text-align:left;margin-left:269.45pt;margin-top:119.15pt;width:267.65pt;height:11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" stroked="f">
                <v:textbox inset="0,0,0,0">
                  <w:txbxContent>
                    <w:p w14:paraId="4F15A1D6" w14:textId="0B8B856D" w:rsidR="00C35692" w:rsidRDefault="00C35692" w:rsidP="00CE3D24">
                      <w:pPr>
                        <w:pStyle w:val="FootnoteText"/>
                      </w:pPr>
                    </w:p>
                    <w:tbl>
                      <w:tblPr>
                        <w:tblStyle w:val="TableGrid"/>
                        <w:tblW w:w="4806" w:type="dxa"/>
                        <w:tblInd w:w="265" w:type="dxa"/>
                        <w:tblLook w:val="04A0" w:firstRow="1" w:lastRow="0" w:firstColumn="1" w:lastColumn="0" w:noHBand="0" w:noVBand="1"/>
                      </w:tblPr>
                      <w:tblGrid>
                        <w:gridCol w:w="2902"/>
                        <w:gridCol w:w="1110"/>
                        <w:gridCol w:w="794"/>
                      </w:tblGrid>
                      <w:tr w:rsidR="00C35692" w:rsidRPr="00E46920" w14:paraId="0B6D859E" w14:textId="77777777" w:rsidTr="00C03B54">
                        <w:trPr>
                          <w:trHeight w:val="288"/>
                        </w:trPr>
                        <w:tc>
                          <w:tcPr>
                            <w:tcW w:w="2902" w:type="dxa"/>
                            <w:shd w:val="clear" w:color="auto" w:fill="auto"/>
                          </w:tcPr>
                          <w:p w14:paraId="1323E041" w14:textId="77777777" w:rsidR="00C35692" w:rsidRPr="00E46920" w:rsidRDefault="00C35692" w:rsidP="00CE3D24">
                            <w:pPr>
                              <w:jc w:val="center"/>
                              <w:rPr>
                                <w:rFonts w:ascii="Gulliver" w:hAnsi="Gulliver"/>
                                <w:sz w:val="8"/>
                                <w:szCs w:val="6"/>
                                <w:lang w:bidi="ar-JO"/>
                              </w:rPr>
                            </w:pPr>
                          </w:p>
                          <w:p w14:paraId="625EE2D9" w14:textId="77777777" w:rsidR="00C35692" w:rsidRPr="00E46920" w:rsidRDefault="00C35692" w:rsidP="00CE3D24">
                            <w:pPr>
                              <w:tabs>
                                <w:tab w:val="left" w:pos="551"/>
                                <w:tab w:val="center" w:pos="1194"/>
                              </w:tabs>
                              <w:jc w:val="center"/>
                              <w:rPr>
                                <w:rFonts w:ascii="Gulliver" w:hAnsi="Gulliver" w:cs="Calibri"/>
                                <w:sz w:val="16"/>
                                <w:szCs w:val="16"/>
                              </w:rPr>
                            </w:pPr>
                            <w:r w:rsidRPr="00E46920">
                              <w:rPr>
                                <w:rFonts w:ascii="Gulliver" w:hAnsi="Gulliver"/>
                                <w:sz w:val="16"/>
                                <w:szCs w:val="16"/>
                                <w:lang w:bidi="ar-JO"/>
                              </w:rPr>
                              <w:t>Symbol</w:t>
                            </w:r>
                          </w:p>
                        </w:tc>
                        <w:tc>
                          <w:tcPr>
                            <w:tcW w:w="1904" w:type="dxa"/>
                            <w:gridSpan w:val="2"/>
                            <w:shd w:val="clear" w:color="auto" w:fill="auto"/>
                          </w:tcPr>
                          <w:p w14:paraId="6D318961" w14:textId="77777777" w:rsidR="00C35692" w:rsidRPr="00E46920" w:rsidRDefault="00C35692" w:rsidP="00CE3D24">
                            <w:pPr>
                              <w:jc w:val="center"/>
                              <w:rPr>
                                <w:rFonts w:ascii="Gulliver" w:hAnsi="Gulliver"/>
                                <w:sz w:val="8"/>
                                <w:szCs w:val="6"/>
                                <w:lang w:bidi="ar-JO"/>
                              </w:rPr>
                            </w:pPr>
                          </w:p>
                          <w:p w14:paraId="20703352" w14:textId="77777777" w:rsidR="00C35692" w:rsidRPr="00E46920" w:rsidRDefault="00C35692" w:rsidP="00CE3D24">
                            <w:pPr>
                              <w:jc w:val="center"/>
                              <w:rPr>
                                <w:rFonts w:ascii="Gulliver" w:hAnsi="Gulliver" w:cs="Calibri"/>
                                <w:sz w:val="16"/>
                                <w:szCs w:val="16"/>
                              </w:rPr>
                            </w:pPr>
                            <w:r w:rsidRPr="00E46920">
                              <w:rPr>
                                <w:rFonts w:ascii="Gulliver" w:hAnsi="Gulliver"/>
                                <w:sz w:val="16"/>
                                <w:szCs w:val="16"/>
                                <w:lang w:bidi="ar-JO"/>
                              </w:rPr>
                              <w:t>Truth Table</w:t>
                            </w:r>
                          </w:p>
                        </w:tc>
                      </w:tr>
                      <w:tr w:rsidR="00C35692" w:rsidRPr="00E46920" w14:paraId="5D40D925" w14:textId="77777777" w:rsidTr="00C03B54">
                        <w:trPr>
                          <w:trHeight w:val="462"/>
                        </w:trPr>
                        <w:tc>
                          <w:tcPr>
                            <w:tcW w:w="2902" w:type="dxa"/>
                            <w:vMerge w:val="restart"/>
                          </w:tcPr>
                          <w:p w14:paraId="03ABB40D" w14:textId="77777777" w:rsidR="00C35692" w:rsidRDefault="00C35692" w:rsidP="00CE3D24">
                            <w:pPr>
                              <w:rPr>
                                <w:rFonts w:ascii="Gulliver" w:hAnsi="Gulliver" w:cs="Calibri"/>
                                <w:sz w:val="16"/>
                                <w:szCs w:val="16"/>
                              </w:rPr>
                            </w:pPr>
                          </w:p>
                          <w:p w14:paraId="6D270C4B" w14:textId="77777777" w:rsidR="00C35692" w:rsidRPr="00E46920" w:rsidRDefault="00C35692" w:rsidP="00CE3D24">
                            <w:pPr>
                              <w:rPr>
                                <w:rFonts w:ascii="Gulliver" w:hAnsi="Gulliver" w:cs="Calibri"/>
                                <w:sz w:val="16"/>
                                <w:szCs w:val="16"/>
                              </w:rPr>
                            </w:pPr>
                            <w:r w:rsidRPr="00E46920">
                              <w:rPr>
                                <w:rFonts w:ascii="Gulliver" w:hAnsi="Gulliver" w:cs="Calibri"/>
                                <w:noProof/>
                                <w:color w:val="414143"/>
                                <w:sz w:val="16"/>
                                <w:szCs w:val="16"/>
                              </w:rPr>
                              <w:drawing>
                                <wp:inline distT="0" distB="0" distL="0" distR="0" wp14:anchorId="1318298B" wp14:editId="20FE6A34">
                                  <wp:extent cx="1221740" cy="4514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 not ga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2190" cy="451555"/>
                                          </a:xfrm>
                                          <a:prstGeom prst="rect">
                                            <a:avLst/>
                                          </a:prstGeom>
                                          <a:noFill/>
                                          <a:ln>
                                            <a:noFill/>
                                          </a:ln>
                                        </pic:spPr>
                                      </pic:pic>
                                    </a:graphicData>
                                  </a:graphic>
                                </wp:inline>
                              </w:drawing>
                            </w:r>
                          </w:p>
                          <w:p w14:paraId="30528973" w14:textId="5F709EE7" w:rsidR="00C35692" w:rsidRPr="00E46920" w:rsidRDefault="00C35692" w:rsidP="00C03B54">
                            <w:pPr>
                              <w:rPr>
                                <w:rFonts w:ascii="Gulliver" w:hAnsi="Gulliver" w:cs="Calibri"/>
                                <w:sz w:val="8"/>
                                <w:szCs w:val="2"/>
                              </w:rPr>
                            </w:pPr>
                          </w:p>
                          <w:p w14:paraId="696FCC01" w14:textId="77777777" w:rsidR="00C35692" w:rsidRPr="00E46920" w:rsidRDefault="00C35692" w:rsidP="00CE3D24">
                            <w:pPr>
                              <w:rPr>
                                <w:rFonts w:ascii="Gulliver" w:hAnsi="Gulliver" w:cs="Calibri"/>
                                <w:sz w:val="16"/>
                                <w:szCs w:val="16"/>
                              </w:rPr>
                            </w:pPr>
                            <w:r>
                              <w:rPr>
                                <w:rFonts w:ascii="Gulliver" w:hAnsi="Gulliver" w:cs="Calibri"/>
                                <w:sz w:val="16"/>
                                <w:szCs w:val="16"/>
                              </w:rPr>
                              <w:t xml:space="preserve">              </w:t>
                            </w:r>
                            <w:r w:rsidRPr="00E46920">
                              <w:rPr>
                                <w:rFonts w:ascii="Gulliver" w:hAnsi="Gulliver" w:cs="Calibri"/>
                                <w:sz w:val="16"/>
                                <w:szCs w:val="16"/>
                              </w:rPr>
                              <w:t>Invertor Gate</w:t>
                            </w:r>
                          </w:p>
                        </w:tc>
                        <w:tc>
                          <w:tcPr>
                            <w:tcW w:w="1110" w:type="dxa"/>
                            <w:vAlign w:val="center"/>
                          </w:tcPr>
                          <w:p w14:paraId="00F22A4B"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A</w:t>
                            </w:r>
                          </w:p>
                        </w:tc>
                        <w:tc>
                          <w:tcPr>
                            <w:tcW w:w="793" w:type="dxa"/>
                            <w:vAlign w:val="center"/>
                          </w:tcPr>
                          <w:p w14:paraId="654D303F"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Q</w:t>
                            </w:r>
                          </w:p>
                        </w:tc>
                      </w:tr>
                      <w:tr w:rsidR="00C35692" w:rsidRPr="00E46920" w14:paraId="6D3F1562" w14:textId="77777777" w:rsidTr="00C03B54">
                        <w:trPr>
                          <w:trHeight w:val="353"/>
                        </w:trPr>
                        <w:tc>
                          <w:tcPr>
                            <w:tcW w:w="2902" w:type="dxa"/>
                            <w:vMerge/>
                          </w:tcPr>
                          <w:p w14:paraId="1BD75A34" w14:textId="77777777" w:rsidR="00C35692" w:rsidRPr="00E46920" w:rsidRDefault="00C35692" w:rsidP="00CE3D24">
                            <w:pPr>
                              <w:rPr>
                                <w:rFonts w:ascii="Gulliver" w:hAnsi="Gulliver" w:cs="Calibri"/>
                                <w:sz w:val="16"/>
                                <w:szCs w:val="16"/>
                              </w:rPr>
                            </w:pPr>
                          </w:p>
                        </w:tc>
                        <w:tc>
                          <w:tcPr>
                            <w:tcW w:w="1110" w:type="dxa"/>
                            <w:vAlign w:val="center"/>
                          </w:tcPr>
                          <w:p w14:paraId="2FAC36BD"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0</w:t>
                            </w:r>
                          </w:p>
                        </w:tc>
                        <w:tc>
                          <w:tcPr>
                            <w:tcW w:w="793" w:type="dxa"/>
                            <w:vAlign w:val="center"/>
                          </w:tcPr>
                          <w:p w14:paraId="7CBCACD3"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1</w:t>
                            </w:r>
                          </w:p>
                        </w:tc>
                      </w:tr>
                      <w:tr w:rsidR="00C35692" w:rsidRPr="00E46920" w14:paraId="1688F8DA" w14:textId="77777777" w:rsidTr="00C03B54">
                        <w:trPr>
                          <w:trHeight w:val="353"/>
                        </w:trPr>
                        <w:tc>
                          <w:tcPr>
                            <w:tcW w:w="2902" w:type="dxa"/>
                            <w:vMerge/>
                          </w:tcPr>
                          <w:p w14:paraId="28243ED3" w14:textId="77777777" w:rsidR="00C35692" w:rsidRPr="00E46920" w:rsidRDefault="00C35692" w:rsidP="00CE3D24">
                            <w:pPr>
                              <w:rPr>
                                <w:rFonts w:ascii="Gulliver" w:hAnsi="Gulliver" w:cs="Calibri"/>
                                <w:sz w:val="16"/>
                                <w:szCs w:val="16"/>
                              </w:rPr>
                            </w:pPr>
                          </w:p>
                        </w:tc>
                        <w:tc>
                          <w:tcPr>
                            <w:tcW w:w="1110" w:type="dxa"/>
                            <w:vAlign w:val="center"/>
                          </w:tcPr>
                          <w:p w14:paraId="118ADFA0"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1</w:t>
                            </w:r>
                          </w:p>
                        </w:tc>
                        <w:tc>
                          <w:tcPr>
                            <w:tcW w:w="793" w:type="dxa"/>
                            <w:vAlign w:val="center"/>
                          </w:tcPr>
                          <w:p w14:paraId="17B1AEBB" w14:textId="77777777" w:rsidR="00C35692" w:rsidRPr="00E46920" w:rsidRDefault="00C35692" w:rsidP="00CE3D24">
                            <w:pPr>
                              <w:jc w:val="center"/>
                              <w:rPr>
                                <w:rFonts w:ascii="Gulliver" w:eastAsia="Times New Roman" w:hAnsi="Gulliver" w:cs="Calibri"/>
                                <w:color w:val="414143"/>
                                <w:sz w:val="16"/>
                                <w:szCs w:val="16"/>
                              </w:rPr>
                            </w:pPr>
                            <w:r w:rsidRPr="00E46920">
                              <w:rPr>
                                <w:rFonts w:ascii="Gulliver" w:eastAsia="Times New Roman" w:hAnsi="Gulliver" w:cs="Calibri"/>
                                <w:color w:val="414143"/>
                                <w:sz w:val="16"/>
                                <w:szCs w:val="16"/>
                              </w:rPr>
                              <w:t>0</w:t>
                            </w:r>
                          </w:p>
                        </w:tc>
                      </w:tr>
                    </w:tbl>
                    <w:p w14:paraId="5F93C197" w14:textId="77777777" w:rsidR="00C03B54" w:rsidRDefault="00C03B54" w:rsidP="00CE3D24">
                      <w:pPr>
                        <w:pStyle w:val="FootnoteText"/>
                        <w:jc w:val="center"/>
                        <w:rPr>
                          <w:rFonts w:ascii="Gulliver" w:hAnsi="Gulliver"/>
                          <w:b/>
                          <w:bCs/>
                          <w:sz w:val="16"/>
                          <w:szCs w:val="16"/>
                          <w:rtl/>
                        </w:rPr>
                      </w:pPr>
                    </w:p>
                    <w:p w14:paraId="522C64F3" w14:textId="5CFFE226" w:rsidR="00C35692" w:rsidRPr="002E3D50" w:rsidRDefault="00C35692" w:rsidP="00CE3D24">
                      <w:pPr>
                        <w:pStyle w:val="FootnoteText"/>
                        <w:jc w:val="center"/>
                        <w:rPr>
                          <w:sz w:val="16"/>
                          <w:szCs w:val="16"/>
                        </w:rPr>
                      </w:pPr>
                      <w:r w:rsidRPr="002E3D50">
                        <w:rPr>
                          <w:rFonts w:ascii="Gulliver" w:hAnsi="Gulliver"/>
                          <w:b/>
                          <w:bCs/>
                          <w:sz w:val="16"/>
                          <w:szCs w:val="16"/>
                        </w:rPr>
                        <w:t xml:space="preserve">Fig. 2. </w:t>
                      </w:r>
                      <w:r w:rsidRPr="002E3D50">
                        <w:rPr>
                          <w:rFonts w:ascii="Gulliver" w:hAnsi="Gulliver"/>
                          <w:sz w:val="16"/>
                          <w:szCs w:val="16"/>
                        </w:rPr>
                        <w:t>Invertor symbol and Truth Table</w:t>
                      </w:r>
                    </w:p>
                    <w:p w14:paraId="0C29A070" w14:textId="77777777" w:rsidR="00C35692" w:rsidRDefault="00C35692" w:rsidP="00CE3D24">
                      <w:pPr>
                        <w:pStyle w:val="FootnoteText"/>
                      </w:pPr>
                      <w:r>
                        <w:t xml:space="preserve"> </w:t>
                      </w:r>
                    </w:p>
                  </w:txbxContent>
                </v:textbox>
                <w10:wrap type="square" anchory="margin"/>
              </v:shape>
            </w:pict>
          </mc:Fallback>
        </mc:AlternateContent>
      </w:r>
      <w:r w:rsidR="00AE1CF6" w:rsidRPr="00860E7C">
        <w:rPr>
          <w:rFonts w:ascii="BSGulliver" w:hAnsi="BSGulliver"/>
          <w:sz w:val="16"/>
          <w:szCs w:val="16"/>
        </w:rPr>
        <w:t>Adder is the basic architecture commonly used in every arithmetic</w:t>
      </w:r>
      <w:r w:rsidR="00311BBD" w:rsidRPr="00860E7C">
        <w:rPr>
          <w:rFonts w:ascii="BSGulliver" w:hAnsi="BSGulliver" w:hint="cs"/>
          <w:sz w:val="16"/>
          <w:szCs w:val="16"/>
          <w:rtl/>
        </w:rPr>
        <w:t xml:space="preserve"> </w:t>
      </w:r>
      <w:r w:rsidR="00AE1CF6" w:rsidRPr="00860E7C">
        <w:rPr>
          <w:rFonts w:ascii="BSGulliver" w:hAnsi="BSGulliver"/>
          <w:sz w:val="16"/>
          <w:szCs w:val="16"/>
        </w:rPr>
        <w:t>circuit. In a multiplier and many arithmetic units</w:t>
      </w:r>
      <w:r w:rsidR="00165E57" w:rsidRPr="00860E7C">
        <w:rPr>
          <w:rFonts w:ascii="BSGulliver" w:hAnsi="BSGulliver"/>
          <w:sz w:val="16"/>
          <w:szCs w:val="16"/>
        </w:rPr>
        <w:t>,</w:t>
      </w:r>
      <w:r w:rsidR="00AE1CF6" w:rsidRPr="00860E7C">
        <w:rPr>
          <w:rFonts w:ascii="BSGulliver" w:hAnsi="BSGulliver"/>
          <w:sz w:val="16"/>
          <w:szCs w:val="16"/>
        </w:rPr>
        <w:t xml:space="preserve"> design adders are used for partial product addition and thus contribute toward the largest part of delay associated with whole multiplication and other arithmetic operations.  For example</w:t>
      </w:r>
      <w:r w:rsidR="00165E57" w:rsidRPr="00860E7C">
        <w:rPr>
          <w:rFonts w:ascii="BSGulliver" w:hAnsi="BSGulliver"/>
          <w:sz w:val="16"/>
          <w:szCs w:val="16"/>
        </w:rPr>
        <w:t>,</w:t>
      </w:r>
      <w:r w:rsidR="00AE1CF6" w:rsidRPr="00860E7C">
        <w:rPr>
          <w:rFonts w:ascii="BSGulliver" w:hAnsi="BSGulliver"/>
          <w:sz w:val="16"/>
          <w:szCs w:val="16"/>
        </w:rPr>
        <w:t xml:space="preserve"> as presented in [</w:t>
      </w:r>
      <w:r w:rsidR="00243BB1" w:rsidRPr="00860E7C">
        <w:rPr>
          <w:rFonts w:ascii="BSGulliver" w:hAnsi="BSGulliver"/>
          <w:sz w:val="16"/>
          <w:szCs w:val="16"/>
        </w:rPr>
        <w:t>5</w:t>
      </w:r>
      <w:r w:rsidR="00AE1CF6" w:rsidRPr="00860E7C">
        <w:rPr>
          <w:rFonts w:ascii="BSGulliver" w:hAnsi="BSGulliver"/>
          <w:sz w:val="16"/>
          <w:szCs w:val="16"/>
        </w:rPr>
        <w:t>] an</w:t>
      </w:r>
      <w:r w:rsidR="00165E57" w:rsidRPr="00860E7C">
        <w:rPr>
          <w:rFonts w:ascii="BSGulliver" w:hAnsi="BSGulliver"/>
          <w:sz w:val="16"/>
          <w:szCs w:val="16"/>
        </w:rPr>
        <w:t>d</w:t>
      </w:r>
      <w:r w:rsidR="00AE1CF6" w:rsidRPr="00860E7C">
        <w:rPr>
          <w:rFonts w:ascii="BSGulliver" w:hAnsi="BSGulliver"/>
          <w:sz w:val="16"/>
          <w:szCs w:val="16"/>
        </w:rPr>
        <w:t xml:space="preserve"> 8-bit Multiplier </w:t>
      </w:r>
      <w:r w:rsidR="00311BBD" w:rsidRPr="00860E7C">
        <w:rPr>
          <w:rFonts w:ascii="BSGulliver" w:hAnsi="BSGulliver"/>
          <w:sz w:val="16"/>
          <w:szCs w:val="16"/>
        </w:rPr>
        <w:t xml:space="preserve">is </w:t>
      </w:r>
      <w:r w:rsidR="00311BBD" w:rsidRPr="00860E7C">
        <w:rPr>
          <w:rFonts w:ascii="BSGulliver" w:hAnsi="BSGulliver" w:hint="cs"/>
          <w:sz w:val="16"/>
          <w:szCs w:val="16"/>
        </w:rPr>
        <w:t>designed</w:t>
      </w:r>
      <w:r w:rsidR="00AE1CF6" w:rsidRPr="00860E7C">
        <w:rPr>
          <w:rFonts w:ascii="BSGulliver" w:hAnsi="BSGulliver"/>
          <w:sz w:val="16"/>
          <w:szCs w:val="16"/>
        </w:rPr>
        <w:t xml:space="preserve"> with three different adder architectures i.e. CMOS full adder, </w:t>
      </w:r>
      <w:r w:rsidR="003030BA" w:rsidRPr="00860E7C">
        <w:rPr>
          <w:noProof/>
        </w:rPr>
        <mc:AlternateContent>
          <mc:Choice Requires="wps">
            <w:drawing>
              <wp:anchor distT="0" distB="0" distL="114300" distR="114300" simplePos="0" relativeHeight="251689984" behindDoc="0" locked="0" layoutInCell="1" allowOverlap="1" wp14:anchorId="34A1250C" wp14:editId="54391304">
                <wp:simplePos x="0" y="0"/>
                <wp:positionH relativeFrom="column">
                  <wp:posOffset>3396615</wp:posOffset>
                </wp:positionH>
                <wp:positionV relativeFrom="margin">
                  <wp:posOffset>2540</wp:posOffset>
                </wp:positionV>
                <wp:extent cx="3154680" cy="1320800"/>
                <wp:effectExtent l="0" t="0" r="7620" b="0"/>
                <wp:wrapSquare wrapText="bothSides"/>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3208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6260E94" w14:textId="1A817DF5" w:rsidR="00C35692" w:rsidRDefault="00C35692" w:rsidP="003030BA">
                            <w:pPr>
                              <w:pStyle w:val="FootnoteText"/>
                            </w:pPr>
                            <w:r>
                              <w:rPr>
                                <w:noProof/>
                              </w:rPr>
                              <w:drawing>
                                <wp:inline distT="0" distB="0" distL="0" distR="0" wp14:anchorId="74C9D4FA" wp14:editId="2070A14A">
                                  <wp:extent cx="3154680" cy="1095375"/>
                                  <wp:effectExtent l="0" t="0" r="762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4680" cy="1095375"/>
                                          </a:xfrm>
                                          <a:prstGeom prst="rect">
                                            <a:avLst/>
                                          </a:prstGeom>
                                        </pic:spPr>
                                      </pic:pic>
                                    </a:graphicData>
                                  </a:graphic>
                                </wp:inline>
                              </w:drawing>
                            </w:r>
                          </w:p>
                          <w:p w14:paraId="7E24B33D" w14:textId="77777777" w:rsidR="00C35692" w:rsidRPr="002E3D50" w:rsidRDefault="00C35692" w:rsidP="003030BA">
                            <w:pPr>
                              <w:pStyle w:val="ElsParagraph"/>
                              <w:ind w:firstLine="233"/>
                              <w:jc w:val="center"/>
                              <w:rPr>
                                <w:rFonts w:ascii="Gulliver" w:hAnsi="Gulliver"/>
                                <w:sz w:val="16"/>
                                <w:szCs w:val="16"/>
                              </w:rPr>
                            </w:pPr>
                            <w:r w:rsidRPr="002E3D50">
                              <w:rPr>
                                <w:rFonts w:ascii="BSGulliver-Bold" w:hAnsi="BSGulliver-Bold" w:cs="BSGulliver-Bold"/>
                                <w:b/>
                                <w:bCs/>
                                <w:sz w:val="16"/>
                                <w:szCs w:val="16"/>
                                <w:lang w:eastAsia="en-IN"/>
                              </w:rPr>
                              <w:t>Fig. 1.</w:t>
                            </w:r>
                            <w:r w:rsidRPr="002E3D50">
                              <w:rPr>
                                <w:rFonts w:ascii="Gulliver" w:hAnsi="Gulliver"/>
                                <w:b/>
                                <w:bCs/>
                                <w:sz w:val="16"/>
                                <w:szCs w:val="16"/>
                              </w:rPr>
                              <w:t xml:space="preserve"> </w:t>
                            </w:r>
                            <w:r w:rsidRPr="002E3D50">
                              <w:rPr>
                                <w:rFonts w:ascii="BSGulliver" w:hAnsi="BSGulliver" w:cs="BSGulliver"/>
                                <w:sz w:val="16"/>
                                <w:szCs w:val="16"/>
                                <w:lang w:eastAsia="en-IN"/>
                              </w:rPr>
                              <w:t>2-input NAND gate symbol and Truth Table.</w:t>
                            </w:r>
                          </w:p>
                          <w:p w14:paraId="4971C5B8" w14:textId="77777777" w:rsidR="00C35692" w:rsidRDefault="00C35692" w:rsidP="003030BA">
                            <w:pPr>
                              <w:pStyle w:val="FootnoteText"/>
                            </w:pPr>
                          </w:p>
                          <w:p w14:paraId="2CBB09AC" w14:textId="77777777" w:rsidR="00C35692" w:rsidRDefault="00C35692" w:rsidP="003030BA">
                            <w:pPr>
                              <w:pStyle w:val="FootnoteText"/>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1250C" id="_x0000_s1032" type="#_x0000_t202" style="position:absolute;left:0;text-align:left;margin-left:267.45pt;margin-top:.2pt;width:248.4pt;height:10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" stroked="f">
                <v:textbox inset="0,0,0,0">
                  <w:txbxContent>
                    <w:p w14:paraId="46260E94" w14:textId="1A817DF5" w:rsidR="00C35692" w:rsidRDefault="00C35692" w:rsidP="003030BA">
                      <w:pPr>
                        <w:pStyle w:val="FootnoteText"/>
                      </w:pPr>
                      <w:r>
                        <w:rPr>
                          <w:noProof/>
                        </w:rPr>
                        <w:drawing>
                          <wp:inline distT="0" distB="0" distL="0" distR="0" wp14:anchorId="74C9D4FA" wp14:editId="2070A14A">
                            <wp:extent cx="3154680" cy="1095375"/>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4680" cy="1095375"/>
                                    </a:xfrm>
                                    <a:prstGeom prst="rect">
                                      <a:avLst/>
                                    </a:prstGeom>
                                  </pic:spPr>
                                </pic:pic>
                              </a:graphicData>
                            </a:graphic>
                          </wp:inline>
                        </w:drawing>
                      </w:r>
                    </w:p>
                    <w:p w14:paraId="7E24B33D" w14:textId="77777777" w:rsidR="00C35692" w:rsidRPr="002E3D50" w:rsidRDefault="00C35692" w:rsidP="003030BA">
                      <w:pPr>
                        <w:pStyle w:val="ElsParagraph"/>
                        <w:ind w:firstLine="233"/>
                        <w:jc w:val="center"/>
                        <w:rPr>
                          <w:rFonts w:ascii="Gulliver" w:hAnsi="Gulliver"/>
                          <w:sz w:val="16"/>
                          <w:szCs w:val="16"/>
                        </w:rPr>
                      </w:pPr>
                      <w:r w:rsidRPr="002E3D50">
                        <w:rPr>
                          <w:rFonts w:ascii="BSGulliver-Bold" w:hAnsi="BSGulliver-Bold" w:cs="BSGulliver-Bold"/>
                          <w:b/>
                          <w:bCs/>
                          <w:sz w:val="16"/>
                          <w:szCs w:val="16"/>
                          <w:lang w:eastAsia="en-IN"/>
                        </w:rPr>
                        <w:t>Fig. 1.</w:t>
                      </w:r>
                      <w:r w:rsidRPr="002E3D50">
                        <w:rPr>
                          <w:rFonts w:ascii="Gulliver" w:hAnsi="Gulliver"/>
                          <w:b/>
                          <w:bCs/>
                          <w:sz w:val="16"/>
                          <w:szCs w:val="16"/>
                        </w:rPr>
                        <w:t xml:space="preserve"> </w:t>
                      </w:r>
                      <w:r w:rsidRPr="002E3D50">
                        <w:rPr>
                          <w:rFonts w:ascii="BSGulliver" w:hAnsi="BSGulliver" w:cs="BSGulliver"/>
                          <w:sz w:val="16"/>
                          <w:szCs w:val="16"/>
                          <w:lang w:eastAsia="en-IN"/>
                        </w:rPr>
                        <w:t>2-input NAND gate symbol and Truth Table.</w:t>
                      </w:r>
                    </w:p>
                    <w:p w14:paraId="4971C5B8" w14:textId="77777777" w:rsidR="00C35692" w:rsidRDefault="00C35692" w:rsidP="003030BA">
                      <w:pPr>
                        <w:pStyle w:val="FootnoteText"/>
                      </w:pPr>
                    </w:p>
                    <w:p w14:paraId="2CBB09AC" w14:textId="77777777" w:rsidR="00C35692" w:rsidRDefault="00C35692" w:rsidP="003030BA">
                      <w:pPr>
                        <w:pStyle w:val="FootnoteText"/>
                      </w:pPr>
                      <w:r>
                        <w:t xml:space="preserve"> </w:t>
                      </w:r>
                    </w:p>
                  </w:txbxContent>
                </v:textbox>
                <w10:wrap type="square" anchory="margin"/>
              </v:shape>
            </w:pict>
          </mc:Fallback>
        </mc:AlternateContent>
      </w:r>
      <w:r w:rsidR="00AE1CF6" w:rsidRPr="00860E7C">
        <w:rPr>
          <w:rFonts w:ascii="BSGulliver" w:hAnsi="BSGulliver"/>
          <w:sz w:val="16"/>
          <w:szCs w:val="16"/>
        </w:rPr>
        <w:t xml:space="preserve">Double Pass Transistor </w:t>
      </w:r>
      <w:r w:rsidR="00311BBD" w:rsidRPr="00860E7C">
        <w:rPr>
          <w:rFonts w:ascii="BSGulliver" w:hAnsi="BSGulliver"/>
          <w:sz w:val="16"/>
          <w:szCs w:val="16"/>
        </w:rPr>
        <w:t>logic (</w:t>
      </w:r>
      <w:r w:rsidR="00AE1CF6" w:rsidRPr="00860E7C">
        <w:rPr>
          <w:rFonts w:ascii="BSGulliver" w:hAnsi="BSGulliver"/>
          <w:sz w:val="16"/>
          <w:szCs w:val="16"/>
        </w:rPr>
        <w:t>DPL) as proposed by References [</w:t>
      </w:r>
      <w:r w:rsidR="00860E7C" w:rsidRPr="00860E7C">
        <w:rPr>
          <w:rFonts w:ascii="BSGulliver" w:hAnsi="BSGulliver"/>
          <w:sz w:val="16"/>
          <w:szCs w:val="16"/>
        </w:rPr>
        <w:t>8</w:t>
      </w:r>
      <w:r w:rsidR="00AE1CF6" w:rsidRPr="00860E7C">
        <w:rPr>
          <w:rFonts w:ascii="BSGulliver" w:hAnsi="BSGulliver"/>
          <w:sz w:val="16"/>
          <w:szCs w:val="16"/>
        </w:rPr>
        <w:t>]</w:t>
      </w:r>
      <w:r w:rsidR="00311BBD" w:rsidRPr="00860E7C">
        <w:rPr>
          <w:rFonts w:ascii="BSGulliver" w:hAnsi="BSGulliver" w:hint="cs"/>
          <w:sz w:val="16"/>
          <w:szCs w:val="16"/>
          <w:rtl/>
        </w:rPr>
        <w:t xml:space="preserve"> </w:t>
      </w:r>
      <w:r w:rsidR="00AE1CF6" w:rsidRPr="00860E7C">
        <w:rPr>
          <w:rFonts w:ascii="BSGulliver" w:hAnsi="BSGulliver"/>
          <w:sz w:val="16"/>
          <w:szCs w:val="16"/>
        </w:rPr>
        <w:t>and [</w:t>
      </w:r>
      <w:r w:rsidR="00860E7C" w:rsidRPr="00860E7C">
        <w:rPr>
          <w:rFonts w:ascii="BSGulliver" w:hAnsi="BSGulliver"/>
          <w:sz w:val="16"/>
          <w:szCs w:val="16"/>
        </w:rPr>
        <w:t>9</w:t>
      </w:r>
      <w:r w:rsidR="00AE1CF6" w:rsidRPr="00860E7C">
        <w:rPr>
          <w:rFonts w:ascii="BSGulliver" w:hAnsi="BSGulliver"/>
          <w:sz w:val="16"/>
          <w:szCs w:val="16"/>
        </w:rPr>
        <w:t>] and multioutput Carry</w:t>
      </w:r>
      <w:r w:rsidR="003030BA" w:rsidRPr="00860E7C">
        <w:rPr>
          <w:rFonts w:ascii="BSGulliver" w:hAnsi="BSGulliver"/>
          <w:sz w:val="16"/>
          <w:szCs w:val="16"/>
        </w:rPr>
        <w:t xml:space="preserve"> </w:t>
      </w:r>
      <w:r w:rsidR="00AE1CF6" w:rsidRPr="00860E7C">
        <w:rPr>
          <w:rFonts w:ascii="BSGulliver" w:hAnsi="BSGulliver"/>
          <w:sz w:val="16"/>
          <w:szCs w:val="16"/>
        </w:rPr>
        <w:t>Lookahead (CLA) adder as demonstrated by Reference [</w:t>
      </w:r>
      <w:r w:rsidR="00860E7C" w:rsidRPr="00860E7C">
        <w:rPr>
          <w:rFonts w:ascii="BSGulliver" w:hAnsi="BSGulliver"/>
          <w:sz w:val="16"/>
          <w:szCs w:val="16"/>
        </w:rPr>
        <w:t>10</w:t>
      </w:r>
      <w:r w:rsidR="00AE1CF6" w:rsidRPr="00860E7C">
        <w:rPr>
          <w:rFonts w:ascii="BSGulliver" w:hAnsi="BSGulliver"/>
          <w:sz w:val="16"/>
          <w:szCs w:val="16"/>
        </w:rPr>
        <w:t xml:space="preserve">] </w:t>
      </w:r>
    </w:p>
    <w:p w14:paraId="45BBC6AD" w14:textId="7FD80018" w:rsidR="00CC7A9A" w:rsidRPr="00860E7C" w:rsidRDefault="00CC7A9A" w:rsidP="007601ED">
      <w:pPr>
        <w:pStyle w:val="Heading2"/>
        <w:rPr>
          <w:rFonts w:ascii="BSGulliver" w:hAnsi="BSGulliver"/>
          <w:b w:val="0"/>
          <w:bCs w:val="0"/>
          <w:sz w:val="16"/>
          <w:szCs w:val="16"/>
          <w:lang w:eastAsia="en-IN"/>
        </w:rPr>
      </w:pPr>
      <w:r w:rsidRPr="00860E7C">
        <w:rPr>
          <w:rFonts w:ascii="BSGulliver" w:hAnsi="BSGulliver"/>
          <w:b w:val="0"/>
          <w:bCs w:val="0"/>
          <w:sz w:val="16"/>
          <w:szCs w:val="16"/>
          <w:lang w:eastAsia="en-IN"/>
        </w:rPr>
        <w:t xml:space="preserve">Logic </w:t>
      </w:r>
      <w:r w:rsidR="004F509F" w:rsidRPr="00860E7C">
        <w:rPr>
          <w:rFonts w:ascii="BSGulliver" w:hAnsi="BSGulliver"/>
          <w:b w:val="0"/>
          <w:bCs w:val="0"/>
          <w:sz w:val="16"/>
          <w:szCs w:val="16"/>
          <w:lang w:eastAsia="en-IN"/>
        </w:rPr>
        <w:t>b</w:t>
      </w:r>
      <w:r w:rsidRPr="00860E7C">
        <w:rPr>
          <w:rFonts w:ascii="BSGulliver" w:hAnsi="BSGulliver"/>
          <w:b w:val="0"/>
          <w:bCs w:val="0"/>
          <w:sz w:val="16"/>
          <w:szCs w:val="16"/>
          <w:lang w:eastAsia="en-IN"/>
        </w:rPr>
        <w:t>ackground</w:t>
      </w:r>
    </w:p>
    <w:p w14:paraId="3C5F191B" w14:textId="63A202A1" w:rsidR="00231BD3" w:rsidRPr="00860E7C" w:rsidRDefault="004F509F" w:rsidP="00421543">
      <w:pPr>
        <w:pStyle w:val="ElsParagraph"/>
        <w:ind w:firstLine="233"/>
        <w:rPr>
          <w:rFonts w:ascii="BSGulliver" w:hAnsi="BSGulliver"/>
          <w:sz w:val="16"/>
          <w:szCs w:val="16"/>
        </w:rPr>
      </w:pPr>
      <w:r w:rsidRPr="00860E7C">
        <w:rPr>
          <w:rFonts w:ascii="BSGulliver" w:hAnsi="BSGulliver"/>
          <w:sz w:val="16"/>
          <w:szCs w:val="16"/>
        </w:rPr>
        <w:t xml:space="preserve">Logic </w:t>
      </w:r>
      <w:r w:rsidR="002B42B1" w:rsidRPr="00860E7C">
        <w:rPr>
          <w:rFonts w:ascii="BSGulliver" w:hAnsi="BSGulliver"/>
          <w:sz w:val="16"/>
          <w:szCs w:val="16"/>
        </w:rPr>
        <w:t>d</w:t>
      </w:r>
      <w:r w:rsidRPr="00860E7C">
        <w:rPr>
          <w:rFonts w:ascii="BSGulliver" w:hAnsi="BSGulliver"/>
          <w:sz w:val="16"/>
          <w:szCs w:val="16"/>
        </w:rPr>
        <w:t>esign flow in this paper start</w:t>
      </w:r>
      <w:r w:rsidR="00165E57" w:rsidRPr="00860E7C">
        <w:rPr>
          <w:rFonts w:ascii="BSGulliver" w:hAnsi="BSGulliver"/>
          <w:sz w:val="16"/>
          <w:szCs w:val="16"/>
        </w:rPr>
        <w:t>s</w:t>
      </w:r>
      <w:r w:rsidRPr="00860E7C">
        <w:rPr>
          <w:rFonts w:ascii="BSGulliver" w:hAnsi="BSGulliver"/>
          <w:sz w:val="16"/>
          <w:szCs w:val="16"/>
        </w:rPr>
        <w:t xml:space="preserve"> </w:t>
      </w:r>
      <w:r w:rsidR="008847ED" w:rsidRPr="00860E7C">
        <w:rPr>
          <w:rFonts w:ascii="BSGulliver" w:hAnsi="BSGulliver"/>
          <w:sz w:val="16"/>
          <w:szCs w:val="16"/>
        </w:rPr>
        <w:t xml:space="preserve">with </w:t>
      </w:r>
      <w:r w:rsidRPr="00860E7C">
        <w:rPr>
          <w:rFonts w:ascii="BSGulliver" w:hAnsi="BSGulliver"/>
          <w:sz w:val="16"/>
          <w:szCs w:val="16"/>
        </w:rPr>
        <w:t>the specification and end</w:t>
      </w:r>
      <w:r w:rsidR="008847ED" w:rsidRPr="00860E7C">
        <w:rPr>
          <w:rFonts w:ascii="BSGulliver" w:hAnsi="BSGulliver"/>
          <w:sz w:val="16"/>
          <w:szCs w:val="16"/>
        </w:rPr>
        <w:t>s</w:t>
      </w:r>
      <w:r w:rsidRPr="00860E7C">
        <w:rPr>
          <w:rFonts w:ascii="BSGulliver" w:hAnsi="BSGulliver"/>
          <w:sz w:val="16"/>
          <w:szCs w:val="16"/>
        </w:rPr>
        <w:t xml:space="preserve"> with the verification. Typically, the stages start with adder specification then with architecture design which can predict the performance</w:t>
      </w:r>
      <w:r w:rsidR="008847ED" w:rsidRPr="00860E7C">
        <w:rPr>
          <w:rFonts w:ascii="BSGulliver" w:hAnsi="BSGulliver"/>
          <w:sz w:val="16"/>
          <w:szCs w:val="16"/>
        </w:rPr>
        <w:t xml:space="preserve"> and the</w:t>
      </w:r>
      <w:r w:rsidRPr="00860E7C">
        <w:rPr>
          <w:rFonts w:ascii="BSGulliver" w:hAnsi="BSGulliver"/>
          <w:sz w:val="16"/>
          <w:szCs w:val="16"/>
        </w:rPr>
        <w:t xml:space="preserve"> power of design. Then</w:t>
      </w:r>
      <w:r w:rsidR="008847ED" w:rsidRPr="00860E7C">
        <w:rPr>
          <w:rFonts w:ascii="BSGulliver" w:hAnsi="BSGulliver"/>
          <w:sz w:val="16"/>
          <w:szCs w:val="16"/>
        </w:rPr>
        <w:t xml:space="preserve"> the</w:t>
      </w:r>
      <w:r w:rsidRPr="00860E7C">
        <w:rPr>
          <w:rFonts w:ascii="BSGulliver" w:hAnsi="BSGulliver"/>
          <w:sz w:val="16"/>
          <w:szCs w:val="16"/>
        </w:rPr>
        <w:t xml:space="preserve"> functional design </w:t>
      </w:r>
      <w:r w:rsidR="008847ED" w:rsidRPr="00860E7C">
        <w:rPr>
          <w:rFonts w:ascii="BSGulliver" w:hAnsi="BSGulliver"/>
          <w:sz w:val="16"/>
          <w:szCs w:val="16"/>
        </w:rPr>
        <w:t xml:space="preserve">identified </w:t>
      </w:r>
      <w:r w:rsidR="00165E57" w:rsidRPr="00860E7C">
        <w:rPr>
          <w:rFonts w:ascii="BSGulliver" w:hAnsi="BSGulliver"/>
          <w:sz w:val="16"/>
          <w:szCs w:val="16"/>
        </w:rPr>
        <w:t xml:space="preserve">the </w:t>
      </w:r>
      <w:r w:rsidRPr="00860E7C">
        <w:rPr>
          <w:rFonts w:ascii="BSGulliver" w:hAnsi="BSGulliver"/>
          <w:sz w:val="16"/>
          <w:szCs w:val="16"/>
        </w:rPr>
        <w:t>main functional units of the adder. After that, the logic design and circuit design</w:t>
      </w:r>
      <w:r w:rsidR="008847ED" w:rsidRPr="00860E7C">
        <w:rPr>
          <w:rFonts w:ascii="BSGulliver" w:hAnsi="BSGulliver"/>
          <w:sz w:val="16"/>
          <w:szCs w:val="16"/>
        </w:rPr>
        <w:t xml:space="preserve"> </w:t>
      </w:r>
      <w:r w:rsidR="007C2293" w:rsidRPr="00860E7C">
        <w:rPr>
          <w:rFonts w:ascii="BSGulliver" w:hAnsi="BSGulliver"/>
          <w:sz w:val="16"/>
          <w:szCs w:val="16"/>
        </w:rPr>
        <w:t>implemented</w:t>
      </w:r>
      <w:r w:rsidRPr="00860E7C">
        <w:rPr>
          <w:rFonts w:ascii="BSGulliver" w:hAnsi="BSGulliver"/>
          <w:sz w:val="16"/>
          <w:szCs w:val="16"/>
        </w:rPr>
        <w:t xml:space="preserve">. Finally, </w:t>
      </w:r>
      <w:r w:rsidR="008847ED" w:rsidRPr="00860E7C">
        <w:rPr>
          <w:rFonts w:ascii="BSGulliver" w:hAnsi="BSGulliver"/>
          <w:sz w:val="16"/>
          <w:szCs w:val="16"/>
        </w:rPr>
        <w:t>the adder</w:t>
      </w:r>
      <w:r w:rsidRPr="00860E7C">
        <w:rPr>
          <w:rFonts w:ascii="BSGulliver" w:hAnsi="BSGulliver"/>
          <w:sz w:val="16"/>
          <w:szCs w:val="16"/>
        </w:rPr>
        <w:t xml:space="preserve"> verif</w:t>
      </w:r>
      <w:r w:rsidR="008847ED" w:rsidRPr="00860E7C">
        <w:rPr>
          <w:rFonts w:ascii="BSGulliver" w:hAnsi="BSGulliver"/>
          <w:sz w:val="16"/>
          <w:szCs w:val="16"/>
        </w:rPr>
        <w:t>ication completed</w:t>
      </w:r>
      <w:r w:rsidRPr="00860E7C">
        <w:rPr>
          <w:rFonts w:ascii="BSGulliver" w:hAnsi="BSGulliver"/>
          <w:sz w:val="16"/>
          <w:szCs w:val="16"/>
        </w:rPr>
        <w:t xml:space="preserve"> using the EDA playground tool.</w:t>
      </w:r>
    </w:p>
    <w:p w14:paraId="24DE0D0F" w14:textId="46529C3A" w:rsidR="00AE1CF6" w:rsidRPr="00860E7C" w:rsidRDefault="00AE1CF6" w:rsidP="00AE1CF6">
      <w:pPr>
        <w:pStyle w:val="ElsParagraph"/>
        <w:ind w:firstLine="233"/>
        <w:rPr>
          <w:rFonts w:ascii="BSGulliver" w:hAnsi="BSGulliver"/>
          <w:sz w:val="16"/>
          <w:szCs w:val="16"/>
        </w:rPr>
      </w:pPr>
      <w:r w:rsidRPr="00860E7C">
        <w:rPr>
          <w:rFonts w:ascii="BSGulliver" w:hAnsi="BSGulliver"/>
          <w:sz w:val="16"/>
          <w:szCs w:val="16"/>
        </w:rPr>
        <w:t>Design a ripple adder using CMOS, NAND</w:t>
      </w:r>
      <w:r w:rsidR="00165E57" w:rsidRPr="00860E7C">
        <w:rPr>
          <w:rFonts w:ascii="BSGulliver" w:hAnsi="BSGulliver"/>
          <w:sz w:val="16"/>
          <w:szCs w:val="16"/>
        </w:rPr>
        <w:t>,</w:t>
      </w:r>
      <w:r w:rsidRPr="00860E7C">
        <w:rPr>
          <w:rFonts w:ascii="BSGulliver" w:hAnsi="BSGulliver"/>
          <w:sz w:val="16"/>
          <w:szCs w:val="16"/>
        </w:rPr>
        <w:t xml:space="preserve"> and inverter gates being introduced in many </w:t>
      </w:r>
      <w:r w:rsidR="00165E57" w:rsidRPr="00860E7C">
        <w:rPr>
          <w:rFonts w:ascii="BSGulliver" w:hAnsi="BSGulliver"/>
          <w:sz w:val="16"/>
          <w:szCs w:val="16"/>
        </w:rPr>
        <w:t>types of research</w:t>
      </w:r>
      <w:r w:rsidRPr="00860E7C">
        <w:rPr>
          <w:rFonts w:ascii="BSGulliver" w:hAnsi="BSGulliver"/>
          <w:sz w:val="16"/>
          <w:szCs w:val="16"/>
        </w:rPr>
        <w:t xml:space="preserve"> while the challenge used to be achieving higher design efficacy. This paper introduced a new design methodology that enhanced efficiency by using a fewer number of CMOS gates which incorporate less power consumption, less heat dissipation, smaller size, and lighter weight. All of these factors being improved in the </w:t>
      </w:r>
      <w:r w:rsidR="003030BA" w:rsidRPr="00860E7C">
        <w:rPr>
          <w:rFonts w:ascii="BSGulliver" w:hAnsi="BSGulliver"/>
          <w:sz w:val="16"/>
          <w:szCs w:val="16"/>
        </w:rPr>
        <w:t>proposed design</w:t>
      </w:r>
      <w:r w:rsidRPr="00860E7C">
        <w:rPr>
          <w:rFonts w:ascii="BSGulliver" w:hAnsi="BSGulliver"/>
          <w:sz w:val="16"/>
          <w:szCs w:val="16"/>
        </w:rPr>
        <w:t>.</w:t>
      </w:r>
    </w:p>
    <w:p w14:paraId="6A707A08" w14:textId="3B46BCA0" w:rsidR="003030BA" w:rsidRPr="00860E7C" w:rsidRDefault="003030BA" w:rsidP="003030BA">
      <w:pPr>
        <w:pStyle w:val="ElsParagraph"/>
        <w:ind w:firstLine="233"/>
        <w:rPr>
          <w:rFonts w:ascii="BSGulliver" w:hAnsi="BSGulliver"/>
          <w:sz w:val="16"/>
          <w:szCs w:val="16"/>
        </w:rPr>
      </w:pPr>
      <w:r w:rsidRPr="00860E7C">
        <w:rPr>
          <w:rFonts w:ascii="BSGulliver" w:hAnsi="BSGulliver"/>
          <w:sz w:val="16"/>
          <w:szCs w:val="16"/>
        </w:rPr>
        <w:t>A ripple carr</w:t>
      </w:r>
      <w:r w:rsidR="00165E57" w:rsidRPr="00860E7C">
        <w:rPr>
          <w:rFonts w:ascii="BSGulliver" w:hAnsi="BSGulliver"/>
          <w:sz w:val="16"/>
          <w:szCs w:val="16"/>
        </w:rPr>
        <w:t>ies</w:t>
      </w:r>
      <w:r w:rsidRPr="00860E7C">
        <w:rPr>
          <w:rFonts w:ascii="BSGulliver" w:hAnsi="BSGulliver"/>
          <w:sz w:val="16"/>
          <w:szCs w:val="16"/>
        </w:rPr>
        <w:t xml:space="preserve"> adder is a digital circuit that produces the arithmetic sum of two binary numbers. It can be constructed with full adders connected In cascade with the carry output from each full adder connected to the carry input of the next full adder in the chain as demonstrated by [</w:t>
      </w:r>
      <w:r w:rsidR="00860E7C" w:rsidRPr="00860E7C">
        <w:rPr>
          <w:rFonts w:ascii="BSGulliver" w:hAnsi="BSGulliver"/>
          <w:sz w:val="16"/>
          <w:szCs w:val="16"/>
        </w:rPr>
        <w:t>11</w:t>
      </w:r>
      <w:r w:rsidRPr="00860E7C">
        <w:rPr>
          <w:rFonts w:ascii="BSGulliver" w:hAnsi="BSGulliver"/>
          <w:sz w:val="16"/>
          <w:szCs w:val="16"/>
        </w:rPr>
        <w:t>]. The 2-inputs CMOS NAND gate consists of 2 PMOS and 2 NMOS transistors. Fig. 1 shows the symbol for 2-inputs CMOS NAND gate and truth table for 2-inputs CMOS NAND gate.</w:t>
      </w:r>
    </w:p>
    <w:p w14:paraId="1B186680" w14:textId="6B91072F" w:rsidR="00CE3D24" w:rsidRPr="00860E7C" w:rsidRDefault="00CE3D24" w:rsidP="00CE3D24">
      <w:pPr>
        <w:pStyle w:val="ElsParagraph"/>
        <w:ind w:firstLine="233"/>
        <w:rPr>
          <w:rFonts w:ascii="BSGulliver" w:hAnsi="BSGulliver"/>
          <w:sz w:val="16"/>
          <w:szCs w:val="16"/>
        </w:rPr>
      </w:pPr>
      <w:r w:rsidRPr="00860E7C">
        <w:rPr>
          <w:rFonts w:ascii="BSGulliver" w:hAnsi="BSGulliver"/>
          <w:sz w:val="16"/>
          <w:szCs w:val="16"/>
        </w:rPr>
        <w:t>In addition to the CMOS NAND gates, an inverter gate is required to accomplish the functionality. A simple NOT gate constructed using a PMOS and NMOS transistors. Fig. 2 shows the symbol and truth table for the inverter gate.</w:t>
      </w:r>
    </w:p>
    <w:p w14:paraId="3CC1E39B" w14:textId="6F58E693" w:rsidR="00CE3D24" w:rsidRPr="00860E7C" w:rsidRDefault="00CE3D24" w:rsidP="00CE3D24">
      <w:pPr>
        <w:pStyle w:val="ElsParagraph"/>
        <w:ind w:firstLine="233"/>
        <w:rPr>
          <w:rFonts w:ascii="BSGulliver" w:hAnsi="BSGulliver"/>
          <w:sz w:val="16"/>
          <w:szCs w:val="16"/>
        </w:rPr>
      </w:pPr>
      <w:r w:rsidRPr="00860E7C">
        <w:rPr>
          <w:rFonts w:ascii="BSGulliver" w:hAnsi="BSGulliver"/>
          <w:sz w:val="16"/>
          <w:szCs w:val="16"/>
        </w:rPr>
        <w:t>Arithmetic sum combinational circuit of three bits A, B, and Cin where Cin is a carry bit. The corresponding output sum bit S and a carry</w:t>
      </w:r>
      <w:r w:rsidR="00165E57" w:rsidRPr="00860E7C">
        <w:rPr>
          <w:rFonts w:ascii="BSGulliver" w:hAnsi="BSGulliver"/>
          <w:sz w:val="16"/>
          <w:szCs w:val="16"/>
        </w:rPr>
        <w:t>-</w:t>
      </w:r>
      <w:r w:rsidRPr="00860E7C">
        <w:rPr>
          <w:rFonts w:ascii="BSGulliver" w:hAnsi="BSGulliver"/>
          <w:sz w:val="16"/>
          <w:szCs w:val="16"/>
        </w:rPr>
        <w:t>out bit Cout.  Fig.3. shows the logic diagram for the full carry ripple adder.</w:t>
      </w:r>
    </w:p>
    <w:p w14:paraId="67FBC106" w14:textId="33BA4E4B" w:rsidR="00CE3D24" w:rsidRPr="00860E7C" w:rsidRDefault="00CE3D24" w:rsidP="00CE3D24">
      <w:pPr>
        <w:pStyle w:val="ElsParagraph"/>
        <w:ind w:firstLine="233"/>
        <w:rPr>
          <w:rFonts w:ascii="BSGulliver" w:hAnsi="BSGulliver"/>
          <w:sz w:val="16"/>
          <w:szCs w:val="16"/>
        </w:rPr>
      </w:pPr>
      <w:r w:rsidRPr="00860E7C">
        <w:rPr>
          <w:rFonts w:ascii="BSGulliver" w:hAnsi="BSGulliver"/>
          <w:sz w:val="16"/>
          <w:szCs w:val="16"/>
        </w:rPr>
        <w:t>Two single-bit full adders are used in a cascade combination that ripples the Cout bit to a Cin bit for the next adder. Table 1 shows the truth table of a 1-bit full adder as proposed by [</w:t>
      </w:r>
      <w:r w:rsidR="00C03B54" w:rsidRPr="00860E7C">
        <w:rPr>
          <w:rFonts w:ascii="BSGulliver" w:hAnsi="BSGulliver" w:hint="cs"/>
          <w:sz w:val="16"/>
          <w:szCs w:val="16"/>
          <w:rtl/>
        </w:rPr>
        <w:t>1</w:t>
      </w:r>
      <w:r w:rsidR="00860E7C" w:rsidRPr="00860E7C">
        <w:rPr>
          <w:rFonts w:ascii="BSGulliver" w:hAnsi="BSGulliver"/>
          <w:sz w:val="16"/>
          <w:szCs w:val="16"/>
        </w:rPr>
        <w:t>2</w:t>
      </w:r>
      <w:r w:rsidRPr="00860E7C">
        <w:rPr>
          <w:rFonts w:ascii="BSGulliver" w:hAnsi="BSGulliver"/>
          <w:sz w:val="16"/>
          <w:szCs w:val="16"/>
        </w:rPr>
        <w:t>]</w:t>
      </w:r>
    </w:p>
    <w:p w14:paraId="5D256F5A" w14:textId="5E4A06EE" w:rsidR="002E3D50" w:rsidRPr="00860E7C" w:rsidRDefault="002E3D50" w:rsidP="002E3D50">
      <w:pPr>
        <w:pStyle w:val="ElsParagraph"/>
        <w:ind w:firstLine="233"/>
        <w:rPr>
          <w:rFonts w:ascii="BSGulliver" w:hAnsi="BSGulliver"/>
          <w:sz w:val="16"/>
          <w:szCs w:val="16"/>
        </w:rPr>
      </w:pPr>
      <w:r w:rsidRPr="00860E7C">
        <w:rPr>
          <w:rFonts w:ascii="BSGulliver" w:hAnsi="BSGulliver"/>
          <w:sz w:val="16"/>
          <w:szCs w:val="16"/>
        </w:rPr>
        <w:t xml:space="preserve">Each 1-bit adder used to be built is using three basic logic components (AND, OR &amp; XOR). In the design proposed in this paper, it’s built using NAND universal gate and inverter gate. Optimized adder calculation carried out and the proposed design shown below </w:t>
      </w:r>
      <w:r w:rsidR="00165E57" w:rsidRPr="00860E7C">
        <w:rPr>
          <w:rFonts w:ascii="BSGulliver" w:hAnsi="BSGulliver"/>
          <w:sz w:val="16"/>
          <w:szCs w:val="16"/>
        </w:rPr>
        <w:t>i</w:t>
      </w:r>
      <w:r w:rsidRPr="00860E7C">
        <w:rPr>
          <w:rFonts w:ascii="BSGulliver" w:hAnsi="BSGulliver"/>
          <w:sz w:val="16"/>
          <w:szCs w:val="16"/>
        </w:rPr>
        <w:t>n Fig. 4 where seven of 2-inputs NAND gates and 5 inverters used only.</w:t>
      </w:r>
    </w:p>
    <w:p w14:paraId="039F4F3C" w14:textId="5A57E473" w:rsidR="003030BA" w:rsidRPr="00860E7C" w:rsidRDefault="002E3D50" w:rsidP="007601ED">
      <w:pPr>
        <w:pStyle w:val="Heading2"/>
        <w:rPr>
          <w:rFonts w:ascii="BSGulliver" w:hAnsi="BSGulliver"/>
          <w:b w:val="0"/>
          <w:bCs w:val="0"/>
          <w:sz w:val="16"/>
          <w:szCs w:val="16"/>
          <w:lang w:eastAsia="en-IN"/>
        </w:rPr>
      </w:pPr>
      <w:r w:rsidRPr="00860E7C">
        <w:rPr>
          <w:rFonts w:ascii="BSGulliver" w:hAnsi="BSGulliver"/>
          <w:b w:val="0"/>
          <w:bCs w:val="0"/>
          <w:sz w:val="16"/>
          <w:szCs w:val="16"/>
          <w:lang w:eastAsia="en-IN"/>
        </w:rPr>
        <w:t>Design Verification</w:t>
      </w:r>
    </w:p>
    <w:p w14:paraId="6B70CB61" w14:textId="1F6F1B2E" w:rsidR="002E3D50" w:rsidRPr="00860E7C" w:rsidRDefault="002E3D50" w:rsidP="002E3D50">
      <w:pPr>
        <w:pStyle w:val="ElsParagraph"/>
        <w:ind w:firstLine="233"/>
        <w:rPr>
          <w:rFonts w:ascii="BSGulliver" w:hAnsi="BSGulliver"/>
          <w:sz w:val="16"/>
          <w:szCs w:val="16"/>
        </w:rPr>
      </w:pPr>
      <w:r w:rsidRPr="00860E7C">
        <w:rPr>
          <w:rFonts w:ascii="BSGulliver" w:hAnsi="BSGulliver"/>
          <w:sz w:val="16"/>
          <w:szCs w:val="16"/>
        </w:rPr>
        <w:t>This section introduce</w:t>
      </w:r>
      <w:r w:rsidR="00165E57" w:rsidRPr="00860E7C">
        <w:rPr>
          <w:rFonts w:ascii="BSGulliver" w:hAnsi="BSGulliver"/>
          <w:sz w:val="16"/>
          <w:szCs w:val="16"/>
        </w:rPr>
        <w:t>s</w:t>
      </w:r>
      <w:r w:rsidRPr="00860E7C">
        <w:rPr>
          <w:rFonts w:ascii="BSGulliver" w:hAnsi="BSGulliver"/>
          <w:sz w:val="16"/>
          <w:szCs w:val="16"/>
        </w:rPr>
        <w:t xml:space="preserve"> the verification that the design which </w:t>
      </w:r>
      <w:r w:rsidR="00165E57" w:rsidRPr="00860E7C">
        <w:rPr>
          <w:rFonts w:ascii="BSGulliver" w:hAnsi="BSGulliver"/>
          <w:sz w:val="16"/>
          <w:szCs w:val="16"/>
        </w:rPr>
        <w:t xml:space="preserve">is </w:t>
      </w:r>
      <w:r w:rsidRPr="00860E7C">
        <w:rPr>
          <w:rFonts w:ascii="BSGulliver" w:hAnsi="BSGulliver"/>
          <w:sz w:val="16"/>
          <w:szCs w:val="16"/>
        </w:rPr>
        <w:t xml:space="preserve">shown in Fig. 4. is working properly for different cases. EDA playground used to write a Verilog design and testbench code for this adder as shown in this </w:t>
      </w:r>
      <w:hyperlink r:id="rId17" w:history="1">
        <w:r w:rsidRPr="00860E7C">
          <w:rPr>
            <w:rStyle w:val="Hyperlink"/>
            <w:rFonts w:ascii="Gulliver" w:hAnsi="Gulliver"/>
            <w:color w:val="auto"/>
            <w:sz w:val="16"/>
            <w:szCs w:val="16"/>
          </w:rPr>
          <w:t>link</w:t>
        </w:r>
      </w:hyperlink>
      <w:r w:rsidRPr="00860E7C">
        <w:rPr>
          <w:rFonts w:ascii="BSGulliver" w:hAnsi="BSGulliver"/>
          <w:sz w:val="16"/>
          <w:szCs w:val="16"/>
        </w:rPr>
        <w:t xml:space="preserve">. A video prepared to show the steps which demonstrate EDA Playground for design verification. </w:t>
      </w:r>
      <w:hyperlink r:id="rId18" w:history="1">
        <w:r w:rsidRPr="00860E7C">
          <w:rPr>
            <w:rStyle w:val="Hyperlink"/>
            <w:rFonts w:ascii="Gulliver" w:hAnsi="Gulliver"/>
            <w:color w:val="auto"/>
            <w:sz w:val="16"/>
            <w:szCs w:val="16"/>
          </w:rPr>
          <w:t>(Link)</w:t>
        </w:r>
      </w:hyperlink>
      <w:r w:rsidRPr="00860E7C">
        <w:rPr>
          <w:rFonts w:ascii="BSGulliver" w:hAnsi="BSGulliver"/>
          <w:sz w:val="16"/>
          <w:szCs w:val="16"/>
        </w:rPr>
        <w:t>.</w:t>
      </w:r>
      <w:r w:rsidRPr="00860E7C">
        <w:rPr>
          <w:rFonts w:ascii="BSGulliver" w:hAnsi="BSGulliver"/>
        </w:rPr>
        <w:t xml:space="preserve"> </w:t>
      </w:r>
    </w:p>
    <w:p w14:paraId="6CE83FA2" w14:textId="77777777" w:rsidR="00AE1CF6" w:rsidRPr="00860E7C" w:rsidRDefault="00AE1CF6" w:rsidP="00421543">
      <w:pPr>
        <w:pStyle w:val="ElsParagraph"/>
        <w:ind w:firstLine="233"/>
        <w:rPr>
          <w:rFonts w:ascii="BSGulliver" w:hAnsi="BSGulliver"/>
          <w:sz w:val="16"/>
          <w:szCs w:val="16"/>
        </w:rPr>
      </w:pPr>
    </w:p>
    <w:p w14:paraId="02FC2F16" w14:textId="67ADA941" w:rsidR="00311BBD" w:rsidRPr="00860E7C" w:rsidRDefault="00311BBD" w:rsidP="00C03B54">
      <w:pPr>
        <w:pStyle w:val="Heading2"/>
        <w:numPr>
          <w:ilvl w:val="0"/>
          <w:numId w:val="0"/>
        </w:numPr>
        <w:ind w:left="809"/>
        <w:jc w:val="both"/>
        <w:rPr>
          <w:rFonts w:ascii="BSGulliver" w:hAnsi="BSGulliver"/>
          <w:b w:val="0"/>
          <w:bCs w:val="0"/>
          <w:sz w:val="16"/>
          <w:szCs w:val="16"/>
          <w:lang w:eastAsia="en-IN"/>
        </w:rPr>
      </w:pPr>
      <w:r w:rsidRPr="00860E7C">
        <w:rPr>
          <w:noProof/>
        </w:rPr>
        <w:drawing>
          <wp:inline distT="0" distB="0" distL="0" distR="0" wp14:anchorId="0C4305AC" wp14:editId="794503EF">
            <wp:extent cx="2445026" cy="1391478"/>
            <wp:effectExtent l="0" t="0" r="0" b="0"/>
            <wp:docPr id="22" name="Picture 22" descr="نتيجة بحث الصور عن ‪full adder circuit‬‏"/>
            <wp:cNvGraphicFramePr/>
            <a:graphic xmlns:a="http://schemas.openxmlformats.org/drawingml/2006/main">
              <a:graphicData uri="http://schemas.openxmlformats.org/drawingml/2006/picture">
                <pic:pic xmlns:pic="http://schemas.openxmlformats.org/drawingml/2006/picture">
                  <pic:nvPicPr>
                    <pic:cNvPr id="22" name="Picture 22" descr="نتيجة بحث الصور عن ‪full adder circuit‬‏"/>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3144" cy="1407480"/>
                    </a:xfrm>
                    <a:prstGeom prst="rect">
                      <a:avLst/>
                    </a:prstGeom>
                    <a:noFill/>
                    <a:ln>
                      <a:noFill/>
                    </a:ln>
                  </pic:spPr>
                </pic:pic>
              </a:graphicData>
            </a:graphic>
          </wp:inline>
        </w:drawing>
      </w:r>
    </w:p>
    <w:p w14:paraId="2817DF31" w14:textId="2B720024" w:rsidR="00311BBD" w:rsidRPr="00860E7C" w:rsidRDefault="00311BBD" w:rsidP="00311BBD">
      <w:pPr>
        <w:pStyle w:val="ElsParagraph"/>
        <w:ind w:firstLine="233"/>
        <w:jc w:val="center"/>
        <w:rPr>
          <w:rFonts w:ascii="Gulliver" w:hAnsi="Gulliver"/>
          <w:sz w:val="16"/>
          <w:szCs w:val="16"/>
          <w:rtl/>
        </w:rPr>
      </w:pPr>
      <w:r w:rsidRPr="00860E7C">
        <w:rPr>
          <w:rFonts w:ascii="Gulliver" w:hAnsi="Gulliver"/>
          <w:b/>
          <w:bCs/>
          <w:sz w:val="16"/>
          <w:szCs w:val="16"/>
        </w:rPr>
        <w:t>Fig.3.</w:t>
      </w:r>
      <w:r w:rsidRPr="00860E7C">
        <w:rPr>
          <w:rFonts w:ascii="Gulliver" w:hAnsi="Gulliver"/>
          <w:sz w:val="16"/>
          <w:szCs w:val="16"/>
        </w:rPr>
        <w:t xml:space="preserve"> Full adder logical diagram.</w:t>
      </w:r>
    </w:p>
    <w:p w14:paraId="4434D7D3" w14:textId="6330ADE4" w:rsidR="00C03B54" w:rsidRPr="00860E7C" w:rsidRDefault="00C03B54" w:rsidP="00C03B54">
      <w:pPr>
        <w:pStyle w:val="ElsParagraph"/>
        <w:spacing w:after="0"/>
        <w:ind w:firstLine="233"/>
        <w:jc w:val="center"/>
        <w:rPr>
          <w:rFonts w:ascii="Gulliver" w:hAnsi="Gulliver"/>
          <w:sz w:val="16"/>
          <w:szCs w:val="16"/>
        </w:rPr>
      </w:pPr>
      <w:r w:rsidRPr="00860E7C">
        <w:rPr>
          <w:rFonts w:ascii="Gulliver" w:hAnsi="Gulliver"/>
          <w:b/>
          <w:bCs/>
          <w:sz w:val="16"/>
          <w:szCs w:val="16"/>
        </w:rPr>
        <w:t xml:space="preserve">Table 1. </w:t>
      </w:r>
      <w:r w:rsidRPr="00860E7C">
        <w:rPr>
          <w:rFonts w:ascii="Gulliver" w:hAnsi="Gulliver"/>
          <w:sz w:val="16"/>
          <w:szCs w:val="16"/>
        </w:rPr>
        <w:t>1-bit full adder truth table</w:t>
      </w:r>
    </w:p>
    <w:tbl>
      <w:tblPr>
        <w:tblStyle w:val="TableGrid"/>
        <w:tblW w:w="5233" w:type="dxa"/>
        <w:tblLook w:val="04A0" w:firstRow="1" w:lastRow="0" w:firstColumn="1" w:lastColumn="0" w:noHBand="0" w:noVBand="1"/>
      </w:tblPr>
      <w:tblGrid>
        <w:gridCol w:w="1046"/>
        <w:gridCol w:w="1046"/>
        <w:gridCol w:w="1049"/>
        <w:gridCol w:w="1046"/>
        <w:gridCol w:w="1046"/>
      </w:tblGrid>
      <w:tr w:rsidR="00860E7C" w:rsidRPr="00860E7C" w14:paraId="6E03EDF0" w14:textId="77777777" w:rsidTr="00C03B54">
        <w:trPr>
          <w:trHeight w:val="273"/>
        </w:trPr>
        <w:tc>
          <w:tcPr>
            <w:tcW w:w="1046" w:type="dxa"/>
          </w:tcPr>
          <w:p w14:paraId="4047A6DE"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eastAsia="Times New Roman" w:hAnsi="Gulliver" w:cs="Times New Roman"/>
                <w:b/>
                <w:iCs/>
                <w:sz w:val="16"/>
                <w:szCs w:val="16"/>
              </w:rPr>
              <w:t>A</w:t>
            </w:r>
            <w:r w:rsidRPr="00860E7C">
              <w:rPr>
                <w:rFonts w:ascii="Gulliver" w:eastAsia="Times New Roman" w:hAnsi="Gulliver" w:cs="Times New Roman"/>
                <w:b/>
                <w:iCs/>
                <w:sz w:val="16"/>
                <w:szCs w:val="16"/>
                <w:vertAlign w:val="subscript"/>
              </w:rPr>
              <w:t>n</w:t>
            </w:r>
            <w:r w:rsidRPr="00860E7C">
              <w:rPr>
                <w:rFonts w:ascii="Gulliver" w:eastAsia="Times New Roman" w:hAnsi="Gulliver" w:cs="Times New Roman"/>
                <w:b/>
                <w:iCs/>
                <w:sz w:val="16"/>
                <w:szCs w:val="16"/>
              </w:rPr>
              <w:t xml:space="preserve"> </w:t>
            </w:r>
          </w:p>
        </w:tc>
        <w:tc>
          <w:tcPr>
            <w:tcW w:w="1046" w:type="dxa"/>
          </w:tcPr>
          <w:p w14:paraId="17D95C15"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eastAsia="Times New Roman" w:hAnsi="Gulliver" w:cs="Times New Roman"/>
                <w:b/>
                <w:iCs/>
                <w:sz w:val="16"/>
                <w:szCs w:val="16"/>
              </w:rPr>
              <w:t>B</w:t>
            </w:r>
            <w:r w:rsidRPr="00860E7C">
              <w:rPr>
                <w:rFonts w:ascii="Gulliver" w:eastAsia="Times New Roman" w:hAnsi="Gulliver" w:cs="Times New Roman"/>
                <w:b/>
                <w:iCs/>
                <w:sz w:val="16"/>
                <w:szCs w:val="16"/>
                <w:vertAlign w:val="subscript"/>
              </w:rPr>
              <w:t>n</w:t>
            </w:r>
            <w:r w:rsidRPr="00860E7C">
              <w:rPr>
                <w:rFonts w:ascii="Gulliver" w:eastAsia="Times New Roman" w:hAnsi="Gulliver" w:cs="Times New Roman"/>
                <w:b/>
                <w:iCs/>
                <w:sz w:val="16"/>
                <w:szCs w:val="16"/>
              </w:rPr>
              <w:t xml:space="preserve"> </w:t>
            </w:r>
          </w:p>
        </w:tc>
        <w:tc>
          <w:tcPr>
            <w:tcW w:w="1049" w:type="dxa"/>
          </w:tcPr>
          <w:p w14:paraId="08AE4568"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eastAsia="Times New Roman" w:hAnsi="Gulliver" w:cs="Times New Roman"/>
                <w:b/>
                <w:iCs/>
                <w:sz w:val="16"/>
                <w:szCs w:val="16"/>
              </w:rPr>
              <w:t>C</w:t>
            </w:r>
            <w:r w:rsidRPr="00860E7C">
              <w:rPr>
                <w:rFonts w:ascii="Gulliver" w:eastAsia="Times New Roman" w:hAnsi="Gulliver" w:cs="Times New Roman"/>
                <w:b/>
                <w:iCs/>
                <w:sz w:val="16"/>
                <w:szCs w:val="16"/>
                <w:vertAlign w:val="subscript"/>
              </w:rPr>
              <w:t xml:space="preserve">n-1 </w:t>
            </w:r>
          </w:p>
        </w:tc>
        <w:tc>
          <w:tcPr>
            <w:tcW w:w="1046" w:type="dxa"/>
          </w:tcPr>
          <w:p w14:paraId="20A96DF7"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eastAsia="Times New Roman" w:hAnsi="Gulliver" w:cs="Times New Roman"/>
                <w:b/>
                <w:iCs/>
                <w:sz w:val="16"/>
                <w:szCs w:val="16"/>
              </w:rPr>
              <w:t>S</w:t>
            </w:r>
            <w:r w:rsidRPr="00860E7C">
              <w:rPr>
                <w:rFonts w:ascii="Gulliver" w:eastAsia="Times New Roman" w:hAnsi="Gulliver" w:cs="Times New Roman"/>
                <w:b/>
                <w:iCs/>
                <w:sz w:val="16"/>
                <w:szCs w:val="16"/>
                <w:vertAlign w:val="subscript"/>
              </w:rPr>
              <w:t>n</w:t>
            </w:r>
            <w:r w:rsidRPr="00860E7C">
              <w:rPr>
                <w:rFonts w:ascii="Gulliver" w:eastAsia="Times New Roman" w:hAnsi="Gulliver" w:cs="Times New Roman"/>
                <w:b/>
                <w:iCs/>
                <w:sz w:val="16"/>
                <w:szCs w:val="16"/>
              </w:rPr>
              <w:t xml:space="preserve"> </w:t>
            </w:r>
          </w:p>
        </w:tc>
        <w:tc>
          <w:tcPr>
            <w:tcW w:w="1046" w:type="dxa"/>
          </w:tcPr>
          <w:p w14:paraId="1EEC65A3"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eastAsia="Times New Roman" w:hAnsi="Gulliver" w:cs="Times New Roman"/>
                <w:b/>
                <w:iCs/>
                <w:sz w:val="16"/>
                <w:szCs w:val="16"/>
              </w:rPr>
              <w:t>C</w:t>
            </w:r>
            <w:r w:rsidRPr="00860E7C">
              <w:rPr>
                <w:rFonts w:ascii="Gulliver" w:eastAsia="Times New Roman" w:hAnsi="Gulliver" w:cs="Times New Roman"/>
                <w:b/>
                <w:iCs/>
                <w:sz w:val="16"/>
                <w:szCs w:val="16"/>
                <w:vertAlign w:val="subscript"/>
              </w:rPr>
              <w:t>n</w:t>
            </w:r>
            <w:r w:rsidRPr="00860E7C">
              <w:rPr>
                <w:rFonts w:ascii="Gulliver" w:eastAsia="Times New Roman" w:hAnsi="Gulliver" w:cs="Times New Roman"/>
                <w:b/>
                <w:iCs/>
                <w:sz w:val="16"/>
                <w:szCs w:val="16"/>
              </w:rPr>
              <w:t xml:space="preserve"> </w:t>
            </w:r>
          </w:p>
        </w:tc>
      </w:tr>
      <w:tr w:rsidR="00860E7C" w:rsidRPr="00860E7C" w14:paraId="49BA0400" w14:textId="77777777" w:rsidTr="00C03B54">
        <w:trPr>
          <w:trHeight w:val="273"/>
        </w:trPr>
        <w:tc>
          <w:tcPr>
            <w:tcW w:w="1046" w:type="dxa"/>
          </w:tcPr>
          <w:p w14:paraId="27CBF438"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5664CEB3"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9" w:type="dxa"/>
          </w:tcPr>
          <w:p w14:paraId="745A985E"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52944B34"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1E15E9E0"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r>
      <w:tr w:rsidR="00860E7C" w:rsidRPr="00860E7C" w14:paraId="15933E01" w14:textId="77777777" w:rsidTr="00C03B54">
        <w:trPr>
          <w:trHeight w:val="273"/>
        </w:trPr>
        <w:tc>
          <w:tcPr>
            <w:tcW w:w="1046" w:type="dxa"/>
          </w:tcPr>
          <w:p w14:paraId="003854BD"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0C1776E2"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9" w:type="dxa"/>
          </w:tcPr>
          <w:p w14:paraId="7B38739F"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3FB899D5"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27F24D7B"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r>
      <w:tr w:rsidR="00860E7C" w:rsidRPr="00860E7C" w14:paraId="26400713" w14:textId="77777777" w:rsidTr="00C03B54">
        <w:trPr>
          <w:trHeight w:val="273"/>
        </w:trPr>
        <w:tc>
          <w:tcPr>
            <w:tcW w:w="1046" w:type="dxa"/>
          </w:tcPr>
          <w:p w14:paraId="4CBE696E"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3FDF7C39"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9" w:type="dxa"/>
          </w:tcPr>
          <w:p w14:paraId="7BAD79AF"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49222CC1"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3F1BBD75"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r>
      <w:tr w:rsidR="00860E7C" w:rsidRPr="00860E7C" w14:paraId="767A2474" w14:textId="77777777" w:rsidTr="00C03B54">
        <w:trPr>
          <w:trHeight w:val="273"/>
        </w:trPr>
        <w:tc>
          <w:tcPr>
            <w:tcW w:w="1046" w:type="dxa"/>
          </w:tcPr>
          <w:p w14:paraId="015C2804"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4777D933"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9" w:type="dxa"/>
          </w:tcPr>
          <w:p w14:paraId="5BD458C3"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7C5E10F8"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3FBDFC05"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r>
      <w:tr w:rsidR="00860E7C" w:rsidRPr="00860E7C" w14:paraId="4896E1EB" w14:textId="77777777" w:rsidTr="00C03B54">
        <w:trPr>
          <w:trHeight w:val="273"/>
        </w:trPr>
        <w:tc>
          <w:tcPr>
            <w:tcW w:w="1046" w:type="dxa"/>
          </w:tcPr>
          <w:p w14:paraId="46D571C6"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057A87AF"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9" w:type="dxa"/>
          </w:tcPr>
          <w:p w14:paraId="48B3F461"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3AB302BB"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007CA371"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r>
      <w:tr w:rsidR="00860E7C" w:rsidRPr="00860E7C" w14:paraId="39A3BF43" w14:textId="77777777" w:rsidTr="00C03B54">
        <w:trPr>
          <w:trHeight w:val="273"/>
        </w:trPr>
        <w:tc>
          <w:tcPr>
            <w:tcW w:w="1046" w:type="dxa"/>
          </w:tcPr>
          <w:p w14:paraId="5F65D33B"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60656216"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9" w:type="dxa"/>
          </w:tcPr>
          <w:p w14:paraId="2C70D629"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7FD4B982"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1EDDAF88"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r>
      <w:tr w:rsidR="00860E7C" w:rsidRPr="00860E7C" w14:paraId="16EA3D82" w14:textId="77777777" w:rsidTr="00C03B54">
        <w:trPr>
          <w:trHeight w:val="273"/>
        </w:trPr>
        <w:tc>
          <w:tcPr>
            <w:tcW w:w="1046" w:type="dxa"/>
          </w:tcPr>
          <w:p w14:paraId="59ED326C"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7BB44534"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9" w:type="dxa"/>
          </w:tcPr>
          <w:p w14:paraId="4DCFD247"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38C2C755"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0 </w:t>
            </w:r>
          </w:p>
        </w:tc>
        <w:tc>
          <w:tcPr>
            <w:tcW w:w="1046" w:type="dxa"/>
          </w:tcPr>
          <w:p w14:paraId="2365E40B"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r>
      <w:tr w:rsidR="00860E7C" w:rsidRPr="00860E7C" w14:paraId="1CD96A1E" w14:textId="77777777" w:rsidTr="00C03B54">
        <w:trPr>
          <w:trHeight w:val="273"/>
        </w:trPr>
        <w:tc>
          <w:tcPr>
            <w:tcW w:w="1046" w:type="dxa"/>
          </w:tcPr>
          <w:p w14:paraId="334670F4"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30681A7B"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9" w:type="dxa"/>
          </w:tcPr>
          <w:p w14:paraId="24CCB25B"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5BE32672"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c>
          <w:tcPr>
            <w:tcW w:w="1046" w:type="dxa"/>
          </w:tcPr>
          <w:p w14:paraId="3446D801" w14:textId="77777777" w:rsidR="00C03B54" w:rsidRPr="00860E7C" w:rsidRDefault="00C03B54" w:rsidP="00172373">
            <w:pPr>
              <w:pStyle w:val="ElsParagraph"/>
              <w:spacing w:after="0"/>
              <w:ind w:firstLine="0"/>
              <w:jc w:val="center"/>
              <w:rPr>
                <w:rFonts w:ascii="Gulliver" w:hAnsi="Gulliver"/>
                <w:sz w:val="13"/>
                <w:szCs w:val="13"/>
              </w:rPr>
            </w:pPr>
            <w:r w:rsidRPr="00860E7C">
              <w:rPr>
                <w:rFonts w:ascii="Gulliver" w:hAnsi="Gulliver"/>
                <w:bCs/>
                <w:iCs/>
                <w:sz w:val="16"/>
                <w:szCs w:val="16"/>
              </w:rPr>
              <w:t xml:space="preserve">1 </w:t>
            </w:r>
          </w:p>
        </w:tc>
      </w:tr>
    </w:tbl>
    <w:p w14:paraId="5BC8CCE0" w14:textId="5C542E10" w:rsidR="00C03B54" w:rsidRPr="00860E7C" w:rsidRDefault="00C03B54" w:rsidP="00C03B54">
      <w:pPr>
        <w:pStyle w:val="ElsParagraph"/>
        <w:spacing w:after="0"/>
        <w:ind w:firstLine="233"/>
        <w:jc w:val="center"/>
        <w:rPr>
          <w:rFonts w:ascii="Gulliver" w:hAnsi="Gulliver"/>
          <w:sz w:val="13"/>
          <w:szCs w:val="13"/>
        </w:rPr>
      </w:pPr>
    </w:p>
    <w:p w14:paraId="6946137E" w14:textId="5E8D0F59" w:rsidR="00C03B54" w:rsidRPr="00860E7C" w:rsidRDefault="00C03B54" w:rsidP="00311BBD">
      <w:pPr>
        <w:pStyle w:val="ElsParagraph"/>
        <w:ind w:firstLine="233"/>
        <w:jc w:val="center"/>
        <w:rPr>
          <w:rFonts w:ascii="Gulliver" w:hAnsi="Gulliver"/>
          <w:sz w:val="16"/>
          <w:szCs w:val="16"/>
          <w:rtl/>
        </w:rPr>
      </w:pPr>
      <w:r w:rsidRPr="00860E7C">
        <w:rPr>
          <w:noProof/>
        </w:rPr>
        <w:drawing>
          <wp:anchor distT="0" distB="0" distL="114300" distR="114300" simplePos="0" relativeHeight="251722752" behindDoc="1" locked="0" layoutInCell="1" allowOverlap="1" wp14:anchorId="33D410CD" wp14:editId="34042E40">
            <wp:simplePos x="0" y="0"/>
            <wp:positionH relativeFrom="column">
              <wp:posOffset>53367</wp:posOffset>
            </wp:positionH>
            <wp:positionV relativeFrom="paragraph">
              <wp:posOffset>104168</wp:posOffset>
            </wp:positionV>
            <wp:extent cx="3107635" cy="164327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7635" cy="1643270"/>
                    </a:xfrm>
                    <a:prstGeom prst="rect">
                      <a:avLst/>
                    </a:prstGeom>
                  </pic:spPr>
                </pic:pic>
              </a:graphicData>
            </a:graphic>
            <wp14:sizeRelH relativeFrom="margin">
              <wp14:pctWidth>0</wp14:pctWidth>
            </wp14:sizeRelH>
            <wp14:sizeRelV relativeFrom="margin">
              <wp14:pctHeight>0</wp14:pctHeight>
            </wp14:sizeRelV>
          </wp:anchor>
        </w:drawing>
      </w:r>
    </w:p>
    <w:p w14:paraId="2F47F52F" w14:textId="18538CB2" w:rsidR="00C03B54" w:rsidRPr="00860E7C" w:rsidRDefault="00C03B54" w:rsidP="00311BBD">
      <w:pPr>
        <w:pStyle w:val="ElsParagraph"/>
        <w:ind w:firstLine="233"/>
        <w:jc w:val="center"/>
        <w:rPr>
          <w:rFonts w:ascii="Gulliver" w:hAnsi="Gulliver"/>
          <w:sz w:val="16"/>
          <w:szCs w:val="16"/>
          <w:rtl/>
        </w:rPr>
      </w:pPr>
    </w:p>
    <w:p w14:paraId="58493AF1" w14:textId="0C6704D3" w:rsidR="00C03B54" w:rsidRPr="00860E7C" w:rsidRDefault="00C03B54" w:rsidP="00311BBD">
      <w:pPr>
        <w:pStyle w:val="ElsParagraph"/>
        <w:ind w:firstLine="233"/>
        <w:jc w:val="center"/>
        <w:rPr>
          <w:rFonts w:ascii="Gulliver" w:hAnsi="Gulliver"/>
          <w:sz w:val="16"/>
          <w:szCs w:val="16"/>
          <w:rtl/>
        </w:rPr>
      </w:pPr>
    </w:p>
    <w:p w14:paraId="6730BAE3" w14:textId="537E850F" w:rsidR="00C03B54" w:rsidRPr="00860E7C" w:rsidRDefault="00C03B54" w:rsidP="00311BBD">
      <w:pPr>
        <w:pStyle w:val="ElsParagraph"/>
        <w:ind w:firstLine="233"/>
        <w:jc w:val="center"/>
        <w:rPr>
          <w:rFonts w:ascii="Gulliver" w:hAnsi="Gulliver"/>
          <w:sz w:val="16"/>
          <w:szCs w:val="16"/>
          <w:rtl/>
        </w:rPr>
      </w:pPr>
    </w:p>
    <w:p w14:paraId="37C36E2F" w14:textId="74C90335" w:rsidR="00C03B54" w:rsidRPr="00860E7C" w:rsidRDefault="00C03B54" w:rsidP="00311BBD">
      <w:pPr>
        <w:pStyle w:val="ElsParagraph"/>
        <w:ind w:firstLine="233"/>
        <w:jc w:val="center"/>
        <w:rPr>
          <w:rFonts w:ascii="Gulliver" w:hAnsi="Gulliver"/>
          <w:sz w:val="16"/>
          <w:szCs w:val="16"/>
          <w:rtl/>
        </w:rPr>
      </w:pPr>
    </w:p>
    <w:p w14:paraId="093F254B" w14:textId="56866997" w:rsidR="00C03B54" w:rsidRPr="00860E7C" w:rsidRDefault="00C03B54" w:rsidP="00311BBD">
      <w:pPr>
        <w:pStyle w:val="ElsParagraph"/>
        <w:ind w:firstLine="233"/>
        <w:jc w:val="center"/>
        <w:rPr>
          <w:rFonts w:ascii="Gulliver" w:hAnsi="Gulliver"/>
          <w:sz w:val="16"/>
          <w:szCs w:val="16"/>
          <w:rtl/>
        </w:rPr>
      </w:pPr>
    </w:p>
    <w:p w14:paraId="7D8D9A4C" w14:textId="7504DAA1" w:rsidR="00C03B54" w:rsidRPr="00860E7C" w:rsidRDefault="00C03B54" w:rsidP="00311BBD">
      <w:pPr>
        <w:pStyle w:val="ElsParagraph"/>
        <w:ind w:firstLine="233"/>
        <w:jc w:val="center"/>
        <w:rPr>
          <w:rFonts w:ascii="Gulliver" w:hAnsi="Gulliver"/>
          <w:sz w:val="16"/>
          <w:szCs w:val="16"/>
          <w:rtl/>
        </w:rPr>
      </w:pPr>
    </w:p>
    <w:p w14:paraId="14ED91A8" w14:textId="78F99B37" w:rsidR="00C03B54" w:rsidRPr="00860E7C" w:rsidRDefault="00C03B54" w:rsidP="00311BBD">
      <w:pPr>
        <w:pStyle w:val="ElsParagraph"/>
        <w:ind w:firstLine="233"/>
        <w:jc w:val="center"/>
        <w:rPr>
          <w:rFonts w:ascii="Gulliver" w:hAnsi="Gulliver"/>
          <w:sz w:val="16"/>
          <w:szCs w:val="16"/>
          <w:rtl/>
        </w:rPr>
      </w:pPr>
    </w:p>
    <w:p w14:paraId="1ED05314" w14:textId="77777777" w:rsidR="00C03B54" w:rsidRPr="00860E7C" w:rsidRDefault="00C03B54" w:rsidP="00C03B54">
      <w:pPr>
        <w:pStyle w:val="FootnoteText"/>
      </w:pPr>
    </w:p>
    <w:p w14:paraId="390FD6E5" w14:textId="77777777" w:rsidR="00C03B54" w:rsidRPr="00860E7C" w:rsidRDefault="00C03B54" w:rsidP="00C03B54">
      <w:pPr>
        <w:pStyle w:val="ElsParagraph"/>
        <w:ind w:firstLine="233"/>
        <w:jc w:val="center"/>
        <w:rPr>
          <w:rFonts w:ascii="Gulliver" w:hAnsi="Gulliver"/>
          <w:sz w:val="16"/>
          <w:szCs w:val="16"/>
        </w:rPr>
      </w:pPr>
      <w:r w:rsidRPr="00860E7C">
        <w:rPr>
          <w:rFonts w:ascii="Gulliver" w:hAnsi="Gulliver"/>
          <w:b/>
          <w:bCs/>
          <w:sz w:val="16"/>
          <w:szCs w:val="16"/>
        </w:rPr>
        <w:t>Fig. 4.</w:t>
      </w:r>
      <w:r w:rsidRPr="00860E7C">
        <w:rPr>
          <w:rFonts w:ascii="Gulliver" w:hAnsi="Gulliver"/>
          <w:sz w:val="16"/>
          <w:szCs w:val="16"/>
        </w:rPr>
        <w:t xml:space="preserve"> Realization of sum and carry by using NAND and invertor gates.</w:t>
      </w:r>
    </w:p>
    <w:p w14:paraId="2FB3E49C" w14:textId="77777777" w:rsidR="00C03B54" w:rsidRPr="00860E7C" w:rsidRDefault="00C03B54" w:rsidP="00C03B54">
      <w:pPr>
        <w:pStyle w:val="FootnoteText"/>
        <w:jc w:val="center"/>
      </w:pPr>
    </w:p>
    <w:p w14:paraId="3F50C41E" w14:textId="77777777" w:rsidR="00C03B54" w:rsidRPr="00860E7C" w:rsidRDefault="00C03B54" w:rsidP="00311BBD">
      <w:pPr>
        <w:pStyle w:val="ElsParagraph"/>
        <w:ind w:firstLine="233"/>
        <w:jc w:val="center"/>
        <w:rPr>
          <w:rFonts w:ascii="Gulliver" w:hAnsi="Gulliver"/>
          <w:sz w:val="16"/>
          <w:szCs w:val="16"/>
        </w:rPr>
      </w:pPr>
    </w:p>
    <w:p w14:paraId="4B70F6CA" w14:textId="37C3C613" w:rsidR="002E3D50" w:rsidRPr="00860E7C" w:rsidRDefault="002E3D50" w:rsidP="007601ED">
      <w:pPr>
        <w:pStyle w:val="Heading2"/>
        <w:rPr>
          <w:rFonts w:ascii="BSGulliver" w:hAnsi="BSGulliver"/>
          <w:b w:val="0"/>
          <w:bCs w:val="0"/>
          <w:sz w:val="16"/>
          <w:szCs w:val="16"/>
          <w:lang w:eastAsia="en-IN"/>
        </w:rPr>
      </w:pPr>
      <w:r w:rsidRPr="00860E7C">
        <w:rPr>
          <w:rFonts w:ascii="BSGulliver" w:hAnsi="BSGulliver"/>
          <w:b w:val="0"/>
          <w:bCs w:val="0"/>
          <w:sz w:val="16"/>
          <w:szCs w:val="16"/>
          <w:lang w:eastAsia="en-IN"/>
        </w:rPr>
        <w:lastRenderedPageBreak/>
        <w:t>Circuit Implementation</w:t>
      </w:r>
    </w:p>
    <w:p w14:paraId="22174554" w14:textId="7FC43EF2" w:rsidR="00314E59" w:rsidRPr="00860E7C" w:rsidRDefault="002E3D50" w:rsidP="005D6A4C">
      <w:pPr>
        <w:pStyle w:val="ElsParagraph"/>
        <w:rPr>
          <w:rFonts w:ascii="BSGulliver" w:hAnsi="BSGulliver"/>
          <w:sz w:val="16"/>
          <w:szCs w:val="16"/>
        </w:rPr>
      </w:pPr>
      <w:r w:rsidRPr="00860E7C">
        <w:rPr>
          <w:rFonts w:ascii="BSGulliver" w:hAnsi="BSGulliver"/>
          <w:sz w:val="16"/>
          <w:szCs w:val="16"/>
        </w:rPr>
        <w:t>A comparison with another design which as in [</w:t>
      </w:r>
      <w:r w:rsidR="00860E7C" w:rsidRPr="00860E7C">
        <w:rPr>
          <w:rFonts w:ascii="BSGulliver" w:hAnsi="BSGulliver"/>
          <w:sz w:val="16"/>
          <w:szCs w:val="16"/>
        </w:rPr>
        <w:t>7</w:t>
      </w:r>
      <w:r w:rsidR="005D6A4C" w:rsidRPr="00860E7C">
        <w:rPr>
          <w:rFonts w:ascii="BSGulliver" w:hAnsi="BSGulliver"/>
          <w:sz w:val="16"/>
          <w:szCs w:val="16"/>
        </w:rPr>
        <w:t>] that</w:t>
      </w:r>
      <w:r w:rsidRPr="00860E7C">
        <w:rPr>
          <w:rFonts w:ascii="BSGulliver" w:hAnsi="BSGulliver"/>
          <w:sz w:val="16"/>
          <w:szCs w:val="16"/>
        </w:rPr>
        <w:t xml:space="preserve"> attains the same functionality proves the new design improvements. First, the number of transistors used to build the circuit dropped from 56 to 38 devices which means 32% off power consumption reduction. Second, the variety of gate types </w:t>
      </w:r>
      <w:r w:rsidR="00165E57" w:rsidRPr="00860E7C">
        <w:rPr>
          <w:rFonts w:ascii="BSGulliver" w:hAnsi="BSGulliver"/>
          <w:sz w:val="16"/>
          <w:szCs w:val="16"/>
        </w:rPr>
        <w:t xml:space="preserve">has </w:t>
      </w:r>
      <w:r w:rsidRPr="00860E7C">
        <w:rPr>
          <w:rFonts w:ascii="BSGulliver" w:hAnsi="BSGulliver"/>
          <w:sz w:val="16"/>
          <w:szCs w:val="16"/>
        </w:rPr>
        <w:t>been reduced which incorporates smaller circuit size</w:t>
      </w:r>
      <w:r w:rsidR="00165E57" w:rsidRPr="00860E7C">
        <w:rPr>
          <w:rFonts w:ascii="BSGulliver" w:hAnsi="BSGulliver"/>
          <w:sz w:val="16"/>
          <w:szCs w:val="16"/>
        </w:rPr>
        <w:t>s</w:t>
      </w:r>
      <w:r w:rsidRPr="00860E7C">
        <w:rPr>
          <w:rFonts w:ascii="BSGulliver" w:hAnsi="BSGulliver"/>
          <w:sz w:val="16"/>
          <w:szCs w:val="16"/>
        </w:rPr>
        <w:t xml:space="preserve">. Furthermore, </w:t>
      </w:r>
      <w:r w:rsidR="00165E57" w:rsidRPr="00860E7C">
        <w:rPr>
          <w:rFonts w:ascii="BSGulliver" w:hAnsi="BSGulliver"/>
          <w:sz w:val="16"/>
          <w:szCs w:val="16"/>
        </w:rPr>
        <w:t xml:space="preserve">a </w:t>
      </w:r>
      <w:r w:rsidRPr="00860E7C">
        <w:rPr>
          <w:rFonts w:ascii="BSGulliver" w:hAnsi="BSGulliver"/>
          <w:sz w:val="16"/>
          <w:szCs w:val="16"/>
        </w:rPr>
        <w:t>more compact design reduces the adder delay. Table 2 shows the number of gates used in each design.</w:t>
      </w:r>
      <w:r w:rsidR="007601ED" w:rsidRPr="00860E7C">
        <w:rPr>
          <w:rFonts w:ascii="BSGulliver" w:hAnsi="BSGulliver"/>
          <w:sz w:val="16"/>
          <w:szCs w:val="16"/>
        </w:rPr>
        <w:t xml:space="preserve"> From the truth table</w:t>
      </w:r>
      <w:r w:rsidR="00165E57" w:rsidRPr="00860E7C">
        <w:rPr>
          <w:rFonts w:ascii="BSGulliver" w:hAnsi="BSGulliver"/>
          <w:sz w:val="16"/>
          <w:szCs w:val="16"/>
        </w:rPr>
        <w:t>,</w:t>
      </w:r>
      <w:r w:rsidR="007601ED" w:rsidRPr="00860E7C">
        <w:rPr>
          <w:rFonts w:ascii="BSGulliver" w:hAnsi="BSGulliver"/>
          <w:sz w:val="16"/>
          <w:szCs w:val="16"/>
        </w:rPr>
        <w:t xml:space="preserve"> it’s clear that the SUM (S) output is the result of the Exclusive-OR gate. Also, the Cout is the result of the AND gate. Then the boolean expression for adder is as follows:</w:t>
      </w:r>
    </w:p>
    <w:p w14:paraId="692D5511" w14:textId="6BC4F359" w:rsidR="007601ED" w:rsidRPr="00860E7C" w:rsidRDefault="007601ED" w:rsidP="007601ED">
      <w:pPr>
        <w:pStyle w:val="ElsParagraph"/>
        <w:rPr>
          <w:rFonts w:ascii="BSGulliver" w:hAnsi="BSGulliver"/>
          <w:sz w:val="16"/>
          <w:szCs w:val="16"/>
        </w:rPr>
      </w:pPr>
      <w:r w:rsidRPr="00860E7C">
        <w:rPr>
          <w:rFonts w:ascii="BSGulliver" w:hAnsi="BSGulliver"/>
          <w:sz w:val="16"/>
          <w:szCs w:val="16"/>
        </w:rPr>
        <w:t>For the Sum bit:</w:t>
      </w:r>
    </w:p>
    <w:p w14:paraId="0B256D75" w14:textId="7E34A9CF" w:rsidR="007601ED" w:rsidRPr="00860E7C" w:rsidRDefault="007601ED" w:rsidP="007601ED">
      <w:pPr>
        <w:pStyle w:val="ElsParagraph"/>
        <w:ind w:firstLine="720"/>
        <w:rPr>
          <w:rFonts w:ascii="BSGulliver" w:hAnsi="BSGulliver"/>
          <w:sz w:val="16"/>
          <w:szCs w:val="16"/>
        </w:rPr>
      </w:pPr>
      <w:r w:rsidRPr="00860E7C">
        <w:rPr>
          <w:rFonts w:ascii="BSGulliver" w:hAnsi="BSGulliver"/>
          <w:sz w:val="16"/>
          <w:szCs w:val="16"/>
        </w:rPr>
        <w:t>Sum = A XOR B = A ⊕ B</w:t>
      </w:r>
    </w:p>
    <w:p w14:paraId="35E4D3C8" w14:textId="3E1960BC" w:rsidR="007601ED" w:rsidRPr="00860E7C" w:rsidRDefault="00860E7C" w:rsidP="007601ED">
      <w:pPr>
        <w:pStyle w:val="ElsParagraph"/>
        <w:rPr>
          <w:rFonts w:ascii="BSGulliver" w:hAnsi="BSGulliver"/>
          <w:sz w:val="16"/>
          <w:szCs w:val="16"/>
        </w:rPr>
      </w:pPr>
      <w:r w:rsidRPr="00860E7C">
        <w:rPr>
          <w:rFonts w:ascii="BSGulliver" w:hAnsi="BSGulliver"/>
          <w:noProof/>
          <w:sz w:val="16"/>
          <w:szCs w:val="16"/>
        </w:rPr>
        <mc:AlternateContent>
          <mc:Choice Requires="wps">
            <w:drawing>
              <wp:anchor distT="0" distB="0" distL="114300" distR="114300" simplePos="0" relativeHeight="251724800" behindDoc="0" locked="0" layoutInCell="1" allowOverlap="1" wp14:anchorId="2DA6503C" wp14:editId="6EA0D8A5">
                <wp:simplePos x="0" y="0"/>
                <wp:positionH relativeFrom="margin">
                  <wp:align>right</wp:align>
                </wp:positionH>
                <wp:positionV relativeFrom="margin">
                  <wp:posOffset>2291080</wp:posOffset>
                </wp:positionV>
                <wp:extent cx="3183255" cy="1183005"/>
                <wp:effectExtent l="0" t="0" r="0" b="0"/>
                <wp:wrapSquare wrapText="bothSides"/>
                <wp:docPr id="5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118300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1D33B3F" w14:textId="77777777" w:rsidR="00D01F45" w:rsidRPr="00535745" w:rsidRDefault="00D01F45" w:rsidP="00D01F45">
                            <w:pPr>
                              <w:pStyle w:val="ElsParagraph"/>
                              <w:ind w:firstLine="233"/>
                              <w:jc w:val="center"/>
                              <w:rPr>
                                <w:rFonts w:ascii="Gulliver" w:hAnsi="Gulliver"/>
                                <w:sz w:val="16"/>
                                <w:szCs w:val="16"/>
                              </w:rPr>
                            </w:pPr>
                            <w:r w:rsidRPr="00535745">
                              <w:rPr>
                                <w:rFonts w:ascii="Gulliver" w:hAnsi="Gulliver"/>
                                <w:b/>
                                <w:bCs/>
                                <w:sz w:val="16"/>
                                <w:szCs w:val="16"/>
                              </w:rPr>
                              <w:t xml:space="preserve">Table </w:t>
                            </w:r>
                            <w:r>
                              <w:rPr>
                                <w:rFonts w:ascii="Gulliver" w:hAnsi="Gulliver"/>
                                <w:b/>
                                <w:bCs/>
                                <w:sz w:val="16"/>
                                <w:szCs w:val="16"/>
                              </w:rPr>
                              <w:t>3</w:t>
                            </w:r>
                            <w:r w:rsidRPr="00535745">
                              <w:rPr>
                                <w:rFonts w:ascii="Gulliver" w:hAnsi="Gulliver"/>
                                <w:b/>
                                <w:bCs/>
                                <w:sz w:val="16"/>
                                <w:szCs w:val="16"/>
                              </w:rPr>
                              <w:t xml:space="preserve">. </w:t>
                            </w:r>
                            <w:r w:rsidRPr="009A11E4">
                              <w:rPr>
                                <w:rFonts w:ascii="Gulliver" w:hAnsi="Gulliver"/>
                                <w:sz w:val="16"/>
                                <w:szCs w:val="16"/>
                              </w:rPr>
                              <w:t>Performance for both designs.</w:t>
                            </w:r>
                          </w:p>
                          <w:tbl>
                            <w:tblPr>
                              <w:tblStyle w:val="TableGrid"/>
                              <w:tblW w:w="4860" w:type="dxa"/>
                              <w:tblInd w:w="-5" w:type="dxa"/>
                              <w:tblLook w:val="04A0" w:firstRow="1" w:lastRow="0" w:firstColumn="1" w:lastColumn="0" w:noHBand="0" w:noVBand="1"/>
                            </w:tblPr>
                            <w:tblGrid>
                              <w:gridCol w:w="734"/>
                              <w:gridCol w:w="1426"/>
                              <w:gridCol w:w="1350"/>
                              <w:gridCol w:w="1350"/>
                            </w:tblGrid>
                            <w:tr w:rsidR="00D01F45" w14:paraId="70056CCD" w14:textId="77777777" w:rsidTr="002172BF">
                              <w:trPr>
                                <w:trHeight w:val="294"/>
                              </w:trPr>
                              <w:tc>
                                <w:tcPr>
                                  <w:tcW w:w="734" w:type="dxa"/>
                                  <w:tcBorders>
                                    <w:top w:val="single" w:sz="4" w:space="0" w:color="auto"/>
                                    <w:left w:val="single" w:sz="4" w:space="0" w:color="auto"/>
                                    <w:bottom w:val="single" w:sz="4" w:space="0" w:color="auto"/>
                                    <w:right w:val="single" w:sz="4" w:space="0" w:color="auto"/>
                                  </w:tcBorders>
                                </w:tcPr>
                                <w:p w14:paraId="7F94C629" w14:textId="77777777" w:rsidR="00D01F45" w:rsidRPr="0088720D" w:rsidRDefault="00D01F45" w:rsidP="009A11E4">
                                  <w:pPr>
                                    <w:rPr>
                                      <w:rFonts w:ascii="Gulliver" w:hAnsi="Gulliver"/>
                                      <w:sz w:val="16"/>
                                      <w:szCs w:val="16"/>
                                    </w:rPr>
                                  </w:pPr>
                                </w:p>
                              </w:tc>
                              <w:tc>
                                <w:tcPr>
                                  <w:tcW w:w="1426" w:type="dxa"/>
                                  <w:tcBorders>
                                    <w:top w:val="single" w:sz="4" w:space="0" w:color="auto"/>
                                    <w:left w:val="single" w:sz="4" w:space="0" w:color="auto"/>
                                    <w:bottom w:val="single" w:sz="4" w:space="0" w:color="auto"/>
                                    <w:right w:val="single" w:sz="4" w:space="0" w:color="auto"/>
                                  </w:tcBorders>
                                  <w:hideMark/>
                                </w:tcPr>
                                <w:p w14:paraId="098310C7"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Common design</w:t>
                                  </w:r>
                                </w:p>
                              </w:tc>
                              <w:tc>
                                <w:tcPr>
                                  <w:tcW w:w="1350" w:type="dxa"/>
                                  <w:tcBorders>
                                    <w:top w:val="single" w:sz="4" w:space="0" w:color="auto"/>
                                    <w:left w:val="single" w:sz="4" w:space="0" w:color="auto"/>
                                    <w:bottom w:val="single" w:sz="4" w:space="0" w:color="auto"/>
                                    <w:right w:val="single" w:sz="4" w:space="0" w:color="auto"/>
                                  </w:tcBorders>
                                  <w:hideMark/>
                                </w:tcPr>
                                <w:p w14:paraId="04275BC4"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Introduced design</w:t>
                                  </w:r>
                                </w:p>
                              </w:tc>
                              <w:tc>
                                <w:tcPr>
                                  <w:tcW w:w="1350" w:type="dxa"/>
                                  <w:tcBorders>
                                    <w:top w:val="single" w:sz="4" w:space="0" w:color="auto"/>
                                    <w:left w:val="single" w:sz="4" w:space="0" w:color="auto"/>
                                    <w:bottom w:val="single" w:sz="4" w:space="0" w:color="auto"/>
                                    <w:right w:val="single" w:sz="4" w:space="0" w:color="auto"/>
                                  </w:tcBorders>
                                  <w:hideMark/>
                                </w:tcPr>
                                <w:p w14:paraId="74F82DE4" w14:textId="77777777" w:rsidR="00D01F45" w:rsidRPr="0088720D" w:rsidRDefault="00D01F45" w:rsidP="009A11E4">
                                  <w:pPr>
                                    <w:jc w:val="center"/>
                                    <w:rPr>
                                      <w:rFonts w:ascii="Gulliver" w:hAnsi="Gulliver"/>
                                      <w:i/>
                                      <w:iCs/>
                                      <w:sz w:val="16"/>
                                      <w:szCs w:val="16"/>
                                    </w:rPr>
                                  </w:pPr>
                                </w:p>
                              </w:tc>
                            </w:tr>
                            <w:tr w:rsidR="00D01F45" w14:paraId="42F53310" w14:textId="77777777" w:rsidTr="002172BF">
                              <w:trPr>
                                <w:trHeight w:val="278"/>
                              </w:trPr>
                              <w:tc>
                                <w:tcPr>
                                  <w:tcW w:w="734" w:type="dxa"/>
                                  <w:tcBorders>
                                    <w:top w:val="single" w:sz="4" w:space="0" w:color="auto"/>
                                    <w:left w:val="single" w:sz="4" w:space="0" w:color="auto"/>
                                    <w:bottom w:val="single" w:sz="4" w:space="0" w:color="auto"/>
                                    <w:right w:val="single" w:sz="4" w:space="0" w:color="auto"/>
                                  </w:tcBorders>
                                  <w:hideMark/>
                                </w:tcPr>
                                <w:p w14:paraId="1B2BE0BF" w14:textId="77777777" w:rsidR="00D01F45" w:rsidRPr="0088720D" w:rsidRDefault="00D01F45" w:rsidP="009A11E4">
                                  <w:pPr>
                                    <w:rPr>
                                      <w:rFonts w:ascii="Gulliver" w:hAnsi="Gulliver"/>
                                      <w:i/>
                                      <w:iCs/>
                                      <w:sz w:val="16"/>
                                      <w:szCs w:val="16"/>
                                    </w:rPr>
                                  </w:pPr>
                                  <w:r w:rsidRPr="00F321AC">
                                    <w:rPr>
                                      <w:rFonts w:ascii="Gulliver" w:hAnsi="Gulliver"/>
                                      <w:sz w:val="16"/>
                                      <w:szCs w:val="16"/>
                                    </w:rPr>
                                    <w:t>Area</w:t>
                                  </w:r>
                                </w:p>
                              </w:tc>
                              <w:tc>
                                <w:tcPr>
                                  <w:tcW w:w="1426" w:type="dxa"/>
                                  <w:tcBorders>
                                    <w:top w:val="single" w:sz="4" w:space="0" w:color="auto"/>
                                    <w:left w:val="single" w:sz="4" w:space="0" w:color="auto"/>
                                    <w:bottom w:val="single" w:sz="4" w:space="0" w:color="auto"/>
                                    <w:right w:val="single" w:sz="4" w:space="0" w:color="auto"/>
                                  </w:tcBorders>
                                  <w:hideMark/>
                                </w:tcPr>
                                <w:p w14:paraId="7D59C4FE"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600</w:t>
                                  </w:r>
                                  <w:r w:rsidRPr="00F321AC">
                                    <w:rPr>
                                      <w:rFonts w:ascii="Gulliver" w:hAnsi="Gulliver" w:cstheme="minorHAnsi"/>
                                      <w:sz w:val="16"/>
                                      <w:szCs w:val="16"/>
                                    </w:rPr>
                                    <w:t xml:space="preserve"> µ</w:t>
                                  </w:r>
                                  <w:r w:rsidRPr="00F321AC">
                                    <w:rPr>
                                      <w:rFonts w:ascii="Gulliver" w:hAnsi="Gulliver"/>
                                      <w:sz w:val="16"/>
                                      <w:szCs w:val="16"/>
                                    </w:rPr>
                                    <w:t>m</w:t>
                                  </w:r>
                                  <w:r w:rsidRPr="00F321AC">
                                    <w:rPr>
                                      <w:rFonts w:ascii="Gulliver" w:hAnsi="Gulliver"/>
                                      <w:sz w:val="16"/>
                                      <w:szCs w:val="16"/>
                                      <w:vertAlign w:val="superscript"/>
                                    </w:rPr>
                                    <w:t>2</w:t>
                                  </w:r>
                                </w:p>
                              </w:tc>
                              <w:tc>
                                <w:tcPr>
                                  <w:tcW w:w="1350" w:type="dxa"/>
                                  <w:tcBorders>
                                    <w:top w:val="single" w:sz="4" w:space="0" w:color="auto"/>
                                    <w:left w:val="single" w:sz="4" w:space="0" w:color="auto"/>
                                    <w:bottom w:val="single" w:sz="4" w:space="0" w:color="auto"/>
                                    <w:right w:val="single" w:sz="4" w:space="0" w:color="auto"/>
                                  </w:tcBorders>
                                  <w:hideMark/>
                                </w:tcPr>
                                <w:p w14:paraId="77E73AA8" w14:textId="77777777" w:rsidR="00D01F45" w:rsidRPr="0088720D" w:rsidRDefault="00D01F45" w:rsidP="009A11E4">
                                  <w:pPr>
                                    <w:jc w:val="center"/>
                                    <w:rPr>
                                      <w:rFonts w:ascii="Gulliver" w:hAnsi="Gulliver"/>
                                      <w:i/>
                                      <w:iCs/>
                                      <w:sz w:val="16"/>
                                      <w:szCs w:val="16"/>
                                    </w:rPr>
                                  </w:pPr>
                                  <w:r>
                                    <w:rPr>
                                      <w:rFonts w:ascii="Gulliver" w:hAnsi="Gulliver"/>
                                      <w:sz w:val="16"/>
                                      <w:szCs w:val="16"/>
                                    </w:rPr>
                                    <w:t>59</w:t>
                                  </w:r>
                                  <w:r w:rsidRPr="00F321AC">
                                    <w:rPr>
                                      <w:rFonts w:ascii="Gulliver" w:hAnsi="Gulliver"/>
                                      <w:sz w:val="16"/>
                                      <w:szCs w:val="16"/>
                                    </w:rPr>
                                    <w:t>.</w:t>
                                  </w:r>
                                  <w:r>
                                    <w:rPr>
                                      <w:rFonts w:ascii="Gulliver" w:hAnsi="Gulliver"/>
                                      <w:sz w:val="16"/>
                                      <w:szCs w:val="16"/>
                                    </w:rPr>
                                    <w:t>3</w:t>
                                  </w:r>
                                  <w:r w:rsidRPr="00F321AC">
                                    <w:rPr>
                                      <w:rFonts w:ascii="Gulliver" w:hAnsi="Gulliver" w:cstheme="minorHAnsi"/>
                                      <w:sz w:val="16"/>
                                      <w:szCs w:val="16"/>
                                    </w:rPr>
                                    <w:t>µ</w:t>
                                  </w:r>
                                  <w:r w:rsidRPr="00F321AC">
                                    <w:rPr>
                                      <w:rFonts w:ascii="Gulliver" w:hAnsi="Gulliver"/>
                                      <w:sz w:val="16"/>
                                      <w:szCs w:val="16"/>
                                    </w:rPr>
                                    <w:t>m</w:t>
                                  </w:r>
                                  <w:r w:rsidRPr="00F321AC">
                                    <w:rPr>
                                      <w:rFonts w:ascii="Gulliver" w:hAnsi="Gulliver"/>
                                      <w:sz w:val="16"/>
                                      <w:szCs w:val="16"/>
                                      <w:vertAlign w:val="superscript"/>
                                    </w:rPr>
                                    <w:t>2</w:t>
                                  </w:r>
                                </w:p>
                              </w:tc>
                              <w:tc>
                                <w:tcPr>
                                  <w:tcW w:w="1350" w:type="dxa"/>
                                  <w:tcBorders>
                                    <w:top w:val="single" w:sz="4" w:space="0" w:color="auto"/>
                                    <w:left w:val="single" w:sz="4" w:space="0" w:color="auto"/>
                                    <w:bottom w:val="single" w:sz="4" w:space="0" w:color="auto"/>
                                    <w:right w:val="single" w:sz="4" w:space="0" w:color="auto"/>
                                  </w:tcBorders>
                                  <w:hideMark/>
                                </w:tcPr>
                                <w:p w14:paraId="7CC23EEE"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Area</w:t>
                                  </w:r>
                                </w:p>
                              </w:tc>
                            </w:tr>
                            <w:tr w:rsidR="00D01F45" w14:paraId="3B0C0EC3" w14:textId="77777777" w:rsidTr="002172BF">
                              <w:trPr>
                                <w:trHeight w:val="294"/>
                              </w:trPr>
                              <w:tc>
                                <w:tcPr>
                                  <w:tcW w:w="734" w:type="dxa"/>
                                  <w:tcBorders>
                                    <w:top w:val="single" w:sz="4" w:space="0" w:color="auto"/>
                                    <w:left w:val="single" w:sz="4" w:space="0" w:color="auto"/>
                                    <w:bottom w:val="single" w:sz="4" w:space="0" w:color="auto"/>
                                    <w:right w:val="single" w:sz="4" w:space="0" w:color="auto"/>
                                  </w:tcBorders>
                                  <w:hideMark/>
                                </w:tcPr>
                                <w:p w14:paraId="53B4B75E" w14:textId="77777777" w:rsidR="00D01F45" w:rsidRPr="0088720D" w:rsidRDefault="00D01F45" w:rsidP="009A11E4">
                                  <w:pPr>
                                    <w:rPr>
                                      <w:rFonts w:ascii="Gulliver" w:hAnsi="Gulliver"/>
                                      <w:i/>
                                      <w:iCs/>
                                      <w:sz w:val="16"/>
                                      <w:szCs w:val="16"/>
                                    </w:rPr>
                                  </w:pPr>
                                  <w:r w:rsidRPr="00F321AC">
                                    <w:rPr>
                                      <w:rFonts w:ascii="Gulliver" w:hAnsi="Gulliver"/>
                                      <w:sz w:val="16"/>
                                      <w:szCs w:val="16"/>
                                    </w:rPr>
                                    <w:t>Delay</w:t>
                                  </w:r>
                                </w:p>
                              </w:tc>
                              <w:tc>
                                <w:tcPr>
                                  <w:tcW w:w="1426" w:type="dxa"/>
                                  <w:tcBorders>
                                    <w:top w:val="single" w:sz="4" w:space="0" w:color="auto"/>
                                    <w:left w:val="single" w:sz="4" w:space="0" w:color="auto"/>
                                    <w:bottom w:val="single" w:sz="4" w:space="0" w:color="auto"/>
                                    <w:right w:val="single" w:sz="4" w:space="0" w:color="auto"/>
                                  </w:tcBorders>
                                  <w:hideMark/>
                                </w:tcPr>
                                <w:p w14:paraId="56EB60B9"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431ps</w:t>
                                  </w:r>
                                </w:p>
                              </w:tc>
                              <w:tc>
                                <w:tcPr>
                                  <w:tcW w:w="1350" w:type="dxa"/>
                                  <w:tcBorders>
                                    <w:top w:val="single" w:sz="4" w:space="0" w:color="auto"/>
                                    <w:left w:val="single" w:sz="4" w:space="0" w:color="auto"/>
                                    <w:bottom w:val="single" w:sz="4" w:space="0" w:color="auto"/>
                                    <w:right w:val="single" w:sz="4" w:space="0" w:color="auto"/>
                                  </w:tcBorders>
                                  <w:hideMark/>
                                </w:tcPr>
                                <w:p w14:paraId="1EEA6F4D" w14:textId="77777777" w:rsidR="00D01F45" w:rsidRPr="0088720D" w:rsidRDefault="00D01F45" w:rsidP="009A11E4">
                                  <w:pPr>
                                    <w:jc w:val="center"/>
                                    <w:rPr>
                                      <w:rFonts w:ascii="Gulliver" w:hAnsi="Gulliver"/>
                                      <w:i/>
                                      <w:iCs/>
                                      <w:sz w:val="16"/>
                                      <w:szCs w:val="16"/>
                                    </w:rPr>
                                  </w:pPr>
                                  <w:r>
                                    <w:rPr>
                                      <w:rFonts w:ascii="Gulliver" w:hAnsi="Gulliver"/>
                                      <w:sz w:val="16"/>
                                      <w:szCs w:val="16"/>
                                    </w:rPr>
                                    <w:t>207ps</w:t>
                                  </w:r>
                                </w:p>
                              </w:tc>
                              <w:tc>
                                <w:tcPr>
                                  <w:tcW w:w="1350" w:type="dxa"/>
                                  <w:tcBorders>
                                    <w:top w:val="single" w:sz="4" w:space="0" w:color="auto"/>
                                    <w:left w:val="single" w:sz="4" w:space="0" w:color="auto"/>
                                    <w:bottom w:val="single" w:sz="4" w:space="0" w:color="auto"/>
                                    <w:right w:val="single" w:sz="4" w:space="0" w:color="auto"/>
                                  </w:tcBorders>
                                  <w:hideMark/>
                                </w:tcPr>
                                <w:p w14:paraId="22BCAB80" w14:textId="77777777" w:rsidR="00D01F45" w:rsidRPr="0088720D" w:rsidRDefault="00D01F45" w:rsidP="009A11E4">
                                  <w:pPr>
                                    <w:jc w:val="center"/>
                                    <w:rPr>
                                      <w:rFonts w:ascii="Gulliver" w:hAnsi="Gulliver"/>
                                      <w:b/>
                                      <w:bCs/>
                                      <w:i/>
                                      <w:iCs/>
                                      <w:sz w:val="16"/>
                                      <w:szCs w:val="16"/>
                                    </w:rPr>
                                  </w:pPr>
                                  <w:r w:rsidRPr="00F321AC">
                                    <w:rPr>
                                      <w:rFonts w:ascii="Gulliver" w:hAnsi="Gulliver"/>
                                      <w:sz w:val="16"/>
                                      <w:szCs w:val="16"/>
                                    </w:rPr>
                                    <w:t>Delay</w:t>
                                  </w:r>
                                </w:p>
                              </w:tc>
                            </w:tr>
                            <w:tr w:rsidR="00D01F45" w14:paraId="059C8B3D" w14:textId="77777777" w:rsidTr="002172BF">
                              <w:trPr>
                                <w:trHeight w:val="294"/>
                              </w:trPr>
                              <w:tc>
                                <w:tcPr>
                                  <w:tcW w:w="734" w:type="dxa"/>
                                  <w:tcBorders>
                                    <w:top w:val="single" w:sz="4" w:space="0" w:color="auto"/>
                                    <w:left w:val="single" w:sz="4" w:space="0" w:color="auto"/>
                                    <w:bottom w:val="single" w:sz="4" w:space="0" w:color="auto"/>
                                    <w:right w:val="single" w:sz="4" w:space="0" w:color="auto"/>
                                  </w:tcBorders>
                                  <w:hideMark/>
                                </w:tcPr>
                                <w:p w14:paraId="589F30B2" w14:textId="77777777" w:rsidR="00D01F45" w:rsidRPr="0088720D" w:rsidRDefault="00D01F45" w:rsidP="009A11E4">
                                  <w:pPr>
                                    <w:rPr>
                                      <w:rFonts w:ascii="Gulliver" w:hAnsi="Gulliver"/>
                                      <w:i/>
                                      <w:iCs/>
                                      <w:sz w:val="16"/>
                                      <w:szCs w:val="16"/>
                                    </w:rPr>
                                  </w:pPr>
                                  <w:r w:rsidRPr="00F321AC">
                                    <w:rPr>
                                      <w:rFonts w:ascii="Gulliver" w:hAnsi="Gulliver"/>
                                      <w:sz w:val="16"/>
                                      <w:szCs w:val="16"/>
                                    </w:rPr>
                                    <w:t>Power</w:t>
                                  </w:r>
                                </w:p>
                              </w:tc>
                              <w:tc>
                                <w:tcPr>
                                  <w:tcW w:w="1426" w:type="dxa"/>
                                  <w:tcBorders>
                                    <w:top w:val="single" w:sz="4" w:space="0" w:color="auto"/>
                                    <w:left w:val="single" w:sz="4" w:space="0" w:color="auto"/>
                                    <w:bottom w:val="single" w:sz="4" w:space="0" w:color="auto"/>
                                    <w:right w:val="single" w:sz="4" w:space="0" w:color="auto"/>
                                  </w:tcBorders>
                                  <w:hideMark/>
                                </w:tcPr>
                                <w:p w14:paraId="6E1BFF0B"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67.968</w:t>
                                  </w:r>
                                  <w:r w:rsidRPr="00F321AC">
                                    <w:rPr>
                                      <w:rFonts w:ascii="Gulliver" w:hAnsi="Gulliver" w:cstheme="minorHAnsi"/>
                                      <w:sz w:val="16"/>
                                      <w:szCs w:val="16"/>
                                    </w:rPr>
                                    <w:t>µ</w:t>
                                  </w:r>
                                  <w:r w:rsidRPr="00F321AC">
                                    <w:rPr>
                                      <w:rFonts w:ascii="Gulliver" w:hAnsi="Gulliver"/>
                                      <w:sz w:val="16"/>
                                      <w:szCs w:val="16"/>
                                    </w:rPr>
                                    <w:t>w</w:t>
                                  </w:r>
                                </w:p>
                              </w:tc>
                              <w:tc>
                                <w:tcPr>
                                  <w:tcW w:w="1350" w:type="dxa"/>
                                  <w:tcBorders>
                                    <w:top w:val="single" w:sz="4" w:space="0" w:color="auto"/>
                                    <w:left w:val="single" w:sz="4" w:space="0" w:color="auto"/>
                                    <w:bottom w:val="single" w:sz="4" w:space="0" w:color="auto"/>
                                    <w:right w:val="single" w:sz="4" w:space="0" w:color="auto"/>
                                  </w:tcBorders>
                                  <w:hideMark/>
                                </w:tcPr>
                                <w:p w14:paraId="431435CB" w14:textId="77777777" w:rsidR="00D01F45" w:rsidRPr="0088720D" w:rsidRDefault="00D01F45" w:rsidP="009A11E4">
                                  <w:pPr>
                                    <w:jc w:val="center"/>
                                    <w:rPr>
                                      <w:rFonts w:ascii="Gulliver" w:hAnsi="Gulliver"/>
                                      <w:i/>
                                      <w:iCs/>
                                      <w:sz w:val="16"/>
                                      <w:szCs w:val="16"/>
                                    </w:rPr>
                                  </w:pPr>
                                  <w:r>
                                    <w:rPr>
                                      <w:rFonts w:ascii="Gulliver" w:hAnsi="Gulliver"/>
                                      <w:sz w:val="16"/>
                                      <w:szCs w:val="16"/>
                                    </w:rPr>
                                    <w:t>25.797</w:t>
                                  </w:r>
                                  <w:r w:rsidRPr="00F321AC">
                                    <w:rPr>
                                      <w:rFonts w:ascii="Gulliver" w:hAnsi="Gulliver" w:cstheme="minorHAnsi"/>
                                      <w:sz w:val="16"/>
                                      <w:szCs w:val="16"/>
                                    </w:rPr>
                                    <w:t xml:space="preserve"> µ</w:t>
                                  </w:r>
                                  <w:r w:rsidRPr="00F321AC">
                                    <w:rPr>
                                      <w:rFonts w:ascii="Gulliver" w:hAnsi="Gulliver"/>
                                      <w:sz w:val="16"/>
                                      <w:szCs w:val="16"/>
                                    </w:rPr>
                                    <w:t>w</w:t>
                                  </w:r>
                                </w:p>
                              </w:tc>
                              <w:tc>
                                <w:tcPr>
                                  <w:tcW w:w="1350" w:type="dxa"/>
                                  <w:tcBorders>
                                    <w:top w:val="single" w:sz="4" w:space="0" w:color="auto"/>
                                    <w:left w:val="single" w:sz="4" w:space="0" w:color="auto"/>
                                    <w:bottom w:val="single" w:sz="4" w:space="0" w:color="auto"/>
                                    <w:right w:val="single" w:sz="4" w:space="0" w:color="auto"/>
                                  </w:tcBorders>
                                  <w:hideMark/>
                                </w:tcPr>
                                <w:p w14:paraId="79607CB1" w14:textId="77777777" w:rsidR="00D01F45" w:rsidRPr="0088720D" w:rsidRDefault="00D01F45" w:rsidP="009A11E4">
                                  <w:pPr>
                                    <w:jc w:val="center"/>
                                    <w:rPr>
                                      <w:rFonts w:ascii="Gulliver" w:hAnsi="Gulliver"/>
                                      <w:b/>
                                      <w:bCs/>
                                      <w:i/>
                                      <w:iCs/>
                                      <w:sz w:val="16"/>
                                      <w:szCs w:val="16"/>
                                    </w:rPr>
                                  </w:pPr>
                                  <w:r w:rsidRPr="00F321AC">
                                    <w:rPr>
                                      <w:rFonts w:ascii="Gulliver" w:hAnsi="Gulliver"/>
                                      <w:sz w:val="16"/>
                                      <w:szCs w:val="16"/>
                                    </w:rPr>
                                    <w:t>Power</w:t>
                                  </w:r>
                                </w:p>
                              </w:tc>
                            </w:tr>
                          </w:tbl>
                          <w:p w14:paraId="61965D3A" w14:textId="77777777" w:rsidR="00D01F45" w:rsidRDefault="00D01F45" w:rsidP="00D01F45">
                            <w:pPr>
                              <w:pStyle w:val="Footnote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6503C" id="_x0000_s1033" type="#_x0000_t202" style="position:absolute;left:0;text-align:left;margin-left:199.45pt;margin-top:180.4pt;width:250.65pt;height:93.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" stroked="f">
                <v:textbox inset="0,0,0,0">
                  <w:txbxContent>
                    <w:p w14:paraId="61D33B3F" w14:textId="77777777" w:rsidR="00D01F45" w:rsidRPr="00535745" w:rsidRDefault="00D01F45" w:rsidP="00D01F45">
                      <w:pPr>
                        <w:pStyle w:val="ElsParagraph"/>
                        <w:ind w:firstLine="233"/>
                        <w:jc w:val="center"/>
                        <w:rPr>
                          <w:rFonts w:ascii="Gulliver" w:hAnsi="Gulliver"/>
                          <w:sz w:val="16"/>
                          <w:szCs w:val="16"/>
                        </w:rPr>
                      </w:pPr>
                      <w:r w:rsidRPr="00535745">
                        <w:rPr>
                          <w:rFonts w:ascii="Gulliver" w:hAnsi="Gulliver"/>
                          <w:b/>
                          <w:bCs/>
                          <w:sz w:val="16"/>
                          <w:szCs w:val="16"/>
                        </w:rPr>
                        <w:t xml:space="preserve">Table </w:t>
                      </w:r>
                      <w:r>
                        <w:rPr>
                          <w:rFonts w:ascii="Gulliver" w:hAnsi="Gulliver"/>
                          <w:b/>
                          <w:bCs/>
                          <w:sz w:val="16"/>
                          <w:szCs w:val="16"/>
                        </w:rPr>
                        <w:t>3</w:t>
                      </w:r>
                      <w:r w:rsidRPr="00535745">
                        <w:rPr>
                          <w:rFonts w:ascii="Gulliver" w:hAnsi="Gulliver"/>
                          <w:b/>
                          <w:bCs/>
                          <w:sz w:val="16"/>
                          <w:szCs w:val="16"/>
                        </w:rPr>
                        <w:t xml:space="preserve">. </w:t>
                      </w:r>
                      <w:r w:rsidRPr="009A11E4">
                        <w:rPr>
                          <w:rFonts w:ascii="Gulliver" w:hAnsi="Gulliver"/>
                          <w:sz w:val="16"/>
                          <w:szCs w:val="16"/>
                        </w:rPr>
                        <w:t>Performance for both designs.</w:t>
                      </w:r>
                    </w:p>
                    <w:tbl>
                      <w:tblPr>
                        <w:tblStyle w:val="TableGrid"/>
                        <w:tblW w:w="4860" w:type="dxa"/>
                        <w:tblInd w:w="-5" w:type="dxa"/>
                        <w:tblLook w:val="04A0" w:firstRow="1" w:lastRow="0" w:firstColumn="1" w:lastColumn="0" w:noHBand="0" w:noVBand="1"/>
                      </w:tblPr>
                      <w:tblGrid>
                        <w:gridCol w:w="734"/>
                        <w:gridCol w:w="1426"/>
                        <w:gridCol w:w="1350"/>
                        <w:gridCol w:w="1350"/>
                      </w:tblGrid>
                      <w:tr w:rsidR="00D01F45" w14:paraId="70056CCD" w14:textId="77777777" w:rsidTr="002172BF">
                        <w:trPr>
                          <w:trHeight w:val="294"/>
                        </w:trPr>
                        <w:tc>
                          <w:tcPr>
                            <w:tcW w:w="734" w:type="dxa"/>
                            <w:tcBorders>
                              <w:top w:val="single" w:sz="4" w:space="0" w:color="auto"/>
                              <w:left w:val="single" w:sz="4" w:space="0" w:color="auto"/>
                              <w:bottom w:val="single" w:sz="4" w:space="0" w:color="auto"/>
                              <w:right w:val="single" w:sz="4" w:space="0" w:color="auto"/>
                            </w:tcBorders>
                          </w:tcPr>
                          <w:p w14:paraId="7F94C629" w14:textId="77777777" w:rsidR="00D01F45" w:rsidRPr="0088720D" w:rsidRDefault="00D01F45" w:rsidP="009A11E4">
                            <w:pPr>
                              <w:rPr>
                                <w:rFonts w:ascii="Gulliver" w:hAnsi="Gulliver"/>
                                <w:sz w:val="16"/>
                                <w:szCs w:val="16"/>
                              </w:rPr>
                            </w:pPr>
                          </w:p>
                        </w:tc>
                        <w:tc>
                          <w:tcPr>
                            <w:tcW w:w="1426" w:type="dxa"/>
                            <w:tcBorders>
                              <w:top w:val="single" w:sz="4" w:space="0" w:color="auto"/>
                              <w:left w:val="single" w:sz="4" w:space="0" w:color="auto"/>
                              <w:bottom w:val="single" w:sz="4" w:space="0" w:color="auto"/>
                              <w:right w:val="single" w:sz="4" w:space="0" w:color="auto"/>
                            </w:tcBorders>
                            <w:hideMark/>
                          </w:tcPr>
                          <w:p w14:paraId="098310C7"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Common design</w:t>
                            </w:r>
                          </w:p>
                        </w:tc>
                        <w:tc>
                          <w:tcPr>
                            <w:tcW w:w="1350" w:type="dxa"/>
                            <w:tcBorders>
                              <w:top w:val="single" w:sz="4" w:space="0" w:color="auto"/>
                              <w:left w:val="single" w:sz="4" w:space="0" w:color="auto"/>
                              <w:bottom w:val="single" w:sz="4" w:space="0" w:color="auto"/>
                              <w:right w:val="single" w:sz="4" w:space="0" w:color="auto"/>
                            </w:tcBorders>
                            <w:hideMark/>
                          </w:tcPr>
                          <w:p w14:paraId="04275BC4"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Introduced design</w:t>
                            </w:r>
                          </w:p>
                        </w:tc>
                        <w:tc>
                          <w:tcPr>
                            <w:tcW w:w="1350" w:type="dxa"/>
                            <w:tcBorders>
                              <w:top w:val="single" w:sz="4" w:space="0" w:color="auto"/>
                              <w:left w:val="single" w:sz="4" w:space="0" w:color="auto"/>
                              <w:bottom w:val="single" w:sz="4" w:space="0" w:color="auto"/>
                              <w:right w:val="single" w:sz="4" w:space="0" w:color="auto"/>
                            </w:tcBorders>
                            <w:hideMark/>
                          </w:tcPr>
                          <w:p w14:paraId="74F82DE4" w14:textId="77777777" w:rsidR="00D01F45" w:rsidRPr="0088720D" w:rsidRDefault="00D01F45" w:rsidP="009A11E4">
                            <w:pPr>
                              <w:jc w:val="center"/>
                              <w:rPr>
                                <w:rFonts w:ascii="Gulliver" w:hAnsi="Gulliver"/>
                                <w:i/>
                                <w:iCs/>
                                <w:sz w:val="16"/>
                                <w:szCs w:val="16"/>
                              </w:rPr>
                            </w:pPr>
                          </w:p>
                        </w:tc>
                      </w:tr>
                      <w:tr w:rsidR="00D01F45" w14:paraId="42F53310" w14:textId="77777777" w:rsidTr="002172BF">
                        <w:trPr>
                          <w:trHeight w:val="278"/>
                        </w:trPr>
                        <w:tc>
                          <w:tcPr>
                            <w:tcW w:w="734" w:type="dxa"/>
                            <w:tcBorders>
                              <w:top w:val="single" w:sz="4" w:space="0" w:color="auto"/>
                              <w:left w:val="single" w:sz="4" w:space="0" w:color="auto"/>
                              <w:bottom w:val="single" w:sz="4" w:space="0" w:color="auto"/>
                              <w:right w:val="single" w:sz="4" w:space="0" w:color="auto"/>
                            </w:tcBorders>
                            <w:hideMark/>
                          </w:tcPr>
                          <w:p w14:paraId="1B2BE0BF" w14:textId="77777777" w:rsidR="00D01F45" w:rsidRPr="0088720D" w:rsidRDefault="00D01F45" w:rsidP="009A11E4">
                            <w:pPr>
                              <w:rPr>
                                <w:rFonts w:ascii="Gulliver" w:hAnsi="Gulliver"/>
                                <w:i/>
                                <w:iCs/>
                                <w:sz w:val="16"/>
                                <w:szCs w:val="16"/>
                              </w:rPr>
                            </w:pPr>
                            <w:r w:rsidRPr="00F321AC">
                              <w:rPr>
                                <w:rFonts w:ascii="Gulliver" w:hAnsi="Gulliver"/>
                                <w:sz w:val="16"/>
                                <w:szCs w:val="16"/>
                              </w:rPr>
                              <w:t>Area</w:t>
                            </w:r>
                          </w:p>
                        </w:tc>
                        <w:tc>
                          <w:tcPr>
                            <w:tcW w:w="1426" w:type="dxa"/>
                            <w:tcBorders>
                              <w:top w:val="single" w:sz="4" w:space="0" w:color="auto"/>
                              <w:left w:val="single" w:sz="4" w:space="0" w:color="auto"/>
                              <w:bottom w:val="single" w:sz="4" w:space="0" w:color="auto"/>
                              <w:right w:val="single" w:sz="4" w:space="0" w:color="auto"/>
                            </w:tcBorders>
                            <w:hideMark/>
                          </w:tcPr>
                          <w:p w14:paraId="7D59C4FE"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600</w:t>
                            </w:r>
                            <w:r w:rsidRPr="00F321AC">
                              <w:rPr>
                                <w:rFonts w:ascii="Gulliver" w:hAnsi="Gulliver" w:cstheme="minorHAnsi"/>
                                <w:sz w:val="16"/>
                                <w:szCs w:val="16"/>
                              </w:rPr>
                              <w:t xml:space="preserve"> µ</w:t>
                            </w:r>
                            <w:r w:rsidRPr="00F321AC">
                              <w:rPr>
                                <w:rFonts w:ascii="Gulliver" w:hAnsi="Gulliver"/>
                                <w:sz w:val="16"/>
                                <w:szCs w:val="16"/>
                              </w:rPr>
                              <w:t>m</w:t>
                            </w:r>
                            <w:r w:rsidRPr="00F321AC">
                              <w:rPr>
                                <w:rFonts w:ascii="Gulliver" w:hAnsi="Gulliver"/>
                                <w:sz w:val="16"/>
                                <w:szCs w:val="16"/>
                                <w:vertAlign w:val="superscript"/>
                              </w:rPr>
                              <w:t>2</w:t>
                            </w:r>
                          </w:p>
                        </w:tc>
                        <w:tc>
                          <w:tcPr>
                            <w:tcW w:w="1350" w:type="dxa"/>
                            <w:tcBorders>
                              <w:top w:val="single" w:sz="4" w:space="0" w:color="auto"/>
                              <w:left w:val="single" w:sz="4" w:space="0" w:color="auto"/>
                              <w:bottom w:val="single" w:sz="4" w:space="0" w:color="auto"/>
                              <w:right w:val="single" w:sz="4" w:space="0" w:color="auto"/>
                            </w:tcBorders>
                            <w:hideMark/>
                          </w:tcPr>
                          <w:p w14:paraId="77E73AA8" w14:textId="77777777" w:rsidR="00D01F45" w:rsidRPr="0088720D" w:rsidRDefault="00D01F45" w:rsidP="009A11E4">
                            <w:pPr>
                              <w:jc w:val="center"/>
                              <w:rPr>
                                <w:rFonts w:ascii="Gulliver" w:hAnsi="Gulliver"/>
                                <w:i/>
                                <w:iCs/>
                                <w:sz w:val="16"/>
                                <w:szCs w:val="16"/>
                              </w:rPr>
                            </w:pPr>
                            <w:r>
                              <w:rPr>
                                <w:rFonts w:ascii="Gulliver" w:hAnsi="Gulliver"/>
                                <w:sz w:val="16"/>
                                <w:szCs w:val="16"/>
                              </w:rPr>
                              <w:t>59</w:t>
                            </w:r>
                            <w:r w:rsidRPr="00F321AC">
                              <w:rPr>
                                <w:rFonts w:ascii="Gulliver" w:hAnsi="Gulliver"/>
                                <w:sz w:val="16"/>
                                <w:szCs w:val="16"/>
                              </w:rPr>
                              <w:t>.</w:t>
                            </w:r>
                            <w:r>
                              <w:rPr>
                                <w:rFonts w:ascii="Gulliver" w:hAnsi="Gulliver"/>
                                <w:sz w:val="16"/>
                                <w:szCs w:val="16"/>
                              </w:rPr>
                              <w:t>3</w:t>
                            </w:r>
                            <w:r w:rsidRPr="00F321AC">
                              <w:rPr>
                                <w:rFonts w:ascii="Gulliver" w:hAnsi="Gulliver" w:cstheme="minorHAnsi"/>
                                <w:sz w:val="16"/>
                                <w:szCs w:val="16"/>
                              </w:rPr>
                              <w:t>µ</w:t>
                            </w:r>
                            <w:r w:rsidRPr="00F321AC">
                              <w:rPr>
                                <w:rFonts w:ascii="Gulliver" w:hAnsi="Gulliver"/>
                                <w:sz w:val="16"/>
                                <w:szCs w:val="16"/>
                              </w:rPr>
                              <w:t>m</w:t>
                            </w:r>
                            <w:r w:rsidRPr="00F321AC">
                              <w:rPr>
                                <w:rFonts w:ascii="Gulliver" w:hAnsi="Gulliver"/>
                                <w:sz w:val="16"/>
                                <w:szCs w:val="16"/>
                                <w:vertAlign w:val="superscript"/>
                              </w:rPr>
                              <w:t>2</w:t>
                            </w:r>
                          </w:p>
                        </w:tc>
                        <w:tc>
                          <w:tcPr>
                            <w:tcW w:w="1350" w:type="dxa"/>
                            <w:tcBorders>
                              <w:top w:val="single" w:sz="4" w:space="0" w:color="auto"/>
                              <w:left w:val="single" w:sz="4" w:space="0" w:color="auto"/>
                              <w:bottom w:val="single" w:sz="4" w:space="0" w:color="auto"/>
                              <w:right w:val="single" w:sz="4" w:space="0" w:color="auto"/>
                            </w:tcBorders>
                            <w:hideMark/>
                          </w:tcPr>
                          <w:p w14:paraId="7CC23EEE"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Area</w:t>
                            </w:r>
                          </w:p>
                        </w:tc>
                      </w:tr>
                      <w:tr w:rsidR="00D01F45" w14:paraId="3B0C0EC3" w14:textId="77777777" w:rsidTr="002172BF">
                        <w:trPr>
                          <w:trHeight w:val="294"/>
                        </w:trPr>
                        <w:tc>
                          <w:tcPr>
                            <w:tcW w:w="734" w:type="dxa"/>
                            <w:tcBorders>
                              <w:top w:val="single" w:sz="4" w:space="0" w:color="auto"/>
                              <w:left w:val="single" w:sz="4" w:space="0" w:color="auto"/>
                              <w:bottom w:val="single" w:sz="4" w:space="0" w:color="auto"/>
                              <w:right w:val="single" w:sz="4" w:space="0" w:color="auto"/>
                            </w:tcBorders>
                            <w:hideMark/>
                          </w:tcPr>
                          <w:p w14:paraId="53B4B75E" w14:textId="77777777" w:rsidR="00D01F45" w:rsidRPr="0088720D" w:rsidRDefault="00D01F45" w:rsidP="009A11E4">
                            <w:pPr>
                              <w:rPr>
                                <w:rFonts w:ascii="Gulliver" w:hAnsi="Gulliver"/>
                                <w:i/>
                                <w:iCs/>
                                <w:sz w:val="16"/>
                                <w:szCs w:val="16"/>
                              </w:rPr>
                            </w:pPr>
                            <w:r w:rsidRPr="00F321AC">
                              <w:rPr>
                                <w:rFonts w:ascii="Gulliver" w:hAnsi="Gulliver"/>
                                <w:sz w:val="16"/>
                                <w:szCs w:val="16"/>
                              </w:rPr>
                              <w:t>Delay</w:t>
                            </w:r>
                          </w:p>
                        </w:tc>
                        <w:tc>
                          <w:tcPr>
                            <w:tcW w:w="1426" w:type="dxa"/>
                            <w:tcBorders>
                              <w:top w:val="single" w:sz="4" w:space="0" w:color="auto"/>
                              <w:left w:val="single" w:sz="4" w:space="0" w:color="auto"/>
                              <w:bottom w:val="single" w:sz="4" w:space="0" w:color="auto"/>
                              <w:right w:val="single" w:sz="4" w:space="0" w:color="auto"/>
                            </w:tcBorders>
                            <w:hideMark/>
                          </w:tcPr>
                          <w:p w14:paraId="56EB60B9"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431ps</w:t>
                            </w:r>
                          </w:p>
                        </w:tc>
                        <w:tc>
                          <w:tcPr>
                            <w:tcW w:w="1350" w:type="dxa"/>
                            <w:tcBorders>
                              <w:top w:val="single" w:sz="4" w:space="0" w:color="auto"/>
                              <w:left w:val="single" w:sz="4" w:space="0" w:color="auto"/>
                              <w:bottom w:val="single" w:sz="4" w:space="0" w:color="auto"/>
                              <w:right w:val="single" w:sz="4" w:space="0" w:color="auto"/>
                            </w:tcBorders>
                            <w:hideMark/>
                          </w:tcPr>
                          <w:p w14:paraId="1EEA6F4D" w14:textId="77777777" w:rsidR="00D01F45" w:rsidRPr="0088720D" w:rsidRDefault="00D01F45" w:rsidP="009A11E4">
                            <w:pPr>
                              <w:jc w:val="center"/>
                              <w:rPr>
                                <w:rFonts w:ascii="Gulliver" w:hAnsi="Gulliver"/>
                                <w:i/>
                                <w:iCs/>
                                <w:sz w:val="16"/>
                                <w:szCs w:val="16"/>
                              </w:rPr>
                            </w:pPr>
                            <w:r>
                              <w:rPr>
                                <w:rFonts w:ascii="Gulliver" w:hAnsi="Gulliver"/>
                                <w:sz w:val="16"/>
                                <w:szCs w:val="16"/>
                              </w:rPr>
                              <w:t>207ps</w:t>
                            </w:r>
                          </w:p>
                        </w:tc>
                        <w:tc>
                          <w:tcPr>
                            <w:tcW w:w="1350" w:type="dxa"/>
                            <w:tcBorders>
                              <w:top w:val="single" w:sz="4" w:space="0" w:color="auto"/>
                              <w:left w:val="single" w:sz="4" w:space="0" w:color="auto"/>
                              <w:bottom w:val="single" w:sz="4" w:space="0" w:color="auto"/>
                              <w:right w:val="single" w:sz="4" w:space="0" w:color="auto"/>
                            </w:tcBorders>
                            <w:hideMark/>
                          </w:tcPr>
                          <w:p w14:paraId="22BCAB80" w14:textId="77777777" w:rsidR="00D01F45" w:rsidRPr="0088720D" w:rsidRDefault="00D01F45" w:rsidP="009A11E4">
                            <w:pPr>
                              <w:jc w:val="center"/>
                              <w:rPr>
                                <w:rFonts w:ascii="Gulliver" w:hAnsi="Gulliver"/>
                                <w:b/>
                                <w:bCs/>
                                <w:i/>
                                <w:iCs/>
                                <w:sz w:val="16"/>
                                <w:szCs w:val="16"/>
                              </w:rPr>
                            </w:pPr>
                            <w:r w:rsidRPr="00F321AC">
                              <w:rPr>
                                <w:rFonts w:ascii="Gulliver" w:hAnsi="Gulliver"/>
                                <w:sz w:val="16"/>
                                <w:szCs w:val="16"/>
                              </w:rPr>
                              <w:t>Delay</w:t>
                            </w:r>
                          </w:p>
                        </w:tc>
                      </w:tr>
                      <w:tr w:rsidR="00D01F45" w14:paraId="059C8B3D" w14:textId="77777777" w:rsidTr="002172BF">
                        <w:trPr>
                          <w:trHeight w:val="294"/>
                        </w:trPr>
                        <w:tc>
                          <w:tcPr>
                            <w:tcW w:w="734" w:type="dxa"/>
                            <w:tcBorders>
                              <w:top w:val="single" w:sz="4" w:space="0" w:color="auto"/>
                              <w:left w:val="single" w:sz="4" w:space="0" w:color="auto"/>
                              <w:bottom w:val="single" w:sz="4" w:space="0" w:color="auto"/>
                              <w:right w:val="single" w:sz="4" w:space="0" w:color="auto"/>
                            </w:tcBorders>
                            <w:hideMark/>
                          </w:tcPr>
                          <w:p w14:paraId="589F30B2" w14:textId="77777777" w:rsidR="00D01F45" w:rsidRPr="0088720D" w:rsidRDefault="00D01F45" w:rsidP="009A11E4">
                            <w:pPr>
                              <w:rPr>
                                <w:rFonts w:ascii="Gulliver" w:hAnsi="Gulliver"/>
                                <w:i/>
                                <w:iCs/>
                                <w:sz w:val="16"/>
                                <w:szCs w:val="16"/>
                              </w:rPr>
                            </w:pPr>
                            <w:r w:rsidRPr="00F321AC">
                              <w:rPr>
                                <w:rFonts w:ascii="Gulliver" w:hAnsi="Gulliver"/>
                                <w:sz w:val="16"/>
                                <w:szCs w:val="16"/>
                              </w:rPr>
                              <w:t>Power</w:t>
                            </w:r>
                          </w:p>
                        </w:tc>
                        <w:tc>
                          <w:tcPr>
                            <w:tcW w:w="1426" w:type="dxa"/>
                            <w:tcBorders>
                              <w:top w:val="single" w:sz="4" w:space="0" w:color="auto"/>
                              <w:left w:val="single" w:sz="4" w:space="0" w:color="auto"/>
                              <w:bottom w:val="single" w:sz="4" w:space="0" w:color="auto"/>
                              <w:right w:val="single" w:sz="4" w:space="0" w:color="auto"/>
                            </w:tcBorders>
                            <w:hideMark/>
                          </w:tcPr>
                          <w:p w14:paraId="6E1BFF0B" w14:textId="77777777" w:rsidR="00D01F45" w:rsidRPr="0088720D" w:rsidRDefault="00D01F45" w:rsidP="009A11E4">
                            <w:pPr>
                              <w:jc w:val="center"/>
                              <w:rPr>
                                <w:rFonts w:ascii="Gulliver" w:hAnsi="Gulliver"/>
                                <w:i/>
                                <w:iCs/>
                                <w:sz w:val="16"/>
                                <w:szCs w:val="16"/>
                              </w:rPr>
                            </w:pPr>
                            <w:r w:rsidRPr="00F321AC">
                              <w:rPr>
                                <w:rFonts w:ascii="Gulliver" w:hAnsi="Gulliver"/>
                                <w:sz w:val="16"/>
                                <w:szCs w:val="16"/>
                              </w:rPr>
                              <w:t>67.968</w:t>
                            </w:r>
                            <w:r w:rsidRPr="00F321AC">
                              <w:rPr>
                                <w:rFonts w:ascii="Gulliver" w:hAnsi="Gulliver" w:cstheme="minorHAnsi"/>
                                <w:sz w:val="16"/>
                                <w:szCs w:val="16"/>
                              </w:rPr>
                              <w:t>µ</w:t>
                            </w:r>
                            <w:r w:rsidRPr="00F321AC">
                              <w:rPr>
                                <w:rFonts w:ascii="Gulliver" w:hAnsi="Gulliver"/>
                                <w:sz w:val="16"/>
                                <w:szCs w:val="16"/>
                              </w:rPr>
                              <w:t>w</w:t>
                            </w:r>
                          </w:p>
                        </w:tc>
                        <w:tc>
                          <w:tcPr>
                            <w:tcW w:w="1350" w:type="dxa"/>
                            <w:tcBorders>
                              <w:top w:val="single" w:sz="4" w:space="0" w:color="auto"/>
                              <w:left w:val="single" w:sz="4" w:space="0" w:color="auto"/>
                              <w:bottom w:val="single" w:sz="4" w:space="0" w:color="auto"/>
                              <w:right w:val="single" w:sz="4" w:space="0" w:color="auto"/>
                            </w:tcBorders>
                            <w:hideMark/>
                          </w:tcPr>
                          <w:p w14:paraId="431435CB" w14:textId="77777777" w:rsidR="00D01F45" w:rsidRPr="0088720D" w:rsidRDefault="00D01F45" w:rsidP="009A11E4">
                            <w:pPr>
                              <w:jc w:val="center"/>
                              <w:rPr>
                                <w:rFonts w:ascii="Gulliver" w:hAnsi="Gulliver"/>
                                <w:i/>
                                <w:iCs/>
                                <w:sz w:val="16"/>
                                <w:szCs w:val="16"/>
                              </w:rPr>
                            </w:pPr>
                            <w:r>
                              <w:rPr>
                                <w:rFonts w:ascii="Gulliver" w:hAnsi="Gulliver"/>
                                <w:sz w:val="16"/>
                                <w:szCs w:val="16"/>
                              </w:rPr>
                              <w:t>25.797</w:t>
                            </w:r>
                            <w:r w:rsidRPr="00F321AC">
                              <w:rPr>
                                <w:rFonts w:ascii="Gulliver" w:hAnsi="Gulliver" w:cstheme="minorHAnsi"/>
                                <w:sz w:val="16"/>
                                <w:szCs w:val="16"/>
                              </w:rPr>
                              <w:t xml:space="preserve"> µ</w:t>
                            </w:r>
                            <w:r w:rsidRPr="00F321AC">
                              <w:rPr>
                                <w:rFonts w:ascii="Gulliver" w:hAnsi="Gulliver"/>
                                <w:sz w:val="16"/>
                                <w:szCs w:val="16"/>
                              </w:rPr>
                              <w:t>w</w:t>
                            </w:r>
                          </w:p>
                        </w:tc>
                        <w:tc>
                          <w:tcPr>
                            <w:tcW w:w="1350" w:type="dxa"/>
                            <w:tcBorders>
                              <w:top w:val="single" w:sz="4" w:space="0" w:color="auto"/>
                              <w:left w:val="single" w:sz="4" w:space="0" w:color="auto"/>
                              <w:bottom w:val="single" w:sz="4" w:space="0" w:color="auto"/>
                              <w:right w:val="single" w:sz="4" w:space="0" w:color="auto"/>
                            </w:tcBorders>
                            <w:hideMark/>
                          </w:tcPr>
                          <w:p w14:paraId="79607CB1" w14:textId="77777777" w:rsidR="00D01F45" w:rsidRPr="0088720D" w:rsidRDefault="00D01F45" w:rsidP="009A11E4">
                            <w:pPr>
                              <w:jc w:val="center"/>
                              <w:rPr>
                                <w:rFonts w:ascii="Gulliver" w:hAnsi="Gulliver"/>
                                <w:b/>
                                <w:bCs/>
                                <w:i/>
                                <w:iCs/>
                                <w:sz w:val="16"/>
                                <w:szCs w:val="16"/>
                              </w:rPr>
                            </w:pPr>
                            <w:r w:rsidRPr="00F321AC">
                              <w:rPr>
                                <w:rFonts w:ascii="Gulliver" w:hAnsi="Gulliver"/>
                                <w:sz w:val="16"/>
                                <w:szCs w:val="16"/>
                              </w:rPr>
                              <w:t>Power</w:t>
                            </w:r>
                          </w:p>
                        </w:tc>
                      </w:tr>
                    </w:tbl>
                    <w:p w14:paraId="61965D3A" w14:textId="77777777" w:rsidR="00D01F45" w:rsidRDefault="00D01F45" w:rsidP="00D01F45">
                      <w:pPr>
                        <w:pStyle w:val="FootnoteText"/>
                        <w:jc w:val="center"/>
                      </w:pPr>
                    </w:p>
                  </w:txbxContent>
                </v:textbox>
                <w10:wrap type="square" anchorx="margin" anchory="margin"/>
              </v:shape>
            </w:pict>
          </mc:Fallback>
        </mc:AlternateContent>
      </w:r>
      <w:r w:rsidR="007601ED" w:rsidRPr="00860E7C">
        <w:rPr>
          <w:rFonts w:ascii="BSGulliver" w:hAnsi="BSGulliver"/>
          <w:sz w:val="16"/>
          <w:szCs w:val="16"/>
        </w:rPr>
        <w:t xml:space="preserve">For the Carry bit: </w:t>
      </w:r>
    </w:p>
    <w:p w14:paraId="269D74ED" w14:textId="2A60FA73" w:rsidR="007601ED" w:rsidRPr="00860E7C" w:rsidRDefault="007601ED" w:rsidP="007601ED">
      <w:pPr>
        <w:pStyle w:val="ElsParagraph"/>
        <w:ind w:firstLine="720"/>
        <w:rPr>
          <w:rFonts w:ascii="BSGulliver" w:hAnsi="BSGulliver"/>
          <w:sz w:val="16"/>
          <w:szCs w:val="16"/>
        </w:rPr>
      </w:pPr>
      <w:r w:rsidRPr="00860E7C">
        <w:rPr>
          <w:rFonts w:ascii="BSGulliver" w:hAnsi="BSGulliver"/>
          <w:sz w:val="16"/>
          <w:szCs w:val="16"/>
        </w:rPr>
        <w:t>Carry = A AND B = A.B</w:t>
      </w:r>
    </w:p>
    <w:p w14:paraId="164DAB23" w14:textId="7F562392" w:rsidR="005D6A4C" w:rsidRPr="00860E7C" w:rsidRDefault="007601ED" w:rsidP="005D6A4C">
      <w:pPr>
        <w:pStyle w:val="ElsParagraph"/>
        <w:rPr>
          <w:rFonts w:ascii="BSGulliver" w:hAnsi="BSGulliver"/>
          <w:sz w:val="16"/>
          <w:szCs w:val="16"/>
        </w:rPr>
      </w:pPr>
      <w:r w:rsidRPr="00860E7C">
        <w:rPr>
          <w:rFonts w:ascii="BSGulliver" w:hAnsi="BSGulliver"/>
          <w:sz w:val="16"/>
          <w:szCs w:val="16"/>
        </w:rPr>
        <w:t xml:space="preserve">Transistor level for the system built and simulated for all basic gates uses. Fig. 5 shows transistor level for </w:t>
      </w:r>
      <w:r w:rsidR="00165E57" w:rsidRPr="00860E7C">
        <w:rPr>
          <w:rFonts w:ascii="BSGulliver" w:hAnsi="BSGulliver"/>
          <w:sz w:val="16"/>
          <w:szCs w:val="16"/>
        </w:rPr>
        <w:t xml:space="preserve">a </w:t>
      </w:r>
      <w:r w:rsidRPr="00860E7C">
        <w:rPr>
          <w:rFonts w:ascii="BSGulliver" w:hAnsi="BSGulliver"/>
          <w:sz w:val="16"/>
          <w:szCs w:val="16"/>
        </w:rPr>
        <w:t>2-bit adder</w:t>
      </w:r>
    </w:p>
    <w:p w14:paraId="5D6E2196" w14:textId="7AA07451" w:rsidR="005D6A4C" w:rsidRPr="00860E7C" w:rsidRDefault="007601ED" w:rsidP="005D6A4C">
      <w:pPr>
        <w:pStyle w:val="Heading1"/>
        <w:rPr>
          <w:lang w:eastAsia="en-IN"/>
        </w:rPr>
      </w:pPr>
      <w:r w:rsidRPr="00860E7C">
        <w:rPr>
          <w:lang w:eastAsia="en-IN"/>
        </w:rPr>
        <w:t>System flow and simulation</w:t>
      </w:r>
    </w:p>
    <w:p w14:paraId="7E00FB71" w14:textId="4802C15F" w:rsidR="00314E59" w:rsidRPr="00860E7C" w:rsidRDefault="00314E59" w:rsidP="005D6A4C">
      <w:pPr>
        <w:pStyle w:val="Heading1"/>
        <w:numPr>
          <w:ilvl w:val="0"/>
          <w:numId w:val="0"/>
        </w:numPr>
        <w:ind w:left="665"/>
        <w:rPr>
          <w:rtl/>
          <w:lang w:eastAsia="en-IN"/>
        </w:rPr>
      </w:pPr>
    </w:p>
    <w:p w14:paraId="29941F0E" w14:textId="22DCFB52" w:rsidR="00D01F45" w:rsidRPr="00860E7C" w:rsidRDefault="007601ED" w:rsidP="00302E22">
      <w:pPr>
        <w:pStyle w:val="ElsParagraph"/>
        <w:rPr>
          <w:rFonts w:ascii="BSGulliver" w:hAnsi="BSGulliver"/>
          <w:sz w:val="16"/>
          <w:szCs w:val="16"/>
        </w:rPr>
      </w:pPr>
      <w:r w:rsidRPr="00860E7C">
        <w:rPr>
          <w:rFonts w:ascii="BSGulliver" w:hAnsi="BSGulliver"/>
          <w:sz w:val="16"/>
          <w:szCs w:val="16"/>
        </w:rPr>
        <w:t>Carry Ripple adder for N-bit adder, there</w:t>
      </w:r>
      <w:r w:rsidRPr="00860E7C">
        <w:rPr>
          <w:rFonts w:ascii="BSGulliver" w:hAnsi="BSGulliver" w:hint="cs"/>
          <w:sz w:val="16"/>
          <w:szCs w:val="16"/>
          <w:rtl/>
        </w:rPr>
        <w:t xml:space="preserve"> </w:t>
      </w:r>
      <w:r w:rsidRPr="00860E7C">
        <w:rPr>
          <w:rFonts w:ascii="BSGulliver" w:hAnsi="BSGulliver"/>
          <w:sz w:val="16"/>
          <w:szCs w:val="16"/>
        </w:rPr>
        <w:t>must be N number of full adder circuits. The carry-out of each full adder is the carry</w:t>
      </w:r>
      <w:r w:rsidR="00165E57" w:rsidRPr="00860E7C">
        <w:rPr>
          <w:rFonts w:ascii="BSGulliver" w:hAnsi="BSGulliver"/>
          <w:sz w:val="16"/>
          <w:szCs w:val="16"/>
        </w:rPr>
        <w:t>-</w:t>
      </w:r>
      <w:r w:rsidRPr="00860E7C">
        <w:rPr>
          <w:rFonts w:ascii="BSGulliver" w:hAnsi="BSGulliver"/>
          <w:sz w:val="16"/>
          <w:szCs w:val="16"/>
        </w:rPr>
        <w:t>in of the next most full adder. Fig. 6 shows the block diagram for the adder.</w:t>
      </w:r>
      <w:r w:rsidR="001616EE" w:rsidRPr="00860E7C">
        <w:rPr>
          <w:rFonts w:ascii="BSGulliver" w:hAnsi="BSGulliver"/>
          <w:sz w:val="16"/>
          <w:szCs w:val="16"/>
        </w:rPr>
        <w:t xml:space="preserve"> To build schematic</w:t>
      </w:r>
      <w:r w:rsidR="00FE525B" w:rsidRPr="00860E7C">
        <w:rPr>
          <w:rFonts w:ascii="BSGulliver" w:hAnsi="BSGulliver"/>
          <w:sz w:val="16"/>
          <w:szCs w:val="16"/>
        </w:rPr>
        <w:t xml:space="preserve">, </w:t>
      </w:r>
      <w:r w:rsidR="001616EE" w:rsidRPr="00860E7C">
        <w:rPr>
          <w:rFonts w:ascii="BSGulliver" w:hAnsi="BSGulliver"/>
          <w:sz w:val="16"/>
          <w:szCs w:val="16"/>
        </w:rPr>
        <w:t>layout and run simulations please watch this video (</w:t>
      </w:r>
      <w:hyperlink r:id="rId21" w:history="1">
        <w:r w:rsidR="001616EE" w:rsidRPr="00860E7C">
          <w:rPr>
            <w:rStyle w:val="Hyperlink"/>
            <w:rFonts w:ascii="BSGulliver" w:hAnsi="BSGulliver"/>
            <w:color w:val="auto"/>
            <w:sz w:val="16"/>
            <w:szCs w:val="16"/>
          </w:rPr>
          <w:t>Link</w:t>
        </w:r>
      </w:hyperlink>
      <w:r w:rsidR="001616EE" w:rsidRPr="00860E7C">
        <w:rPr>
          <w:rFonts w:ascii="BSGulliver" w:hAnsi="BSGulliver"/>
          <w:sz w:val="16"/>
          <w:szCs w:val="16"/>
        </w:rPr>
        <w:t>).</w:t>
      </w:r>
    </w:p>
    <w:p w14:paraId="7822E5F3" w14:textId="5A294CC1" w:rsidR="00D01F45" w:rsidRPr="00860E7C" w:rsidRDefault="009A11E4" w:rsidP="00D01F45">
      <w:pPr>
        <w:pStyle w:val="ElsParagraph"/>
        <w:rPr>
          <w:rFonts w:ascii="BSGulliver" w:hAnsi="BSGulliver"/>
          <w:sz w:val="16"/>
          <w:szCs w:val="16"/>
        </w:rPr>
      </w:pPr>
      <w:r w:rsidRPr="00860E7C">
        <w:rPr>
          <w:rFonts w:ascii="BSGulliver" w:hAnsi="BSGulliver"/>
          <w:sz w:val="16"/>
          <w:szCs w:val="16"/>
        </w:rPr>
        <w:t>Table 3 shows the summary of performance, power</w:t>
      </w:r>
      <w:r w:rsidR="00165E57" w:rsidRPr="00860E7C">
        <w:rPr>
          <w:rFonts w:ascii="BSGulliver" w:hAnsi="BSGulliver"/>
          <w:sz w:val="16"/>
          <w:szCs w:val="16"/>
        </w:rPr>
        <w:t>,</w:t>
      </w:r>
      <w:r w:rsidRPr="00860E7C">
        <w:rPr>
          <w:rFonts w:ascii="BSGulliver" w:hAnsi="BSGulliver"/>
          <w:sz w:val="16"/>
          <w:szCs w:val="16"/>
        </w:rPr>
        <w:t xml:space="preserve"> and area compared with other design</w:t>
      </w:r>
      <w:r w:rsidR="00165E57" w:rsidRPr="00860E7C">
        <w:rPr>
          <w:rFonts w:ascii="BSGulliver" w:hAnsi="BSGulliver"/>
          <w:sz w:val="16"/>
          <w:szCs w:val="16"/>
        </w:rPr>
        <w:t>s</w:t>
      </w:r>
      <w:r w:rsidRPr="00860E7C">
        <w:rPr>
          <w:rFonts w:ascii="BSGulliver" w:hAnsi="BSGulliver"/>
          <w:sz w:val="16"/>
          <w:szCs w:val="16"/>
        </w:rPr>
        <w:t xml:space="preserve"> referenced as </w:t>
      </w:r>
      <w:r w:rsidR="00860E7C" w:rsidRPr="00860E7C">
        <w:rPr>
          <w:rFonts w:ascii="BSGulliver" w:hAnsi="BSGulliver"/>
          <w:sz w:val="16"/>
          <w:szCs w:val="16"/>
        </w:rPr>
        <w:t>[7]</w:t>
      </w:r>
      <w:r w:rsidRPr="00860E7C">
        <w:rPr>
          <w:rFonts w:ascii="BSGulliver" w:hAnsi="BSGulliver"/>
          <w:sz w:val="16"/>
          <w:szCs w:val="16"/>
        </w:rPr>
        <w:t xml:space="preserve">. This </w:t>
      </w:r>
      <w:r w:rsidR="00165E57" w:rsidRPr="00860E7C">
        <w:rPr>
          <w:rFonts w:ascii="BSGulliver" w:hAnsi="BSGulliver"/>
          <w:sz w:val="16"/>
          <w:szCs w:val="16"/>
        </w:rPr>
        <w:t xml:space="preserve">was </w:t>
      </w:r>
      <w:r w:rsidRPr="00860E7C">
        <w:rPr>
          <w:rFonts w:ascii="BSGulliver" w:hAnsi="BSGulliver"/>
          <w:sz w:val="16"/>
          <w:szCs w:val="16"/>
        </w:rPr>
        <w:t xml:space="preserve">obtained by using </w:t>
      </w:r>
      <w:r w:rsidR="00165E57" w:rsidRPr="00860E7C">
        <w:rPr>
          <w:rFonts w:ascii="BSGulliver" w:hAnsi="BSGulliver"/>
          <w:sz w:val="16"/>
          <w:szCs w:val="16"/>
        </w:rPr>
        <w:t xml:space="preserve">the </w:t>
      </w:r>
      <w:r w:rsidRPr="00860E7C">
        <w:rPr>
          <w:rFonts w:ascii="BSGulliver" w:hAnsi="BSGulliver"/>
          <w:sz w:val="16"/>
          <w:szCs w:val="16"/>
        </w:rPr>
        <w:t>Microwind tool. To ensure system performance each part w</w:t>
      </w:r>
      <w:r w:rsidR="00165E57" w:rsidRPr="00860E7C">
        <w:rPr>
          <w:rFonts w:ascii="BSGulliver" w:hAnsi="BSGulliver"/>
          <w:sz w:val="16"/>
          <w:szCs w:val="16"/>
        </w:rPr>
        <w:t>as</w:t>
      </w:r>
      <w:r w:rsidRPr="00860E7C">
        <w:rPr>
          <w:rFonts w:ascii="BSGulliver" w:hAnsi="BSGulliver"/>
          <w:sz w:val="16"/>
          <w:szCs w:val="16"/>
        </w:rPr>
        <w:t xml:space="preserve"> simulated and testes as standalone </w:t>
      </w:r>
      <w:r w:rsidR="00165E57" w:rsidRPr="00860E7C">
        <w:rPr>
          <w:rFonts w:ascii="BSGulliver" w:hAnsi="BSGulliver"/>
          <w:sz w:val="16"/>
          <w:szCs w:val="16"/>
        </w:rPr>
        <w:t>before</w:t>
      </w:r>
      <w:r w:rsidRPr="00860E7C">
        <w:rPr>
          <w:rFonts w:ascii="BSGulliver" w:hAnsi="BSGulliver"/>
          <w:sz w:val="16"/>
          <w:szCs w:val="16"/>
        </w:rPr>
        <w:t xml:space="preserve"> system interconnection. A schematic, layout</w:t>
      </w:r>
      <w:r w:rsidR="00165E57" w:rsidRPr="00860E7C">
        <w:rPr>
          <w:rFonts w:ascii="BSGulliver" w:hAnsi="BSGulliver"/>
          <w:sz w:val="16"/>
          <w:szCs w:val="16"/>
        </w:rPr>
        <w:t>,</w:t>
      </w:r>
      <w:r w:rsidRPr="00860E7C">
        <w:rPr>
          <w:rFonts w:ascii="BSGulliver" w:hAnsi="BSGulliver"/>
          <w:sz w:val="16"/>
          <w:szCs w:val="16"/>
        </w:rPr>
        <w:t xml:space="preserve"> and time simulation for each part </w:t>
      </w:r>
      <w:r w:rsidR="00165E57" w:rsidRPr="00860E7C">
        <w:rPr>
          <w:rFonts w:ascii="BSGulliver" w:hAnsi="BSGulliver"/>
          <w:sz w:val="16"/>
          <w:szCs w:val="16"/>
        </w:rPr>
        <w:t xml:space="preserve">was </w:t>
      </w:r>
      <w:r w:rsidRPr="00860E7C">
        <w:rPr>
          <w:rFonts w:ascii="BSGulliver" w:hAnsi="BSGulliver"/>
          <w:sz w:val="16"/>
          <w:szCs w:val="16"/>
        </w:rPr>
        <w:t xml:space="preserve">demonstrated. An inverter gate schematic diagram completed using Dsch software while </w:t>
      </w:r>
      <w:r w:rsidR="00165E57" w:rsidRPr="00860E7C">
        <w:rPr>
          <w:rFonts w:ascii="BSGulliver" w:hAnsi="BSGulliver"/>
          <w:sz w:val="16"/>
          <w:szCs w:val="16"/>
        </w:rPr>
        <w:t xml:space="preserve">the </w:t>
      </w:r>
      <w:r w:rsidRPr="00860E7C">
        <w:rPr>
          <w:rFonts w:ascii="BSGulliver" w:hAnsi="BSGulliver"/>
          <w:sz w:val="16"/>
          <w:szCs w:val="16"/>
        </w:rPr>
        <w:t>Microwind tool used to generate the layout as shown in Fig. 7-a &amp; Fig. 7-b respectively. A simulation carried out on Microwind software which generates the tim</w:t>
      </w:r>
      <w:r w:rsidR="00165E57" w:rsidRPr="00860E7C">
        <w:rPr>
          <w:rFonts w:ascii="BSGulliver" w:hAnsi="BSGulliver"/>
          <w:sz w:val="16"/>
          <w:szCs w:val="16"/>
        </w:rPr>
        <w:t>ing</w:t>
      </w:r>
      <w:r w:rsidRPr="00860E7C">
        <w:rPr>
          <w:rFonts w:ascii="BSGulliver" w:hAnsi="BSGulliver"/>
          <w:sz w:val="16"/>
          <w:szCs w:val="16"/>
        </w:rPr>
        <w:t xml:space="preserve"> diagram of the inverter, refer Fig. 7-c</w:t>
      </w:r>
      <w:r w:rsidR="005D6A4C" w:rsidRPr="00860E7C">
        <w:rPr>
          <w:rFonts w:ascii="BSGulliver" w:hAnsi="BSGulliver"/>
          <w:sz w:val="16"/>
          <w:szCs w:val="16"/>
        </w:rPr>
        <w:t>.</w:t>
      </w:r>
    </w:p>
    <w:p w14:paraId="389D0415" w14:textId="7D726E63" w:rsidR="00302E22" w:rsidRPr="00860E7C" w:rsidRDefault="00860E7C" w:rsidP="00302E22">
      <w:pPr>
        <w:pStyle w:val="ElsParagraph"/>
        <w:ind w:firstLine="0"/>
        <w:rPr>
          <w:rFonts w:ascii="BSGulliver" w:hAnsi="BSGulliver"/>
          <w:sz w:val="16"/>
          <w:szCs w:val="16"/>
        </w:rPr>
      </w:pPr>
      <w:r w:rsidRPr="00860E7C">
        <w:rPr>
          <w:noProof/>
        </w:rPr>
        <mc:AlternateContent>
          <mc:Choice Requires="wps">
            <w:drawing>
              <wp:anchor distT="0" distB="0" distL="114300" distR="114300" simplePos="0" relativeHeight="251702272" behindDoc="0" locked="0" layoutInCell="1" allowOverlap="1" wp14:anchorId="54A5B676" wp14:editId="2A01C9D9">
                <wp:simplePos x="0" y="0"/>
                <wp:positionH relativeFrom="page">
                  <wp:align>center</wp:align>
                </wp:positionH>
                <wp:positionV relativeFrom="margin">
                  <wp:posOffset>5440680</wp:posOffset>
                </wp:positionV>
                <wp:extent cx="9294495" cy="3239135"/>
                <wp:effectExtent l="0" t="0" r="1905" b="0"/>
                <wp:wrapSquare wrapText="bothSides"/>
                <wp:docPr id="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4495" cy="323913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80918BC" w14:textId="31131D4E" w:rsidR="00C35692" w:rsidRDefault="00C35692" w:rsidP="007601ED">
                            <w:pPr>
                              <w:pStyle w:val="FootnoteText"/>
                              <w:jc w:val="center"/>
                            </w:pPr>
                            <w:r>
                              <w:rPr>
                                <w:noProof/>
                              </w:rPr>
                              <w:drawing>
                                <wp:inline distT="0" distB="0" distL="0" distR="0" wp14:anchorId="666DA887" wp14:editId="58F53597">
                                  <wp:extent cx="6842760" cy="2987040"/>
                                  <wp:effectExtent l="0" t="0" r="0" b="3810"/>
                                  <wp:docPr id="138" name="Picture 138"/>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1687" cy="2990937"/>
                                          </a:xfrm>
                                          <a:prstGeom prst="rect">
                                            <a:avLst/>
                                          </a:prstGeom>
                                        </pic:spPr>
                                      </pic:pic>
                                    </a:graphicData>
                                  </a:graphic>
                                </wp:inline>
                              </w:drawing>
                            </w:r>
                          </w:p>
                          <w:p w14:paraId="3A97D254" w14:textId="3357259E" w:rsidR="00C35692" w:rsidRPr="007601ED" w:rsidRDefault="00C35692" w:rsidP="007601ED">
                            <w:pPr>
                              <w:pStyle w:val="ElsParagraph"/>
                              <w:ind w:firstLine="233"/>
                              <w:jc w:val="center"/>
                              <w:rPr>
                                <w:rFonts w:ascii="Gulliver" w:hAnsi="Gulliver"/>
                                <w:b/>
                                <w:bCs/>
                                <w:sz w:val="16"/>
                                <w:szCs w:val="16"/>
                              </w:rPr>
                            </w:pPr>
                            <w:r w:rsidRPr="007601ED">
                              <w:rPr>
                                <w:rFonts w:ascii="Gulliver" w:hAnsi="Gulliver"/>
                                <w:b/>
                                <w:bCs/>
                                <w:sz w:val="16"/>
                                <w:szCs w:val="16"/>
                              </w:rPr>
                              <w:t>Fig. 5. transistor level for 2-bit adder.</w:t>
                            </w:r>
                          </w:p>
                          <w:p w14:paraId="07B17BD7" w14:textId="77777777" w:rsidR="00C35692" w:rsidRDefault="00C35692" w:rsidP="007601ED">
                            <w:pPr>
                              <w:pStyle w:val="Footnote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5B676" id="_x0000_s1034" type="#_x0000_t202" style="position:absolute;left:0;text-align:left;margin-left:0;margin-top:428.4pt;width:731.85pt;height:255.05pt;z-index:251702272;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" stroked="f">
                <v:textbox inset="0,0,0,0">
                  <w:txbxContent>
                    <w:p w14:paraId="180918BC" w14:textId="31131D4E" w:rsidR="00C35692" w:rsidRDefault="00C35692" w:rsidP="007601ED">
                      <w:pPr>
                        <w:pStyle w:val="FootnoteText"/>
                        <w:jc w:val="center"/>
                      </w:pPr>
                      <w:r>
                        <w:rPr>
                          <w:noProof/>
                        </w:rPr>
                        <w:drawing>
                          <wp:inline distT="0" distB="0" distL="0" distR="0" wp14:anchorId="666DA887" wp14:editId="58F53597">
                            <wp:extent cx="6842760" cy="2987040"/>
                            <wp:effectExtent l="0" t="0" r="0" b="3810"/>
                            <wp:docPr id="103" name="Picture 10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1687" cy="2990937"/>
                                    </a:xfrm>
                                    <a:prstGeom prst="rect">
                                      <a:avLst/>
                                    </a:prstGeom>
                                  </pic:spPr>
                                </pic:pic>
                              </a:graphicData>
                            </a:graphic>
                          </wp:inline>
                        </w:drawing>
                      </w:r>
                    </w:p>
                    <w:p w14:paraId="3A97D254" w14:textId="3357259E" w:rsidR="00C35692" w:rsidRPr="007601ED" w:rsidRDefault="00C35692" w:rsidP="007601ED">
                      <w:pPr>
                        <w:pStyle w:val="ElsParagraph"/>
                        <w:ind w:firstLine="233"/>
                        <w:jc w:val="center"/>
                        <w:rPr>
                          <w:rFonts w:ascii="Gulliver" w:hAnsi="Gulliver"/>
                          <w:b/>
                          <w:bCs/>
                          <w:sz w:val="16"/>
                          <w:szCs w:val="16"/>
                        </w:rPr>
                      </w:pPr>
                      <w:r w:rsidRPr="007601ED">
                        <w:rPr>
                          <w:rFonts w:ascii="Gulliver" w:hAnsi="Gulliver"/>
                          <w:b/>
                          <w:bCs/>
                          <w:sz w:val="16"/>
                          <w:szCs w:val="16"/>
                        </w:rPr>
                        <w:t>Fig. 5. transistor level for 2-bit adder.</w:t>
                      </w:r>
                    </w:p>
                    <w:p w14:paraId="07B17BD7" w14:textId="77777777" w:rsidR="00C35692" w:rsidRDefault="00C35692" w:rsidP="007601ED">
                      <w:pPr>
                        <w:pStyle w:val="FootnoteText"/>
                        <w:jc w:val="center"/>
                      </w:pPr>
                    </w:p>
                  </w:txbxContent>
                </v:textbox>
                <w10:wrap type="square" anchorx="page" anchory="margin"/>
              </v:shape>
            </w:pict>
          </mc:Fallback>
        </mc:AlternateContent>
      </w:r>
    </w:p>
    <w:p w14:paraId="3A7528AA" w14:textId="042525A8" w:rsidR="00D01F45" w:rsidRPr="00860E7C" w:rsidRDefault="00D01F45" w:rsidP="00D01F45">
      <w:pPr>
        <w:pStyle w:val="ElsParagraph"/>
        <w:rPr>
          <w:rFonts w:ascii="BSGulliver" w:hAnsi="BSGulliver"/>
          <w:sz w:val="16"/>
          <w:szCs w:val="16"/>
        </w:rPr>
      </w:pPr>
    </w:p>
    <w:p w14:paraId="14360473" w14:textId="7B713E95" w:rsidR="00D01F45" w:rsidRPr="00860E7C" w:rsidRDefault="00D01F45" w:rsidP="00D01F45">
      <w:pPr>
        <w:pStyle w:val="ElsParagraph"/>
        <w:rPr>
          <w:rFonts w:ascii="BSGulliver" w:hAnsi="BSGulliver"/>
          <w:sz w:val="16"/>
          <w:szCs w:val="16"/>
        </w:rPr>
      </w:pPr>
    </w:p>
    <w:p w14:paraId="6653754D" w14:textId="702C128E" w:rsidR="00302E22" w:rsidRPr="00860E7C" w:rsidRDefault="00302E22" w:rsidP="00302E22">
      <w:pPr>
        <w:pStyle w:val="ElsParagraph"/>
        <w:rPr>
          <w:rFonts w:ascii="BSGulliver" w:hAnsi="BSGulliver"/>
          <w:sz w:val="16"/>
          <w:szCs w:val="16"/>
        </w:rPr>
      </w:pPr>
      <w:r w:rsidRPr="00860E7C">
        <w:rPr>
          <w:rFonts w:ascii="BSGulliver" w:hAnsi="BSGulliver"/>
          <w:sz w:val="16"/>
          <w:szCs w:val="16"/>
        </w:rPr>
        <w:t>The 2-inputs CMOS NAND gates schematic diagram, layout, and time diagram shown in Fig. 8-a, 8-b &amp; 8-c respectively.</w:t>
      </w:r>
    </w:p>
    <w:p w14:paraId="25E6B715" w14:textId="6913F7E1" w:rsidR="00D01F45" w:rsidRPr="00860E7C" w:rsidRDefault="00302E22" w:rsidP="00D01F45">
      <w:pPr>
        <w:pStyle w:val="ElsParagraph"/>
        <w:rPr>
          <w:rFonts w:ascii="BSGulliver" w:hAnsi="BSGulliver"/>
          <w:sz w:val="16"/>
          <w:szCs w:val="16"/>
        </w:rPr>
      </w:pPr>
      <w:r w:rsidRPr="00860E7C">
        <w:rPr>
          <w:rFonts w:ascii="BSGulliver" w:hAnsi="BSGulliver"/>
          <w:noProof/>
          <w:sz w:val="16"/>
          <w:szCs w:val="16"/>
        </w:rPr>
        <mc:AlternateContent>
          <mc:Choice Requires="wps">
            <w:drawing>
              <wp:anchor distT="0" distB="0" distL="114300" distR="114300" simplePos="0" relativeHeight="251716608" behindDoc="0" locked="0" layoutInCell="1" allowOverlap="1" wp14:anchorId="2F9D49D2" wp14:editId="4D1EDBB0">
                <wp:simplePos x="0" y="0"/>
                <wp:positionH relativeFrom="page">
                  <wp:posOffset>3882796</wp:posOffset>
                </wp:positionH>
                <wp:positionV relativeFrom="page">
                  <wp:posOffset>4453714</wp:posOffset>
                </wp:positionV>
                <wp:extent cx="3427401" cy="1362008"/>
                <wp:effectExtent l="0" t="0" r="1905" b="0"/>
                <wp:wrapSquare wrapText="bothSides"/>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7401" cy="1362008"/>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ABE9829" w14:textId="77777777" w:rsidR="00C35692" w:rsidRDefault="00C35692" w:rsidP="002172BF">
                            <w:pPr>
                              <w:pStyle w:val="FootnoteText"/>
                              <w:jc w:val="center"/>
                            </w:pPr>
                            <w:r>
                              <w:rPr>
                                <w:noProof/>
                              </w:rPr>
                              <w:drawing>
                                <wp:inline distT="0" distB="0" distL="0" distR="0" wp14:anchorId="196B0827" wp14:editId="5794D080">
                                  <wp:extent cx="2960610" cy="118690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4019" cy="1208315"/>
                                          </a:xfrm>
                                          <a:prstGeom prst="rect">
                                            <a:avLst/>
                                          </a:prstGeom>
                                        </pic:spPr>
                                      </pic:pic>
                                    </a:graphicData>
                                  </a:graphic>
                                </wp:inline>
                              </w:drawing>
                            </w:r>
                          </w:p>
                          <w:p w14:paraId="1CE00C7A" w14:textId="0D0B3E08" w:rsidR="00C35692" w:rsidRDefault="00C35692" w:rsidP="002172BF">
                            <w:pPr>
                              <w:pStyle w:val="ElsParagraph"/>
                              <w:ind w:firstLine="233"/>
                              <w:jc w:val="center"/>
                              <w:rPr>
                                <w:rFonts w:ascii="Gulliver" w:hAnsi="Gulliver"/>
                                <w:sz w:val="16"/>
                                <w:szCs w:val="16"/>
                              </w:rPr>
                            </w:pPr>
                            <w:r w:rsidRPr="002E3D50">
                              <w:rPr>
                                <w:rFonts w:ascii="Gulliver" w:hAnsi="Gulliver"/>
                                <w:b/>
                                <w:bCs/>
                                <w:sz w:val="16"/>
                                <w:szCs w:val="16"/>
                              </w:rPr>
                              <w:t xml:space="preserve">Fig. </w:t>
                            </w:r>
                            <w:r>
                              <w:rPr>
                                <w:rFonts w:ascii="Gulliver" w:hAnsi="Gulliver"/>
                                <w:b/>
                                <w:bCs/>
                                <w:sz w:val="16"/>
                                <w:szCs w:val="16"/>
                              </w:rPr>
                              <w:t>6</w:t>
                            </w:r>
                            <w:r w:rsidRPr="002E3D50">
                              <w:rPr>
                                <w:rFonts w:ascii="Gulliver" w:hAnsi="Gulliver"/>
                                <w:b/>
                                <w:bCs/>
                                <w:sz w:val="16"/>
                                <w:szCs w:val="16"/>
                              </w:rPr>
                              <w:t>.</w:t>
                            </w:r>
                            <w:r w:rsidRPr="009A11E4">
                              <w:rPr>
                                <w:rFonts w:ascii="Gulliver" w:hAnsi="Gulliver"/>
                                <w:sz w:val="13"/>
                                <w:szCs w:val="13"/>
                              </w:rPr>
                              <w:t xml:space="preserve"> </w:t>
                            </w:r>
                            <w:r w:rsidRPr="009A11E4">
                              <w:rPr>
                                <w:rFonts w:ascii="Gulliver" w:hAnsi="Gulliver"/>
                                <w:sz w:val="16"/>
                                <w:szCs w:val="16"/>
                              </w:rPr>
                              <w:t>4-bit carry ripple adder block diagram.</w:t>
                            </w:r>
                          </w:p>
                          <w:p w14:paraId="0357742E" w14:textId="77777777" w:rsidR="00D01F45" w:rsidRPr="002E3D50" w:rsidRDefault="00D01F45" w:rsidP="002172BF">
                            <w:pPr>
                              <w:pStyle w:val="ElsParagraph"/>
                              <w:ind w:firstLine="233"/>
                              <w:jc w:val="center"/>
                              <w:rPr>
                                <w:rFonts w:ascii="Gulliver" w:hAnsi="Gullive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D49D2" id="_x0000_s1035" type="#_x0000_t202" style="position:absolute;left:0;text-align:left;margin-left:305.75pt;margin-top:350.7pt;width:269.85pt;height:107.2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" stroked="f">
                <v:textbox inset="0,0,0,0">
                  <w:txbxContent>
                    <w:p w14:paraId="1ABE9829" w14:textId="77777777" w:rsidR="00C35692" w:rsidRDefault="00C35692" w:rsidP="002172BF">
                      <w:pPr>
                        <w:pStyle w:val="FootnoteText"/>
                        <w:jc w:val="center"/>
                      </w:pPr>
                      <w:r>
                        <w:rPr>
                          <w:noProof/>
                        </w:rPr>
                        <w:drawing>
                          <wp:inline distT="0" distB="0" distL="0" distR="0" wp14:anchorId="196B0827" wp14:editId="5794D080">
                            <wp:extent cx="2960610" cy="11869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4019" cy="1208315"/>
                                    </a:xfrm>
                                    <a:prstGeom prst="rect">
                                      <a:avLst/>
                                    </a:prstGeom>
                                  </pic:spPr>
                                </pic:pic>
                              </a:graphicData>
                            </a:graphic>
                          </wp:inline>
                        </w:drawing>
                      </w:r>
                    </w:p>
                    <w:p w14:paraId="1CE00C7A" w14:textId="0D0B3E08" w:rsidR="00C35692" w:rsidRDefault="00C35692" w:rsidP="002172BF">
                      <w:pPr>
                        <w:pStyle w:val="ElsParagraph"/>
                        <w:ind w:firstLine="233"/>
                        <w:jc w:val="center"/>
                        <w:rPr>
                          <w:rFonts w:ascii="Gulliver" w:hAnsi="Gulliver"/>
                          <w:sz w:val="16"/>
                          <w:szCs w:val="16"/>
                        </w:rPr>
                      </w:pPr>
                      <w:r w:rsidRPr="002E3D50">
                        <w:rPr>
                          <w:rFonts w:ascii="Gulliver" w:hAnsi="Gulliver"/>
                          <w:b/>
                          <w:bCs/>
                          <w:sz w:val="16"/>
                          <w:szCs w:val="16"/>
                        </w:rPr>
                        <w:t xml:space="preserve">Fig. </w:t>
                      </w:r>
                      <w:r>
                        <w:rPr>
                          <w:rFonts w:ascii="Gulliver" w:hAnsi="Gulliver"/>
                          <w:b/>
                          <w:bCs/>
                          <w:sz w:val="16"/>
                          <w:szCs w:val="16"/>
                        </w:rPr>
                        <w:t>6</w:t>
                      </w:r>
                      <w:r w:rsidRPr="002E3D50">
                        <w:rPr>
                          <w:rFonts w:ascii="Gulliver" w:hAnsi="Gulliver"/>
                          <w:b/>
                          <w:bCs/>
                          <w:sz w:val="16"/>
                          <w:szCs w:val="16"/>
                        </w:rPr>
                        <w:t>.</w:t>
                      </w:r>
                      <w:r w:rsidRPr="009A11E4">
                        <w:rPr>
                          <w:rFonts w:ascii="Gulliver" w:hAnsi="Gulliver"/>
                          <w:sz w:val="13"/>
                          <w:szCs w:val="13"/>
                        </w:rPr>
                        <w:t xml:space="preserve"> </w:t>
                      </w:r>
                      <w:r w:rsidRPr="009A11E4">
                        <w:rPr>
                          <w:rFonts w:ascii="Gulliver" w:hAnsi="Gulliver"/>
                          <w:sz w:val="16"/>
                          <w:szCs w:val="16"/>
                        </w:rPr>
                        <w:t>4-bit carry ripple adder block diagram.</w:t>
                      </w:r>
                    </w:p>
                    <w:p w14:paraId="0357742E" w14:textId="77777777" w:rsidR="00D01F45" w:rsidRPr="002E3D50" w:rsidRDefault="00D01F45" w:rsidP="002172BF">
                      <w:pPr>
                        <w:pStyle w:val="ElsParagraph"/>
                        <w:ind w:firstLine="233"/>
                        <w:jc w:val="center"/>
                        <w:rPr>
                          <w:rFonts w:ascii="Gulliver" w:hAnsi="Gulliver"/>
                          <w:sz w:val="16"/>
                          <w:szCs w:val="16"/>
                        </w:rPr>
                      </w:pPr>
                    </w:p>
                  </w:txbxContent>
                </v:textbox>
                <w10:wrap type="square" anchorx="page" anchory="page"/>
              </v:shape>
            </w:pict>
          </mc:Fallback>
        </mc:AlternateContent>
      </w:r>
      <w:r w:rsidRPr="00860E7C">
        <w:rPr>
          <w:rFonts w:ascii="BSGulliver" w:hAnsi="BSGulliver"/>
          <w:noProof/>
          <w:sz w:val="16"/>
          <w:szCs w:val="16"/>
        </w:rPr>
        <mc:AlternateContent>
          <mc:Choice Requires="wps">
            <w:drawing>
              <wp:anchor distT="0" distB="0" distL="114300" distR="114300" simplePos="0" relativeHeight="251700224" behindDoc="0" locked="0" layoutInCell="1" allowOverlap="1" wp14:anchorId="27495FCB" wp14:editId="63984625">
                <wp:simplePos x="0" y="0"/>
                <wp:positionH relativeFrom="column">
                  <wp:posOffset>-45896</wp:posOffset>
                </wp:positionH>
                <wp:positionV relativeFrom="margin">
                  <wp:posOffset>466725</wp:posOffset>
                </wp:positionV>
                <wp:extent cx="3493770" cy="1741170"/>
                <wp:effectExtent l="0" t="0" r="0" b="0"/>
                <wp:wrapSquare wrapText="bothSides"/>
                <wp:docPr id="4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770" cy="17411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0F9FF52" w14:textId="77777777" w:rsidR="00C35692" w:rsidRPr="00535745" w:rsidRDefault="00C35692" w:rsidP="00535745">
                            <w:pPr>
                              <w:pStyle w:val="ElsParagraph"/>
                              <w:ind w:firstLine="233"/>
                              <w:jc w:val="center"/>
                              <w:rPr>
                                <w:rFonts w:ascii="Gulliver" w:hAnsi="Gulliver"/>
                                <w:sz w:val="16"/>
                                <w:szCs w:val="16"/>
                              </w:rPr>
                            </w:pPr>
                            <w:r w:rsidRPr="00535745">
                              <w:rPr>
                                <w:rFonts w:ascii="Gulliver" w:hAnsi="Gulliver"/>
                                <w:b/>
                                <w:bCs/>
                                <w:sz w:val="16"/>
                                <w:szCs w:val="16"/>
                              </w:rPr>
                              <w:t xml:space="preserve">Table 2. </w:t>
                            </w:r>
                            <w:r w:rsidRPr="00535745">
                              <w:rPr>
                                <w:rFonts w:ascii="Gulliver" w:hAnsi="Gulliver"/>
                                <w:sz w:val="16"/>
                                <w:szCs w:val="16"/>
                              </w:rPr>
                              <w:t>number of used gates in both designs</w:t>
                            </w:r>
                          </w:p>
                          <w:tbl>
                            <w:tblPr>
                              <w:tblStyle w:val="TableGrid"/>
                              <w:tblW w:w="4770" w:type="dxa"/>
                              <w:tblInd w:w="-5" w:type="dxa"/>
                              <w:tblLook w:val="04A0" w:firstRow="1" w:lastRow="0" w:firstColumn="1" w:lastColumn="0" w:noHBand="0" w:noVBand="1"/>
                            </w:tblPr>
                            <w:tblGrid>
                              <w:gridCol w:w="734"/>
                              <w:gridCol w:w="1426"/>
                              <w:gridCol w:w="1350"/>
                              <w:gridCol w:w="1260"/>
                            </w:tblGrid>
                            <w:tr w:rsidR="00C35692" w14:paraId="55461E7C" w14:textId="77777777" w:rsidTr="009A11E4">
                              <w:trPr>
                                <w:trHeight w:val="294"/>
                              </w:trPr>
                              <w:tc>
                                <w:tcPr>
                                  <w:tcW w:w="734" w:type="dxa"/>
                                  <w:tcBorders>
                                    <w:top w:val="single" w:sz="4" w:space="0" w:color="auto"/>
                                    <w:left w:val="single" w:sz="4" w:space="0" w:color="auto"/>
                                    <w:bottom w:val="single" w:sz="4" w:space="0" w:color="auto"/>
                                    <w:right w:val="single" w:sz="4" w:space="0" w:color="auto"/>
                                  </w:tcBorders>
                                </w:tcPr>
                                <w:p w14:paraId="51C4C3DB" w14:textId="77777777" w:rsidR="00C35692" w:rsidRPr="0088720D" w:rsidRDefault="00C35692" w:rsidP="00535745">
                                  <w:pPr>
                                    <w:rPr>
                                      <w:rFonts w:ascii="Gulliver" w:hAnsi="Gulliver"/>
                                      <w:sz w:val="16"/>
                                      <w:szCs w:val="16"/>
                                    </w:rPr>
                                  </w:pPr>
                                  <w:bookmarkStart w:id="6" w:name="_Hlk49338914"/>
                                </w:p>
                              </w:tc>
                              <w:tc>
                                <w:tcPr>
                                  <w:tcW w:w="1426" w:type="dxa"/>
                                  <w:tcBorders>
                                    <w:top w:val="single" w:sz="4" w:space="0" w:color="auto"/>
                                    <w:left w:val="single" w:sz="4" w:space="0" w:color="auto"/>
                                    <w:bottom w:val="single" w:sz="4" w:space="0" w:color="auto"/>
                                    <w:right w:val="single" w:sz="4" w:space="0" w:color="auto"/>
                                  </w:tcBorders>
                                  <w:hideMark/>
                                </w:tcPr>
                                <w:p w14:paraId="049A84F3"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N</w:t>
                                  </w:r>
                                  <w:r>
                                    <w:rPr>
                                      <w:rFonts w:ascii="Gulliver" w:hAnsi="Gulliver"/>
                                      <w:i/>
                                      <w:iCs/>
                                      <w:sz w:val="16"/>
                                      <w:szCs w:val="16"/>
                                    </w:rPr>
                                    <w:t>u</w:t>
                                  </w:r>
                                  <w:r w:rsidRPr="0088720D">
                                    <w:rPr>
                                      <w:rFonts w:ascii="Gulliver" w:hAnsi="Gulliver"/>
                                      <w:i/>
                                      <w:iCs/>
                                      <w:sz w:val="16"/>
                                      <w:szCs w:val="16"/>
                                    </w:rPr>
                                    <w:t xml:space="preserve">. of </w:t>
                                  </w:r>
                                  <w:r>
                                    <w:rPr>
                                      <w:rFonts w:ascii="Gulliver" w:hAnsi="Gulliver"/>
                                      <w:i/>
                                      <w:iCs/>
                                      <w:sz w:val="16"/>
                                      <w:szCs w:val="16"/>
                                    </w:rPr>
                                    <w:t>t</w:t>
                                  </w:r>
                                  <w:r w:rsidRPr="0088720D">
                                    <w:rPr>
                                      <w:rFonts w:ascii="Gulliver" w:hAnsi="Gulliver"/>
                                      <w:i/>
                                      <w:iCs/>
                                      <w:sz w:val="16"/>
                                      <w:szCs w:val="16"/>
                                    </w:rPr>
                                    <w:t>ransistor per gate</w:t>
                                  </w:r>
                                </w:p>
                              </w:tc>
                              <w:tc>
                                <w:tcPr>
                                  <w:tcW w:w="1350" w:type="dxa"/>
                                  <w:tcBorders>
                                    <w:top w:val="single" w:sz="4" w:space="0" w:color="auto"/>
                                    <w:left w:val="single" w:sz="4" w:space="0" w:color="auto"/>
                                    <w:bottom w:val="single" w:sz="4" w:space="0" w:color="auto"/>
                                    <w:right w:val="single" w:sz="4" w:space="0" w:color="auto"/>
                                  </w:tcBorders>
                                  <w:hideMark/>
                                </w:tcPr>
                                <w:p w14:paraId="36EB1055"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 xml:space="preserve">Common design used gates </w:t>
                                  </w:r>
                                  <w:r>
                                    <w:rPr>
                                      <w:rFonts w:ascii="Gulliver" w:hAnsi="Gulliver"/>
                                      <w:i/>
                                      <w:iCs/>
                                      <w:sz w:val="16"/>
                                      <w:szCs w:val="16"/>
                                    </w:rPr>
                                    <w:t>N</w:t>
                                  </w:r>
                                  <w:r w:rsidRPr="0088720D">
                                    <w:rPr>
                                      <w:rFonts w:ascii="Gulliver" w:hAnsi="Gulliver"/>
                                      <w:i/>
                                      <w:iCs/>
                                      <w:sz w:val="16"/>
                                      <w:szCs w:val="16"/>
                                    </w:rPr>
                                    <w:t>u.</w:t>
                                  </w:r>
                                </w:p>
                              </w:tc>
                              <w:tc>
                                <w:tcPr>
                                  <w:tcW w:w="1260" w:type="dxa"/>
                                  <w:tcBorders>
                                    <w:top w:val="single" w:sz="4" w:space="0" w:color="auto"/>
                                    <w:left w:val="single" w:sz="4" w:space="0" w:color="auto"/>
                                    <w:bottom w:val="single" w:sz="4" w:space="0" w:color="auto"/>
                                    <w:right w:val="single" w:sz="4" w:space="0" w:color="auto"/>
                                  </w:tcBorders>
                                  <w:hideMark/>
                                </w:tcPr>
                                <w:p w14:paraId="72DE4D3D"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 xml:space="preserve">Introduced design used gates </w:t>
                                  </w:r>
                                  <w:r>
                                    <w:rPr>
                                      <w:rFonts w:ascii="Gulliver" w:hAnsi="Gulliver"/>
                                      <w:i/>
                                      <w:iCs/>
                                      <w:sz w:val="16"/>
                                      <w:szCs w:val="16"/>
                                    </w:rPr>
                                    <w:t>N</w:t>
                                  </w:r>
                                  <w:r w:rsidRPr="0088720D">
                                    <w:rPr>
                                      <w:rFonts w:ascii="Gulliver" w:hAnsi="Gulliver"/>
                                      <w:i/>
                                      <w:iCs/>
                                      <w:sz w:val="16"/>
                                      <w:szCs w:val="16"/>
                                    </w:rPr>
                                    <w:t>u.</w:t>
                                  </w:r>
                                </w:p>
                              </w:tc>
                            </w:tr>
                            <w:tr w:rsidR="00C35692" w14:paraId="32E2746E" w14:textId="77777777" w:rsidTr="009A11E4">
                              <w:trPr>
                                <w:trHeight w:val="278"/>
                              </w:trPr>
                              <w:tc>
                                <w:tcPr>
                                  <w:tcW w:w="734" w:type="dxa"/>
                                  <w:tcBorders>
                                    <w:top w:val="single" w:sz="4" w:space="0" w:color="auto"/>
                                    <w:left w:val="single" w:sz="4" w:space="0" w:color="auto"/>
                                    <w:bottom w:val="single" w:sz="4" w:space="0" w:color="auto"/>
                                    <w:right w:val="single" w:sz="4" w:space="0" w:color="auto"/>
                                  </w:tcBorders>
                                  <w:hideMark/>
                                </w:tcPr>
                                <w:p w14:paraId="7E0C68AA"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2-input NAND</w:t>
                                  </w:r>
                                </w:p>
                              </w:tc>
                              <w:tc>
                                <w:tcPr>
                                  <w:tcW w:w="1426" w:type="dxa"/>
                                  <w:tcBorders>
                                    <w:top w:val="single" w:sz="4" w:space="0" w:color="auto"/>
                                    <w:left w:val="single" w:sz="4" w:space="0" w:color="auto"/>
                                    <w:bottom w:val="single" w:sz="4" w:space="0" w:color="auto"/>
                                    <w:right w:val="single" w:sz="4" w:space="0" w:color="auto"/>
                                  </w:tcBorders>
                                  <w:hideMark/>
                                </w:tcPr>
                                <w:p w14:paraId="3D1837FF" w14:textId="77777777" w:rsidR="00C35692" w:rsidRPr="0088720D" w:rsidRDefault="00C35692" w:rsidP="00535745">
                                  <w:pPr>
                                    <w:jc w:val="center"/>
                                    <w:rPr>
                                      <w:rFonts w:ascii="Gulliver" w:hAnsi="Gulliver"/>
                                      <w:i/>
                                      <w:iCs/>
                                      <w:sz w:val="16"/>
                                      <w:szCs w:val="16"/>
                                    </w:rPr>
                                  </w:pPr>
                                </w:p>
                                <w:p w14:paraId="6528FD63"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4</w:t>
                                  </w:r>
                                </w:p>
                              </w:tc>
                              <w:tc>
                                <w:tcPr>
                                  <w:tcW w:w="1350" w:type="dxa"/>
                                  <w:tcBorders>
                                    <w:top w:val="single" w:sz="4" w:space="0" w:color="auto"/>
                                    <w:left w:val="single" w:sz="4" w:space="0" w:color="auto"/>
                                    <w:bottom w:val="single" w:sz="4" w:space="0" w:color="auto"/>
                                    <w:right w:val="single" w:sz="4" w:space="0" w:color="auto"/>
                                  </w:tcBorders>
                                  <w:hideMark/>
                                </w:tcPr>
                                <w:p w14:paraId="708DB14E" w14:textId="77777777" w:rsidR="00C35692" w:rsidRPr="0088720D" w:rsidRDefault="00C35692" w:rsidP="00535745">
                                  <w:pPr>
                                    <w:jc w:val="center"/>
                                    <w:rPr>
                                      <w:rFonts w:ascii="Gulliver" w:hAnsi="Gulliver"/>
                                      <w:i/>
                                      <w:iCs/>
                                      <w:sz w:val="16"/>
                                      <w:szCs w:val="16"/>
                                    </w:rPr>
                                  </w:pPr>
                                </w:p>
                                <w:p w14:paraId="06D7DE39"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3</w:t>
                                  </w:r>
                                </w:p>
                              </w:tc>
                              <w:tc>
                                <w:tcPr>
                                  <w:tcW w:w="1260" w:type="dxa"/>
                                  <w:tcBorders>
                                    <w:top w:val="single" w:sz="4" w:space="0" w:color="auto"/>
                                    <w:left w:val="single" w:sz="4" w:space="0" w:color="auto"/>
                                    <w:bottom w:val="single" w:sz="4" w:space="0" w:color="auto"/>
                                    <w:right w:val="single" w:sz="4" w:space="0" w:color="auto"/>
                                  </w:tcBorders>
                                  <w:hideMark/>
                                </w:tcPr>
                                <w:p w14:paraId="2274DEF1" w14:textId="77777777" w:rsidR="00C35692" w:rsidRPr="0088720D" w:rsidRDefault="00C35692" w:rsidP="00535745">
                                  <w:pPr>
                                    <w:jc w:val="center"/>
                                    <w:rPr>
                                      <w:rFonts w:ascii="Gulliver" w:hAnsi="Gulliver"/>
                                      <w:i/>
                                      <w:iCs/>
                                      <w:sz w:val="16"/>
                                      <w:szCs w:val="16"/>
                                    </w:rPr>
                                  </w:pPr>
                                </w:p>
                                <w:p w14:paraId="789979CC"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7</w:t>
                                  </w:r>
                                </w:p>
                              </w:tc>
                            </w:tr>
                            <w:tr w:rsidR="00C35692" w14:paraId="21BBACFA" w14:textId="77777777" w:rsidTr="009A11E4">
                              <w:trPr>
                                <w:trHeight w:val="294"/>
                              </w:trPr>
                              <w:tc>
                                <w:tcPr>
                                  <w:tcW w:w="734" w:type="dxa"/>
                                  <w:tcBorders>
                                    <w:top w:val="single" w:sz="4" w:space="0" w:color="auto"/>
                                    <w:left w:val="single" w:sz="4" w:space="0" w:color="auto"/>
                                    <w:bottom w:val="single" w:sz="4" w:space="0" w:color="auto"/>
                                    <w:right w:val="single" w:sz="4" w:space="0" w:color="auto"/>
                                  </w:tcBorders>
                                  <w:hideMark/>
                                </w:tcPr>
                                <w:p w14:paraId="34997A67"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3-input NAND</w:t>
                                  </w:r>
                                </w:p>
                              </w:tc>
                              <w:tc>
                                <w:tcPr>
                                  <w:tcW w:w="1426" w:type="dxa"/>
                                  <w:tcBorders>
                                    <w:top w:val="single" w:sz="4" w:space="0" w:color="auto"/>
                                    <w:left w:val="single" w:sz="4" w:space="0" w:color="auto"/>
                                    <w:bottom w:val="single" w:sz="4" w:space="0" w:color="auto"/>
                                    <w:right w:val="single" w:sz="4" w:space="0" w:color="auto"/>
                                  </w:tcBorders>
                                  <w:hideMark/>
                                </w:tcPr>
                                <w:p w14:paraId="7EF97E1B" w14:textId="77777777" w:rsidR="00C35692" w:rsidRPr="0088720D" w:rsidRDefault="00C35692" w:rsidP="00535745">
                                  <w:pPr>
                                    <w:jc w:val="center"/>
                                    <w:rPr>
                                      <w:rFonts w:ascii="Gulliver" w:hAnsi="Gulliver"/>
                                      <w:i/>
                                      <w:iCs/>
                                      <w:sz w:val="16"/>
                                      <w:szCs w:val="16"/>
                                    </w:rPr>
                                  </w:pPr>
                                </w:p>
                                <w:p w14:paraId="4467D6F5"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6</w:t>
                                  </w:r>
                                </w:p>
                              </w:tc>
                              <w:tc>
                                <w:tcPr>
                                  <w:tcW w:w="1350" w:type="dxa"/>
                                  <w:tcBorders>
                                    <w:top w:val="single" w:sz="4" w:space="0" w:color="auto"/>
                                    <w:left w:val="single" w:sz="4" w:space="0" w:color="auto"/>
                                    <w:bottom w:val="single" w:sz="4" w:space="0" w:color="auto"/>
                                    <w:right w:val="single" w:sz="4" w:space="0" w:color="auto"/>
                                  </w:tcBorders>
                                  <w:hideMark/>
                                </w:tcPr>
                                <w:p w14:paraId="5EAE464D" w14:textId="77777777" w:rsidR="00C35692" w:rsidRPr="0088720D" w:rsidRDefault="00C35692" w:rsidP="00535745">
                                  <w:pPr>
                                    <w:jc w:val="center"/>
                                    <w:rPr>
                                      <w:rFonts w:ascii="Gulliver" w:hAnsi="Gulliver"/>
                                      <w:i/>
                                      <w:iCs/>
                                      <w:sz w:val="16"/>
                                      <w:szCs w:val="16"/>
                                    </w:rPr>
                                  </w:pPr>
                                </w:p>
                                <w:p w14:paraId="5ECBD4E2"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5</w:t>
                                  </w:r>
                                </w:p>
                              </w:tc>
                              <w:tc>
                                <w:tcPr>
                                  <w:tcW w:w="1260" w:type="dxa"/>
                                  <w:tcBorders>
                                    <w:top w:val="single" w:sz="4" w:space="0" w:color="auto"/>
                                    <w:left w:val="single" w:sz="4" w:space="0" w:color="auto"/>
                                    <w:bottom w:val="single" w:sz="4" w:space="0" w:color="auto"/>
                                    <w:right w:val="single" w:sz="4" w:space="0" w:color="auto"/>
                                  </w:tcBorders>
                                  <w:hideMark/>
                                </w:tcPr>
                                <w:p w14:paraId="4CB2C4EE" w14:textId="77777777" w:rsidR="00C35692" w:rsidRPr="0088720D" w:rsidRDefault="00C35692" w:rsidP="00535745">
                                  <w:pPr>
                                    <w:jc w:val="center"/>
                                    <w:rPr>
                                      <w:rFonts w:ascii="Gulliver" w:hAnsi="Gulliver"/>
                                      <w:b/>
                                      <w:bCs/>
                                      <w:i/>
                                      <w:iCs/>
                                      <w:sz w:val="16"/>
                                      <w:szCs w:val="16"/>
                                    </w:rPr>
                                  </w:pPr>
                                </w:p>
                                <w:p w14:paraId="0139CEB5" w14:textId="77777777" w:rsidR="00C35692" w:rsidRPr="0088720D" w:rsidRDefault="00C35692" w:rsidP="00535745">
                                  <w:pPr>
                                    <w:jc w:val="center"/>
                                    <w:rPr>
                                      <w:rFonts w:ascii="Gulliver" w:hAnsi="Gulliver"/>
                                      <w:b/>
                                      <w:bCs/>
                                      <w:i/>
                                      <w:iCs/>
                                      <w:sz w:val="16"/>
                                      <w:szCs w:val="16"/>
                                    </w:rPr>
                                  </w:pPr>
                                  <w:r w:rsidRPr="0088720D">
                                    <w:rPr>
                                      <w:rFonts w:ascii="Gulliver" w:hAnsi="Gulliver"/>
                                      <w:b/>
                                      <w:bCs/>
                                      <w:i/>
                                      <w:iCs/>
                                      <w:sz w:val="16"/>
                                      <w:szCs w:val="16"/>
                                    </w:rPr>
                                    <w:t>0</w:t>
                                  </w:r>
                                </w:p>
                              </w:tc>
                            </w:tr>
                            <w:tr w:rsidR="00C35692" w14:paraId="11BB7EDC" w14:textId="77777777" w:rsidTr="009A11E4">
                              <w:trPr>
                                <w:trHeight w:val="294"/>
                              </w:trPr>
                              <w:tc>
                                <w:tcPr>
                                  <w:tcW w:w="734" w:type="dxa"/>
                                  <w:tcBorders>
                                    <w:top w:val="single" w:sz="4" w:space="0" w:color="auto"/>
                                    <w:left w:val="single" w:sz="4" w:space="0" w:color="auto"/>
                                    <w:bottom w:val="single" w:sz="4" w:space="0" w:color="auto"/>
                                    <w:right w:val="single" w:sz="4" w:space="0" w:color="auto"/>
                                  </w:tcBorders>
                                  <w:hideMark/>
                                </w:tcPr>
                                <w:p w14:paraId="37E7C7A4"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4-input NAND</w:t>
                                  </w:r>
                                </w:p>
                              </w:tc>
                              <w:tc>
                                <w:tcPr>
                                  <w:tcW w:w="1426" w:type="dxa"/>
                                  <w:tcBorders>
                                    <w:top w:val="single" w:sz="4" w:space="0" w:color="auto"/>
                                    <w:left w:val="single" w:sz="4" w:space="0" w:color="auto"/>
                                    <w:bottom w:val="single" w:sz="4" w:space="0" w:color="auto"/>
                                    <w:right w:val="single" w:sz="4" w:space="0" w:color="auto"/>
                                  </w:tcBorders>
                                  <w:hideMark/>
                                </w:tcPr>
                                <w:p w14:paraId="51E2B53B" w14:textId="77777777" w:rsidR="00C35692" w:rsidRPr="0088720D" w:rsidRDefault="00C35692" w:rsidP="00535745">
                                  <w:pPr>
                                    <w:jc w:val="center"/>
                                    <w:rPr>
                                      <w:rFonts w:ascii="Gulliver" w:hAnsi="Gulliver"/>
                                      <w:i/>
                                      <w:iCs/>
                                      <w:sz w:val="16"/>
                                      <w:szCs w:val="16"/>
                                    </w:rPr>
                                  </w:pPr>
                                </w:p>
                                <w:p w14:paraId="014F8815"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8</w:t>
                                  </w:r>
                                </w:p>
                              </w:tc>
                              <w:tc>
                                <w:tcPr>
                                  <w:tcW w:w="1350" w:type="dxa"/>
                                  <w:tcBorders>
                                    <w:top w:val="single" w:sz="4" w:space="0" w:color="auto"/>
                                    <w:left w:val="single" w:sz="4" w:space="0" w:color="auto"/>
                                    <w:bottom w:val="single" w:sz="4" w:space="0" w:color="auto"/>
                                    <w:right w:val="single" w:sz="4" w:space="0" w:color="auto"/>
                                  </w:tcBorders>
                                  <w:hideMark/>
                                </w:tcPr>
                                <w:p w14:paraId="63243377" w14:textId="77777777" w:rsidR="00C35692" w:rsidRPr="0088720D" w:rsidRDefault="00C35692" w:rsidP="00535745">
                                  <w:pPr>
                                    <w:jc w:val="center"/>
                                    <w:rPr>
                                      <w:rFonts w:ascii="Gulliver" w:hAnsi="Gulliver"/>
                                      <w:i/>
                                      <w:iCs/>
                                      <w:sz w:val="16"/>
                                      <w:szCs w:val="16"/>
                                    </w:rPr>
                                  </w:pPr>
                                </w:p>
                                <w:p w14:paraId="7ED75204"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1</w:t>
                                  </w:r>
                                </w:p>
                              </w:tc>
                              <w:tc>
                                <w:tcPr>
                                  <w:tcW w:w="1260" w:type="dxa"/>
                                  <w:tcBorders>
                                    <w:top w:val="single" w:sz="4" w:space="0" w:color="auto"/>
                                    <w:left w:val="single" w:sz="4" w:space="0" w:color="auto"/>
                                    <w:bottom w:val="single" w:sz="4" w:space="0" w:color="auto"/>
                                    <w:right w:val="single" w:sz="4" w:space="0" w:color="auto"/>
                                  </w:tcBorders>
                                  <w:hideMark/>
                                </w:tcPr>
                                <w:p w14:paraId="25725D70" w14:textId="77777777" w:rsidR="00C35692" w:rsidRPr="0088720D" w:rsidRDefault="00C35692" w:rsidP="00535745">
                                  <w:pPr>
                                    <w:jc w:val="center"/>
                                    <w:rPr>
                                      <w:rFonts w:ascii="Gulliver" w:hAnsi="Gulliver"/>
                                      <w:b/>
                                      <w:bCs/>
                                      <w:i/>
                                      <w:iCs/>
                                      <w:sz w:val="16"/>
                                      <w:szCs w:val="16"/>
                                    </w:rPr>
                                  </w:pPr>
                                </w:p>
                                <w:p w14:paraId="2F776070" w14:textId="77777777" w:rsidR="00C35692" w:rsidRPr="0088720D" w:rsidRDefault="00C35692" w:rsidP="00535745">
                                  <w:pPr>
                                    <w:jc w:val="center"/>
                                    <w:rPr>
                                      <w:rFonts w:ascii="Gulliver" w:hAnsi="Gulliver"/>
                                      <w:b/>
                                      <w:bCs/>
                                      <w:i/>
                                      <w:iCs/>
                                      <w:sz w:val="16"/>
                                      <w:szCs w:val="16"/>
                                    </w:rPr>
                                  </w:pPr>
                                  <w:r w:rsidRPr="0088720D">
                                    <w:rPr>
                                      <w:rFonts w:ascii="Gulliver" w:hAnsi="Gulliver"/>
                                      <w:b/>
                                      <w:bCs/>
                                      <w:i/>
                                      <w:iCs/>
                                      <w:sz w:val="16"/>
                                      <w:szCs w:val="16"/>
                                    </w:rPr>
                                    <w:t>0</w:t>
                                  </w:r>
                                </w:p>
                              </w:tc>
                            </w:tr>
                            <w:tr w:rsidR="00C35692" w14:paraId="61D967A3" w14:textId="77777777" w:rsidTr="009A11E4">
                              <w:trPr>
                                <w:trHeight w:val="278"/>
                              </w:trPr>
                              <w:tc>
                                <w:tcPr>
                                  <w:tcW w:w="734" w:type="dxa"/>
                                  <w:tcBorders>
                                    <w:top w:val="single" w:sz="4" w:space="0" w:color="auto"/>
                                    <w:left w:val="single" w:sz="4" w:space="0" w:color="auto"/>
                                    <w:bottom w:val="single" w:sz="4" w:space="0" w:color="auto"/>
                                    <w:right w:val="single" w:sz="4" w:space="0" w:color="auto"/>
                                  </w:tcBorders>
                                  <w:hideMark/>
                                </w:tcPr>
                                <w:p w14:paraId="60FE6D0D"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CMOS inverter</w:t>
                                  </w:r>
                                </w:p>
                              </w:tc>
                              <w:tc>
                                <w:tcPr>
                                  <w:tcW w:w="1426" w:type="dxa"/>
                                  <w:tcBorders>
                                    <w:top w:val="single" w:sz="4" w:space="0" w:color="auto"/>
                                    <w:left w:val="single" w:sz="4" w:space="0" w:color="auto"/>
                                    <w:bottom w:val="single" w:sz="4" w:space="0" w:color="auto"/>
                                    <w:right w:val="single" w:sz="4" w:space="0" w:color="auto"/>
                                  </w:tcBorders>
                                  <w:hideMark/>
                                </w:tcPr>
                                <w:p w14:paraId="1BAA6F3B" w14:textId="77777777" w:rsidR="00C35692" w:rsidRPr="0088720D" w:rsidRDefault="00C35692" w:rsidP="00535745">
                                  <w:pPr>
                                    <w:jc w:val="center"/>
                                    <w:rPr>
                                      <w:rFonts w:ascii="Gulliver" w:hAnsi="Gulliver"/>
                                      <w:i/>
                                      <w:iCs/>
                                      <w:sz w:val="16"/>
                                      <w:szCs w:val="16"/>
                                    </w:rPr>
                                  </w:pPr>
                                </w:p>
                                <w:p w14:paraId="7479E64C"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2</w:t>
                                  </w:r>
                                </w:p>
                              </w:tc>
                              <w:tc>
                                <w:tcPr>
                                  <w:tcW w:w="1350" w:type="dxa"/>
                                  <w:tcBorders>
                                    <w:top w:val="single" w:sz="4" w:space="0" w:color="auto"/>
                                    <w:left w:val="single" w:sz="4" w:space="0" w:color="auto"/>
                                    <w:bottom w:val="single" w:sz="4" w:space="0" w:color="auto"/>
                                    <w:right w:val="single" w:sz="4" w:space="0" w:color="auto"/>
                                  </w:tcBorders>
                                  <w:hideMark/>
                                </w:tcPr>
                                <w:p w14:paraId="0384F6D6" w14:textId="77777777" w:rsidR="00C35692" w:rsidRPr="0088720D" w:rsidRDefault="00C35692" w:rsidP="00535745">
                                  <w:pPr>
                                    <w:jc w:val="center"/>
                                    <w:rPr>
                                      <w:rFonts w:ascii="Gulliver" w:hAnsi="Gulliver"/>
                                      <w:i/>
                                      <w:iCs/>
                                      <w:sz w:val="16"/>
                                      <w:szCs w:val="16"/>
                                    </w:rPr>
                                  </w:pPr>
                                </w:p>
                                <w:p w14:paraId="1EFE21B9"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3</w:t>
                                  </w:r>
                                </w:p>
                              </w:tc>
                              <w:tc>
                                <w:tcPr>
                                  <w:tcW w:w="1260" w:type="dxa"/>
                                  <w:tcBorders>
                                    <w:top w:val="single" w:sz="4" w:space="0" w:color="auto"/>
                                    <w:left w:val="single" w:sz="4" w:space="0" w:color="auto"/>
                                    <w:bottom w:val="single" w:sz="4" w:space="0" w:color="auto"/>
                                    <w:right w:val="single" w:sz="4" w:space="0" w:color="auto"/>
                                  </w:tcBorders>
                                  <w:hideMark/>
                                </w:tcPr>
                                <w:p w14:paraId="16606F9B" w14:textId="77777777" w:rsidR="00C35692" w:rsidRPr="0088720D" w:rsidRDefault="00C35692" w:rsidP="00535745">
                                  <w:pPr>
                                    <w:jc w:val="center"/>
                                    <w:rPr>
                                      <w:rFonts w:ascii="Gulliver" w:hAnsi="Gulliver"/>
                                      <w:i/>
                                      <w:iCs/>
                                      <w:sz w:val="16"/>
                                      <w:szCs w:val="16"/>
                                    </w:rPr>
                                  </w:pPr>
                                </w:p>
                                <w:p w14:paraId="0CA64608"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5</w:t>
                                  </w:r>
                                </w:p>
                              </w:tc>
                            </w:tr>
                            <w:bookmarkEnd w:id="6"/>
                          </w:tbl>
                          <w:p w14:paraId="58A9F25D" w14:textId="77777777" w:rsidR="00C35692" w:rsidRDefault="00C35692" w:rsidP="002E3D50">
                            <w:pPr>
                              <w:pStyle w:val="Footnote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95FCB" id="_x0000_s1036" type="#_x0000_t202" style="position:absolute;left:0;text-align:left;margin-left:-3.6pt;margin-top:36.75pt;width:275.1pt;height:137.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" stroked="f">
                <v:textbox inset="0,0,0,0">
                  <w:txbxContent>
                    <w:p w14:paraId="40F9FF52" w14:textId="77777777" w:rsidR="00C35692" w:rsidRPr="00535745" w:rsidRDefault="00C35692" w:rsidP="00535745">
                      <w:pPr>
                        <w:pStyle w:val="ElsParagraph"/>
                        <w:ind w:firstLine="233"/>
                        <w:jc w:val="center"/>
                        <w:rPr>
                          <w:rFonts w:ascii="Gulliver" w:hAnsi="Gulliver"/>
                          <w:sz w:val="16"/>
                          <w:szCs w:val="16"/>
                        </w:rPr>
                      </w:pPr>
                      <w:r w:rsidRPr="00535745">
                        <w:rPr>
                          <w:rFonts w:ascii="Gulliver" w:hAnsi="Gulliver"/>
                          <w:b/>
                          <w:bCs/>
                          <w:sz w:val="16"/>
                          <w:szCs w:val="16"/>
                        </w:rPr>
                        <w:t xml:space="preserve">Table 2. </w:t>
                      </w:r>
                      <w:r w:rsidRPr="00535745">
                        <w:rPr>
                          <w:rFonts w:ascii="Gulliver" w:hAnsi="Gulliver"/>
                          <w:sz w:val="16"/>
                          <w:szCs w:val="16"/>
                        </w:rPr>
                        <w:t>number of used gates in both designs</w:t>
                      </w:r>
                    </w:p>
                    <w:tbl>
                      <w:tblPr>
                        <w:tblStyle w:val="TableGrid"/>
                        <w:tblW w:w="4770" w:type="dxa"/>
                        <w:tblInd w:w="-5" w:type="dxa"/>
                        <w:tblLook w:val="04A0" w:firstRow="1" w:lastRow="0" w:firstColumn="1" w:lastColumn="0" w:noHBand="0" w:noVBand="1"/>
                      </w:tblPr>
                      <w:tblGrid>
                        <w:gridCol w:w="734"/>
                        <w:gridCol w:w="1426"/>
                        <w:gridCol w:w="1350"/>
                        <w:gridCol w:w="1260"/>
                      </w:tblGrid>
                      <w:tr w:rsidR="00C35692" w14:paraId="55461E7C" w14:textId="77777777" w:rsidTr="009A11E4">
                        <w:trPr>
                          <w:trHeight w:val="294"/>
                        </w:trPr>
                        <w:tc>
                          <w:tcPr>
                            <w:tcW w:w="734" w:type="dxa"/>
                            <w:tcBorders>
                              <w:top w:val="single" w:sz="4" w:space="0" w:color="auto"/>
                              <w:left w:val="single" w:sz="4" w:space="0" w:color="auto"/>
                              <w:bottom w:val="single" w:sz="4" w:space="0" w:color="auto"/>
                              <w:right w:val="single" w:sz="4" w:space="0" w:color="auto"/>
                            </w:tcBorders>
                          </w:tcPr>
                          <w:p w14:paraId="51C4C3DB" w14:textId="77777777" w:rsidR="00C35692" w:rsidRPr="0088720D" w:rsidRDefault="00C35692" w:rsidP="00535745">
                            <w:pPr>
                              <w:rPr>
                                <w:rFonts w:ascii="Gulliver" w:hAnsi="Gulliver"/>
                                <w:sz w:val="16"/>
                                <w:szCs w:val="16"/>
                              </w:rPr>
                            </w:pPr>
                            <w:bookmarkStart w:id="7" w:name="_Hlk49338914"/>
                          </w:p>
                        </w:tc>
                        <w:tc>
                          <w:tcPr>
                            <w:tcW w:w="1426" w:type="dxa"/>
                            <w:tcBorders>
                              <w:top w:val="single" w:sz="4" w:space="0" w:color="auto"/>
                              <w:left w:val="single" w:sz="4" w:space="0" w:color="auto"/>
                              <w:bottom w:val="single" w:sz="4" w:space="0" w:color="auto"/>
                              <w:right w:val="single" w:sz="4" w:space="0" w:color="auto"/>
                            </w:tcBorders>
                            <w:hideMark/>
                          </w:tcPr>
                          <w:p w14:paraId="049A84F3"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N</w:t>
                            </w:r>
                            <w:r>
                              <w:rPr>
                                <w:rFonts w:ascii="Gulliver" w:hAnsi="Gulliver"/>
                                <w:i/>
                                <w:iCs/>
                                <w:sz w:val="16"/>
                                <w:szCs w:val="16"/>
                              </w:rPr>
                              <w:t>u</w:t>
                            </w:r>
                            <w:r w:rsidRPr="0088720D">
                              <w:rPr>
                                <w:rFonts w:ascii="Gulliver" w:hAnsi="Gulliver"/>
                                <w:i/>
                                <w:iCs/>
                                <w:sz w:val="16"/>
                                <w:szCs w:val="16"/>
                              </w:rPr>
                              <w:t xml:space="preserve">. of </w:t>
                            </w:r>
                            <w:r>
                              <w:rPr>
                                <w:rFonts w:ascii="Gulliver" w:hAnsi="Gulliver"/>
                                <w:i/>
                                <w:iCs/>
                                <w:sz w:val="16"/>
                                <w:szCs w:val="16"/>
                              </w:rPr>
                              <w:t>t</w:t>
                            </w:r>
                            <w:r w:rsidRPr="0088720D">
                              <w:rPr>
                                <w:rFonts w:ascii="Gulliver" w:hAnsi="Gulliver"/>
                                <w:i/>
                                <w:iCs/>
                                <w:sz w:val="16"/>
                                <w:szCs w:val="16"/>
                              </w:rPr>
                              <w:t>ransistor per gate</w:t>
                            </w:r>
                          </w:p>
                        </w:tc>
                        <w:tc>
                          <w:tcPr>
                            <w:tcW w:w="1350" w:type="dxa"/>
                            <w:tcBorders>
                              <w:top w:val="single" w:sz="4" w:space="0" w:color="auto"/>
                              <w:left w:val="single" w:sz="4" w:space="0" w:color="auto"/>
                              <w:bottom w:val="single" w:sz="4" w:space="0" w:color="auto"/>
                              <w:right w:val="single" w:sz="4" w:space="0" w:color="auto"/>
                            </w:tcBorders>
                            <w:hideMark/>
                          </w:tcPr>
                          <w:p w14:paraId="36EB1055"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 xml:space="preserve">Common design used gates </w:t>
                            </w:r>
                            <w:r>
                              <w:rPr>
                                <w:rFonts w:ascii="Gulliver" w:hAnsi="Gulliver"/>
                                <w:i/>
                                <w:iCs/>
                                <w:sz w:val="16"/>
                                <w:szCs w:val="16"/>
                              </w:rPr>
                              <w:t>N</w:t>
                            </w:r>
                            <w:r w:rsidRPr="0088720D">
                              <w:rPr>
                                <w:rFonts w:ascii="Gulliver" w:hAnsi="Gulliver"/>
                                <w:i/>
                                <w:iCs/>
                                <w:sz w:val="16"/>
                                <w:szCs w:val="16"/>
                              </w:rPr>
                              <w:t>u.</w:t>
                            </w:r>
                          </w:p>
                        </w:tc>
                        <w:tc>
                          <w:tcPr>
                            <w:tcW w:w="1260" w:type="dxa"/>
                            <w:tcBorders>
                              <w:top w:val="single" w:sz="4" w:space="0" w:color="auto"/>
                              <w:left w:val="single" w:sz="4" w:space="0" w:color="auto"/>
                              <w:bottom w:val="single" w:sz="4" w:space="0" w:color="auto"/>
                              <w:right w:val="single" w:sz="4" w:space="0" w:color="auto"/>
                            </w:tcBorders>
                            <w:hideMark/>
                          </w:tcPr>
                          <w:p w14:paraId="72DE4D3D"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 xml:space="preserve">Introduced design used gates </w:t>
                            </w:r>
                            <w:r>
                              <w:rPr>
                                <w:rFonts w:ascii="Gulliver" w:hAnsi="Gulliver"/>
                                <w:i/>
                                <w:iCs/>
                                <w:sz w:val="16"/>
                                <w:szCs w:val="16"/>
                              </w:rPr>
                              <w:t>N</w:t>
                            </w:r>
                            <w:r w:rsidRPr="0088720D">
                              <w:rPr>
                                <w:rFonts w:ascii="Gulliver" w:hAnsi="Gulliver"/>
                                <w:i/>
                                <w:iCs/>
                                <w:sz w:val="16"/>
                                <w:szCs w:val="16"/>
                              </w:rPr>
                              <w:t>u.</w:t>
                            </w:r>
                          </w:p>
                        </w:tc>
                      </w:tr>
                      <w:tr w:rsidR="00C35692" w14:paraId="32E2746E" w14:textId="77777777" w:rsidTr="009A11E4">
                        <w:trPr>
                          <w:trHeight w:val="278"/>
                        </w:trPr>
                        <w:tc>
                          <w:tcPr>
                            <w:tcW w:w="734" w:type="dxa"/>
                            <w:tcBorders>
                              <w:top w:val="single" w:sz="4" w:space="0" w:color="auto"/>
                              <w:left w:val="single" w:sz="4" w:space="0" w:color="auto"/>
                              <w:bottom w:val="single" w:sz="4" w:space="0" w:color="auto"/>
                              <w:right w:val="single" w:sz="4" w:space="0" w:color="auto"/>
                            </w:tcBorders>
                            <w:hideMark/>
                          </w:tcPr>
                          <w:p w14:paraId="7E0C68AA"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2-input NAND</w:t>
                            </w:r>
                          </w:p>
                        </w:tc>
                        <w:tc>
                          <w:tcPr>
                            <w:tcW w:w="1426" w:type="dxa"/>
                            <w:tcBorders>
                              <w:top w:val="single" w:sz="4" w:space="0" w:color="auto"/>
                              <w:left w:val="single" w:sz="4" w:space="0" w:color="auto"/>
                              <w:bottom w:val="single" w:sz="4" w:space="0" w:color="auto"/>
                              <w:right w:val="single" w:sz="4" w:space="0" w:color="auto"/>
                            </w:tcBorders>
                            <w:hideMark/>
                          </w:tcPr>
                          <w:p w14:paraId="3D1837FF" w14:textId="77777777" w:rsidR="00C35692" w:rsidRPr="0088720D" w:rsidRDefault="00C35692" w:rsidP="00535745">
                            <w:pPr>
                              <w:jc w:val="center"/>
                              <w:rPr>
                                <w:rFonts w:ascii="Gulliver" w:hAnsi="Gulliver"/>
                                <w:i/>
                                <w:iCs/>
                                <w:sz w:val="16"/>
                                <w:szCs w:val="16"/>
                              </w:rPr>
                            </w:pPr>
                          </w:p>
                          <w:p w14:paraId="6528FD63"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4</w:t>
                            </w:r>
                          </w:p>
                        </w:tc>
                        <w:tc>
                          <w:tcPr>
                            <w:tcW w:w="1350" w:type="dxa"/>
                            <w:tcBorders>
                              <w:top w:val="single" w:sz="4" w:space="0" w:color="auto"/>
                              <w:left w:val="single" w:sz="4" w:space="0" w:color="auto"/>
                              <w:bottom w:val="single" w:sz="4" w:space="0" w:color="auto"/>
                              <w:right w:val="single" w:sz="4" w:space="0" w:color="auto"/>
                            </w:tcBorders>
                            <w:hideMark/>
                          </w:tcPr>
                          <w:p w14:paraId="708DB14E" w14:textId="77777777" w:rsidR="00C35692" w:rsidRPr="0088720D" w:rsidRDefault="00C35692" w:rsidP="00535745">
                            <w:pPr>
                              <w:jc w:val="center"/>
                              <w:rPr>
                                <w:rFonts w:ascii="Gulliver" w:hAnsi="Gulliver"/>
                                <w:i/>
                                <w:iCs/>
                                <w:sz w:val="16"/>
                                <w:szCs w:val="16"/>
                              </w:rPr>
                            </w:pPr>
                          </w:p>
                          <w:p w14:paraId="06D7DE39"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3</w:t>
                            </w:r>
                          </w:p>
                        </w:tc>
                        <w:tc>
                          <w:tcPr>
                            <w:tcW w:w="1260" w:type="dxa"/>
                            <w:tcBorders>
                              <w:top w:val="single" w:sz="4" w:space="0" w:color="auto"/>
                              <w:left w:val="single" w:sz="4" w:space="0" w:color="auto"/>
                              <w:bottom w:val="single" w:sz="4" w:space="0" w:color="auto"/>
                              <w:right w:val="single" w:sz="4" w:space="0" w:color="auto"/>
                            </w:tcBorders>
                            <w:hideMark/>
                          </w:tcPr>
                          <w:p w14:paraId="2274DEF1" w14:textId="77777777" w:rsidR="00C35692" w:rsidRPr="0088720D" w:rsidRDefault="00C35692" w:rsidP="00535745">
                            <w:pPr>
                              <w:jc w:val="center"/>
                              <w:rPr>
                                <w:rFonts w:ascii="Gulliver" w:hAnsi="Gulliver"/>
                                <w:i/>
                                <w:iCs/>
                                <w:sz w:val="16"/>
                                <w:szCs w:val="16"/>
                              </w:rPr>
                            </w:pPr>
                          </w:p>
                          <w:p w14:paraId="789979CC"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7</w:t>
                            </w:r>
                          </w:p>
                        </w:tc>
                      </w:tr>
                      <w:tr w:rsidR="00C35692" w14:paraId="21BBACFA" w14:textId="77777777" w:rsidTr="009A11E4">
                        <w:trPr>
                          <w:trHeight w:val="294"/>
                        </w:trPr>
                        <w:tc>
                          <w:tcPr>
                            <w:tcW w:w="734" w:type="dxa"/>
                            <w:tcBorders>
                              <w:top w:val="single" w:sz="4" w:space="0" w:color="auto"/>
                              <w:left w:val="single" w:sz="4" w:space="0" w:color="auto"/>
                              <w:bottom w:val="single" w:sz="4" w:space="0" w:color="auto"/>
                              <w:right w:val="single" w:sz="4" w:space="0" w:color="auto"/>
                            </w:tcBorders>
                            <w:hideMark/>
                          </w:tcPr>
                          <w:p w14:paraId="34997A67"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3-input NAND</w:t>
                            </w:r>
                          </w:p>
                        </w:tc>
                        <w:tc>
                          <w:tcPr>
                            <w:tcW w:w="1426" w:type="dxa"/>
                            <w:tcBorders>
                              <w:top w:val="single" w:sz="4" w:space="0" w:color="auto"/>
                              <w:left w:val="single" w:sz="4" w:space="0" w:color="auto"/>
                              <w:bottom w:val="single" w:sz="4" w:space="0" w:color="auto"/>
                              <w:right w:val="single" w:sz="4" w:space="0" w:color="auto"/>
                            </w:tcBorders>
                            <w:hideMark/>
                          </w:tcPr>
                          <w:p w14:paraId="7EF97E1B" w14:textId="77777777" w:rsidR="00C35692" w:rsidRPr="0088720D" w:rsidRDefault="00C35692" w:rsidP="00535745">
                            <w:pPr>
                              <w:jc w:val="center"/>
                              <w:rPr>
                                <w:rFonts w:ascii="Gulliver" w:hAnsi="Gulliver"/>
                                <w:i/>
                                <w:iCs/>
                                <w:sz w:val="16"/>
                                <w:szCs w:val="16"/>
                              </w:rPr>
                            </w:pPr>
                          </w:p>
                          <w:p w14:paraId="4467D6F5"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6</w:t>
                            </w:r>
                          </w:p>
                        </w:tc>
                        <w:tc>
                          <w:tcPr>
                            <w:tcW w:w="1350" w:type="dxa"/>
                            <w:tcBorders>
                              <w:top w:val="single" w:sz="4" w:space="0" w:color="auto"/>
                              <w:left w:val="single" w:sz="4" w:space="0" w:color="auto"/>
                              <w:bottom w:val="single" w:sz="4" w:space="0" w:color="auto"/>
                              <w:right w:val="single" w:sz="4" w:space="0" w:color="auto"/>
                            </w:tcBorders>
                            <w:hideMark/>
                          </w:tcPr>
                          <w:p w14:paraId="5EAE464D" w14:textId="77777777" w:rsidR="00C35692" w:rsidRPr="0088720D" w:rsidRDefault="00C35692" w:rsidP="00535745">
                            <w:pPr>
                              <w:jc w:val="center"/>
                              <w:rPr>
                                <w:rFonts w:ascii="Gulliver" w:hAnsi="Gulliver"/>
                                <w:i/>
                                <w:iCs/>
                                <w:sz w:val="16"/>
                                <w:szCs w:val="16"/>
                              </w:rPr>
                            </w:pPr>
                          </w:p>
                          <w:p w14:paraId="5ECBD4E2"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5</w:t>
                            </w:r>
                          </w:p>
                        </w:tc>
                        <w:tc>
                          <w:tcPr>
                            <w:tcW w:w="1260" w:type="dxa"/>
                            <w:tcBorders>
                              <w:top w:val="single" w:sz="4" w:space="0" w:color="auto"/>
                              <w:left w:val="single" w:sz="4" w:space="0" w:color="auto"/>
                              <w:bottom w:val="single" w:sz="4" w:space="0" w:color="auto"/>
                              <w:right w:val="single" w:sz="4" w:space="0" w:color="auto"/>
                            </w:tcBorders>
                            <w:hideMark/>
                          </w:tcPr>
                          <w:p w14:paraId="4CB2C4EE" w14:textId="77777777" w:rsidR="00C35692" w:rsidRPr="0088720D" w:rsidRDefault="00C35692" w:rsidP="00535745">
                            <w:pPr>
                              <w:jc w:val="center"/>
                              <w:rPr>
                                <w:rFonts w:ascii="Gulliver" w:hAnsi="Gulliver"/>
                                <w:b/>
                                <w:bCs/>
                                <w:i/>
                                <w:iCs/>
                                <w:sz w:val="16"/>
                                <w:szCs w:val="16"/>
                              </w:rPr>
                            </w:pPr>
                          </w:p>
                          <w:p w14:paraId="0139CEB5" w14:textId="77777777" w:rsidR="00C35692" w:rsidRPr="0088720D" w:rsidRDefault="00C35692" w:rsidP="00535745">
                            <w:pPr>
                              <w:jc w:val="center"/>
                              <w:rPr>
                                <w:rFonts w:ascii="Gulliver" w:hAnsi="Gulliver"/>
                                <w:b/>
                                <w:bCs/>
                                <w:i/>
                                <w:iCs/>
                                <w:sz w:val="16"/>
                                <w:szCs w:val="16"/>
                              </w:rPr>
                            </w:pPr>
                            <w:r w:rsidRPr="0088720D">
                              <w:rPr>
                                <w:rFonts w:ascii="Gulliver" w:hAnsi="Gulliver"/>
                                <w:b/>
                                <w:bCs/>
                                <w:i/>
                                <w:iCs/>
                                <w:sz w:val="16"/>
                                <w:szCs w:val="16"/>
                              </w:rPr>
                              <w:t>0</w:t>
                            </w:r>
                          </w:p>
                        </w:tc>
                      </w:tr>
                      <w:tr w:rsidR="00C35692" w14:paraId="11BB7EDC" w14:textId="77777777" w:rsidTr="009A11E4">
                        <w:trPr>
                          <w:trHeight w:val="294"/>
                        </w:trPr>
                        <w:tc>
                          <w:tcPr>
                            <w:tcW w:w="734" w:type="dxa"/>
                            <w:tcBorders>
                              <w:top w:val="single" w:sz="4" w:space="0" w:color="auto"/>
                              <w:left w:val="single" w:sz="4" w:space="0" w:color="auto"/>
                              <w:bottom w:val="single" w:sz="4" w:space="0" w:color="auto"/>
                              <w:right w:val="single" w:sz="4" w:space="0" w:color="auto"/>
                            </w:tcBorders>
                            <w:hideMark/>
                          </w:tcPr>
                          <w:p w14:paraId="37E7C7A4"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4-input NAND</w:t>
                            </w:r>
                          </w:p>
                        </w:tc>
                        <w:tc>
                          <w:tcPr>
                            <w:tcW w:w="1426" w:type="dxa"/>
                            <w:tcBorders>
                              <w:top w:val="single" w:sz="4" w:space="0" w:color="auto"/>
                              <w:left w:val="single" w:sz="4" w:space="0" w:color="auto"/>
                              <w:bottom w:val="single" w:sz="4" w:space="0" w:color="auto"/>
                              <w:right w:val="single" w:sz="4" w:space="0" w:color="auto"/>
                            </w:tcBorders>
                            <w:hideMark/>
                          </w:tcPr>
                          <w:p w14:paraId="51E2B53B" w14:textId="77777777" w:rsidR="00C35692" w:rsidRPr="0088720D" w:rsidRDefault="00C35692" w:rsidP="00535745">
                            <w:pPr>
                              <w:jc w:val="center"/>
                              <w:rPr>
                                <w:rFonts w:ascii="Gulliver" w:hAnsi="Gulliver"/>
                                <w:i/>
                                <w:iCs/>
                                <w:sz w:val="16"/>
                                <w:szCs w:val="16"/>
                              </w:rPr>
                            </w:pPr>
                          </w:p>
                          <w:p w14:paraId="014F8815"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8</w:t>
                            </w:r>
                          </w:p>
                        </w:tc>
                        <w:tc>
                          <w:tcPr>
                            <w:tcW w:w="1350" w:type="dxa"/>
                            <w:tcBorders>
                              <w:top w:val="single" w:sz="4" w:space="0" w:color="auto"/>
                              <w:left w:val="single" w:sz="4" w:space="0" w:color="auto"/>
                              <w:bottom w:val="single" w:sz="4" w:space="0" w:color="auto"/>
                              <w:right w:val="single" w:sz="4" w:space="0" w:color="auto"/>
                            </w:tcBorders>
                            <w:hideMark/>
                          </w:tcPr>
                          <w:p w14:paraId="63243377" w14:textId="77777777" w:rsidR="00C35692" w:rsidRPr="0088720D" w:rsidRDefault="00C35692" w:rsidP="00535745">
                            <w:pPr>
                              <w:jc w:val="center"/>
                              <w:rPr>
                                <w:rFonts w:ascii="Gulliver" w:hAnsi="Gulliver"/>
                                <w:i/>
                                <w:iCs/>
                                <w:sz w:val="16"/>
                                <w:szCs w:val="16"/>
                              </w:rPr>
                            </w:pPr>
                          </w:p>
                          <w:p w14:paraId="7ED75204"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1</w:t>
                            </w:r>
                          </w:p>
                        </w:tc>
                        <w:tc>
                          <w:tcPr>
                            <w:tcW w:w="1260" w:type="dxa"/>
                            <w:tcBorders>
                              <w:top w:val="single" w:sz="4" w:space="0" w:color="auto"/>
                              <w:left w:val="single" w:sz="4" w:space="0" w:color="auto"/>
                              <w:bottom w:val="single" w:sz="4" w:space="0" w:color="auto"/>
                              <w:right w:val="single" w:sz="4" w:space="0" w:color="auto"/>
                            </w:tcBorders>
                            <w:hideMark/>
                          </w:tcPr>
                          <w:p w14:paraId="25725D70" w14:textId="77777777" w:rsidR="00C35692" w:rsidRPr="0088720D" w:rsidRDefault="00C35692" w:rsidP="00535745">
                            <w:pPr>
                              <w:jc w:val="center"/>
                              <w:rPr>
                                <w:rFonts w:ascii="Gulliver" w:hAnsi="Gulliver"/>
                                <w:b/>
                                <w:bCs/>
                                <w:i/>
                                <w:iCs/>
                                <w:sz w:val="16"/>
                                <w:szCs w:val="16"/>
                              </w:rPr>
                            </w:pPr>
                          </w:p>
                          <w:p w14:paraId="2F776070" w14:textId="77777777" w:rsidR="00C35692" w:rsidRPr="0088720D" w:rsidRDefault="00C35692" w:rsidP="00535745">
                            <w:pPr>
                              <w:jc w:val="center"/>
                              <w:rPr>
                                <w:rFonts w:ascii="Gulliver" w:hAnsi="Gulliver"/>
                                <w:b/>
                                <w:bCs/>
                                <w:i/>
                                <w:iCs/>
                                <w:sz w:val="16"/>
                                <w:szCs w:val="16"/>
                              </w:rPr>
                            </w:pPr>
                            <w:r w:rsidRPr="0088720D">
                              <w:rPr>
                                <w:rFonts w:ascii="Gulliver" w:hAnsi="Gulliver"/>
                                <w:b/>
                                <w:bCs/>
                                <w:i/>
                                <w:iCs/>
                                <w:sz w:val="16"/>
                                <w:szCs w:val="16"/>
                              </w:rPr>
                              <w:t>0</w:t>
                            </w:r>
                          </w:p>
                        </w:tc>
                      </w:tr>
                      <w:tr w:rsidR="00C35692" w14:paraId="61D967A3" w14:textId="77777777" w:rsidTr="009A11E4">
                        <w:trPr>
                          <w:trHeight w:val="278"/>
                        </w:trPr>
                        <w:tc>
                          <w:tcPr>
                            <w:tcW w:w="734" w:type="dxa"/>
                            <w:tcBorders>
                              <w:top w:val="single" w:sz="4" w:space="0" w:color="auto"/>
                              <w:left w:val="single" w:sz="4" w:space="0" w:color="auto"/>
                              <w:bottom w:val="single" w:sz="4" w:space="0" w:color="auto"/>
                              <w:right w:val="single" w:sz="4" w:space="0" w:color="auto"/>
                            </w:tcBorders>
                            <w:hideMark/>
                          </w:tcPr>
                          <w:p w14:paraId="60FE6D0D" w14:textId="77777777" w:rsidR="00C35692" w:rsidRPr="0088720D" w:rsidRDefault="00C35692" w:rsidP="00535745">
                            <w:pPr>
                              <w:rPr>
                                <w:rFonts w:ascii="Gulliver" w:hAnsi="Gulliver"/>
                                <w:i/>
                                <w:iCs/>
                                <w:sz w:val="16"/>
                                <w:szCs w:val="16"/>
                              </w:rPr>
                            </w:pPr>
                            <w:r w:rsidRPr="0088720D">
                              <w:rPr>
                                <w:rFonts w:ascii="Gulliver" w:hAnsi="Gulliver"/>
                                <w:i/>
                                <w:iCs/>
                                <w:sz w:val="16"/>
                                <w:szCs w:val="16"/>
                              </w:rPr>
                              <w:t>CMOS inverter</w:t>
                            </w:r>
                          </w:p>
                        </w:tc>
                        <w:tc>
                          <w:tcPr>
                            <w:tcW w:w="1426" w:type="dxa"/>
                            <w:tcBorders>
                              <w:top w:val="single" w:sz="4" w:space="0" w:color="auto"/>
                              <w:left w:val="single" w:sz="4" w:space="0" w:color="auto"/>
                              <w:bottom w:val="single" w:sz="4" w:space="0" w:color="auto"/>
                              <w:right w:val="single" w:sz="4" w:space="0" w:color="auto"/>
                            </w:tcBorders>
                            <w:hideMark/>
                          </w:tcPr>
                          <w:p w14:paraId="1BAA6F3B" w14:textId="77777777" w:rsidR="00C35692" w:rsidRPr="0088720D" w:rsidRDefault="00C35692" w:rsidP="00535745">
                            <w:pPr>
                              <w:jc w:val="center"/>
                              <w:rPr>
                                <w:rFonts w:ascii="Gulliver" w:hAnsi="Gulliver"/>
                                <w:i/>
                                <w:iCs/>
                                <w:sz w:val="16"/>
                                <w:szCs w:val="16"/>
                              </w:rPr>
                            </w:pPr>
                          </w:p>
                          <w:p w14:paraId="7479E64C"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2</w:t>
                            </w:r>
                          </w:p>
                        </w:tc>
                        <w:tc>
                          <w:tcPr>
                            <w:tcW w:w="1350" w:type="dxa"/>
                            <w:tcBorders>
                              <w:top w:val="single" w:sz="4" w:space="0" w:color="auto"/>
                              <w:left w:val="single" w:sz="4" w:space="0" w:color="auto"/>
                              <w:bottom w:val="single" w:sz="4" w:space="0" w:color="auto"/>
                              <w:right w:val="single" w:sz="4" w:space="0" w:color="auto"/>
                            </w:tcBorders>
                            <w:hideMark/>
                          </w:tcPr>
                          <w:p w14:paraId="0384F6D6" w14:textId="77777777" w:rsidR="00C35692" w:rsidRPr="0088720D" w:rsidRDefault="00C35692" w:rsidP="00535745">
                            <w:pPr>
                              <w:jc w:val="center"/>
                              <w:rPr>
                                <w:rFonts w:ascii="Gulliver" w:hAnsi="Gulliver"/>
                                <w:i/>
                                <w:iCs/>
                                <w:sz w:val="16"/>
                                <w:szCs w:val="16"/>
                              </w:rPr>
                            </w:pPr>
                          </w:p>
                          <w:p w14:paraId="1EFE21B9"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3</w:t>
                            </w:r>
                          </w:p>
                        </w:tc>
                        <w:tc>
                          <w:tcPr>
                            <w:tcW w:w="1260" w:type="dxa"/>
                            <w:tcBorders>
                              <w:top w:val="single" w:sz="4" w:space="0" w:color="auto"/>
                              <w:left w:val="single" w:sz="4" w:space="0" w:color="auto"/>
                              <w:bottom w:val="single" w:sz="4" w:space="0" w:color="auto"/>
                              <w:right w:val="single" w:sz="4" w:space="0" w:color="auto"/>
                            </w:tcBorders>
                            <w:hideMark/>
                          </w:tcPr>
                          <w:p w14:paraId="16606F9B" w14:textId="77777777" w:rsidR="00C35692" w:rsidRPr="0088720D" w:rsidRDefault="00C35692" w:rsidP="00535745">
                            <w:pPr>
                              <w:jc w:val="center"/>
                              <w:rPr>
                                <w:rFonts w:ascii="Gulliver" w:hAnsi="Gulliver"/>
                                <w:i/>
                                <w:iCs/>
                                <w:sz w:val="16"/>
                                <w:szCs w:val="16"/>
                              </w:rPr>
                            </w:pPr>
                          </w:p>
                          <w:p w14:paraId="0CA64608" w14:textId="77777777" w:rsidR="00C35692" w:rsidRPr="0088720D" w:rsidRDefault="00C35692" w:rsidP="00535745">
                            <w:pPr>
                              <w:jc w:val="center"/>
                              <w:rPr>
                                <w:rFonts w:ascii="Gulliver" w:hAnsi="Gulliver"/>
                                <w:i/>
                                <w:iCs/>
                                <w:sz w:val="16"/>
                                <w:szCs w:val="16"/>
                              </w:rPr>
                            </w:pPr>
                            <w:r w:rsidRPr="0088720D">
                              <w:rPr>
                                <w:rFonts w:ascii="Gulliver" w:hAnsi="Gulliver"/>
                                <w:i/>
                                <w:iCs/>
                                <w:sz w:val="16"/>
                                <w:szCs w:val="16"/>
                              </w:rPr>
                              <w:t>5</w:t>
                            </w:r>
                          </w:p>
                        </w:tc>
                      </w:tr>
                      <w:bookmarkEnd w:id="7"/>
                    </w:tbl>
                    <w:p w14:paraId="58A9F25D" w14:textId="77777777" w:rsidR="00C35692" w:rsidRDefault="00C35692" w:rsidP="002E3D50">
                      <w:pPr>
                        <w:pStyle w:val="FootnoteText"/>
                        <w:jc w:val="center"/>
                      </w:pPr>
                    </w:p>
                  </w:txbxContent>
                </v:textbox>
                <w10:wrap type="square" anchory="margin"/>
              </v:shape>
            </w:pict>
          </mc:Fallback>
        </mc:AlternateContent>
      </w:r>
    </w:p>
    <w:p w14:paraId="6EC72DBF" w14:textId="52581C93" w:rsidR="00D01F45" w:rsidRPr="00860E7C" w:rsidRDefault="00D01F45" w:rsidP="00D01F45">
      <w:pPr>
        <w:pStyle w:val="ElsParagraph"/>
        <w:rPr>
          <w:rFonts w:ascii="BSGulliver" w:hAnsi="BSGulliver"/>
          <w:sz w:val="16"/>
          <w:szCs w:val="16"/>
        </w:rPr>
      </w:pPr>
    </w:p>
    <w:p w14:paraId="4094494F" w14:textId="09B608E1" w:rsidR="00D01F45" w:rsidRPr="00860E7C" w:rsidRDefault="00D01F45" w:rsidP="00D01F45">
      <w:pPr>
        <w:pStyle w:val="ElsParagraph"/>
        <w:rPr>
          <w:rFonts w:ascii="BSGulliver" w:hAnsi="BSGulliver"/>
          <w:sz w:val="16"/>
          <w:szCs w:val="16"/>
        </w:rPr>
      </w:pPr>
    </w:p>
    <w:p w14:paraId="43189A78" w14:textId="59E34151" w:rsidR="00D01F45" w:rsidRPr="00860E7C" w:rsidRDefault="00D01F45" w:rsidP="00D01F45">
      <w:pPr>
        <w:pStyle w:val="ElsParagraph"/>
        <w:rPr>
          <w:rFonts w:ascii="BSGulliver" w:hAnsi="BSGulliver"/>
          <w:sz w:val="16"/>
          <w:szCs w:val="16"/>
        </w:rPr>
      </w:pPr>
    </w:p>
    <w:p w14:paraId="7E4DA799" w14:textId="1649F897" w:rsidR="00D01F45" w:rsidRPr="00860E7C" w:rsidRDefault="00D01F45" w:rsidP="00D01F45">
      <w:pPr>
        <w:pStyle w:val="ElsParagraph"/>
        <w:rPr>
          <w:rFonts w:ascii="BSGulliver" w:hAnsi="BSGulliver"/>
          <w:sz w:val="16"/>
          <w:szCs w:val="16"/>
        </w:rPr>
      </w:pPr>
    </w:p>
    <w:p w14:paraId="655880CD" w14:textId="754F1E95" w:rsidR="00D01F45" w:rsidRPr="00860E7C" w:rsidRDefault="000A4BF5" w:rsidP="00D01F45">
      <w:pPr>
        <w:pStyle w:val="ElsParagraph"/>
        <w:rPr>
          <w:rFonts w:ascii="BSGulliver" w:hAnsi="BSGulliver"/>
          <w:sz w:val="16"/>
          <w:szCs w:val="16"/>
        </w:rPr>
      </w:pPr>
      <w:r w:rsidRPr="00860E7C">
        <w:rPr>
          <w:noProof/>
        </w:rPr>
        <w:lastRenderedPageBreak/>
        <mc:AlternateContent>
          <mc:Choice Requires="wps">
            <w:drawing>
              <wp:anchor distT="0" distB="0" distL="114300" distR="114300" simplePos="0" relativeHeight="251718656" behindDoc="1" locked="0" layoutInCell="1" allowOverlap="1" wp14:anchorId="06F0EB46" wp14:editId="77553DC6">
                <wp:simplePos x="0" y="0"/>
                <wp:positionH relativeFrom="margin">
                  <wp:align>center</wp:align>
                </wp:positionH>
                <wp:positionV relativeFrom="margin">
                  <wp:posOffset>5931572</wp:posOffset>
                </wp:positionV>
                <wp:extent cx="7055485" cy="3702685"/>
                <wp:effectExtent l="0" t="0" r="0" b="0"/>
                <wp:wrapNone/>
                <wp:docPr id="7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5485" cy="370268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6DBB47A" w14:textId="246C3A14" w:rsidR="00C35692" w:rsidRDefault="00C35692" w:rsidP="002172BF">
                            <w:pPr>
                              <w:pStyle w:val="FootnoteText"/>
                            </w:pPr>
                            <w:r>
                              <w:rPr>
                                <w:noProof/>
                              </w:rPr>
                              <w:drawing>
                                <wp:inline distT="0" distB="0" distL="0" distR="0" wp14:anchorId="6DD6839F" wp14:editId="5959612B">
                                  <wp:extent cx="3119120" cy="3111500"/>
                                  <wp:effectExtent l="0" t="0" r="5080" b="0"/>
                                  <wp:docPr id="140" name="Picture 14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3119120" cy="3111500"/>
                                          </a:xfrm>
                                          <a:prstGeom prst="rect">
                                            <a:avLst/>
                                          </a:prstGeom>
                                        </pic:spPr>
                                      </pic:pic>
                                    </a:graphicData>
                                  </a:graphic>
                                </wp:inline>
                              </w:drawing>
                            </w:r>
                            <w:r>
                              <w:rPr>
                                <w:noProof/>
                              </w:rPr>
                              <w:drawing>
                                <wp:inline distT="0" distB="0" distL="0" distR="0" wp14:anchorId="66FCE9C1" wp14:editId="4E4D53AC">
                                  <wp:extent cx="3365500" cy="3086100"/>
                                  <wp:effectExtent l="0" t="0" r="6350" b="0"/>
                                  <wp:docPr id="141" name="Picture 1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5500" cy="3086100"/>
                                          </a:xfrm>
                                          <a:prstGeom prst="rect">
                                            <a:avLst/>
                                          </a:prstGeom>
                                        </pic:spPr>
                                      </pic:pic>
                                    </a:graphicData>
                                  </a:graphic>
                                </wp:inline>
                              </w:drawing>
                            </w:r>
                          </w:p>
                          <w:p w14:paraId="72A2A301" w14:textId="6CF83C7A" w:rsidR="00C35692" w:rsidRPr="002172BF" w:rsidRDefault="00C35692" w:rsidP="00C35692">
                            <w:pPr>
                              <w:pStyle w:val="ElsParagraph"/>
                              <w:ind w:left="720" w:firstLine="720"/>
                              <w:rPr>
                                <w:rFonts w:ascii="Gulliver" w:hAnsi="Gulliver"/>
                                <w:sz w:val="16"/>
                                <w:szCs w:val="16"/>
                              </w:rPr>
                            </w:pPr>
                            <w:r w:rsidRPr="002172BF">
                              <w:rPr>
                                <w:rFonts w:ascii="Gulliver" w:hAnsi="Gulliver"/>
                                <w:b/>
                                <w:bCs/>
                                <w:sz w:val="16"/>
                                <w:szCs w:val="16"/>
                              </w:rPr>
                              <w:t>Fig. 8-a.</w:t>
                            </w:r>
                            <w:r w:rsidRPr="002172BF">
                              <w:rPr>
                                <w:rFonts w:ascii="Gulliver" w:hAnsi="Gulliver"/>
                                <w:sz w:val="16"/>
                                <w:szCs w:val="16"/>
                              </w:rPr>
                              <w:t xml:space="preserve"> NAND gate Schematic.</w:t>
                            </w:r>
                            <w:r w:rsidRPr="002172BF">
                              <w:rPr>
                                <w:rFonts w:ascii="Gulliver" w:hAnsi="Gulliver"/>
                                <w:b/>
                                <w:bCs/>
                                <w:sz w:val="16"/>
                                <w:szCs w:val="16"/>
                              </w:rPr>
                              <w:t xml:space="preserve"> </w:t>
                            </w:r>
                            <w:r w:rsidRPr="002172BF">
                              <w:rPr>
                                <w:rFonts w:ascii="Gulliver" w:hAnsi="Gulliver"/>
                                <w:b/>
                                <w:bCs/>
                                <w:sz w:val="16"/>
                                <w:szCs w:val="16"/>
                              </w:rPr>
                              <w:tab/>
                            </w:r>
                            <w:r w:rsidRPr="002172BF">
                              <w:rPr>
                                <w:rFonts w:ascii="Gulliver" w:hAnsi="Gulliver"/>
                                <w:b/>
                                <w:bCs/>
                                <w:sz w:val="16"/>
                                <w:szCs w:val="16"/>
                              </w:rPr>
                              <w:tab/>
                            </w:r>
                            <w:r w:rsidRPr="002172BF">
                              <w:rPr>
                                <w:rFonts w:ascii="Gulliver" w:hAnsi="Gulliver"/>
                                <w:b/>
                                <w:bCs/>
                                <w:sz w:val="16"/>
                                <w:szCs w:val="16"/>
                              </w:rPr>
                              <w:tab/>
                            </w:r>
                            <w:r w:rsidRPr="002172BF">
                              <w:rPr>
                                <w:rFonts w:ascii="Gulliver" w:hAnsi="Gulliver"/>
                                <w:b/>
                                <w:bCs/>
                                <w:sz w:val="16"/>
                                <w:szCs w:val="16"/>
                              </w:rPr>
                              <w:tab/>
                            </w:r>
                            <w:r w:rsidRPr="002172BF">
                              <w:rPr>
                                <w:rFonts w:ascii="Gulliver" w:hAnsi="Gulliver"/>
                                <w:b/>
                                <w:bCs/>
                                <w:sz w:val="16"/>
                                <w:szCs w:val="16"/>
                              </w:rPr>
                              <w:tab/>
                              <w:t>Fig. 8-b.</w:t>
                            </w:r>
                            <w:r w:rsidRPr="002172BF">
                              <w:rPr>
                                <w:rFonts w:ascii="Gulliver" w:hAnsi="Gulliver"/>
                                <w:sz w:val="16"/>
                                <w:szCs w:val="16"/>
                              </w:rPr>
                              <w:t xml:space="preserve"> NAND gate Layout.</w:t>
                            </w:r>
                          </w:p>
                          <w:p w14:paraId="3FCBD9EC" w14:textId="77777777" w:rsidR="00C35692" w:rsidRDefault="00C35692" w:rsidP="002172BF">
                            <w:pPr>
                              <w:pStyle w:val="FootnoteText"/>
                              <w:jc w:val="center"/>
                              <w:rPr>
                                <w:lang w:bidi="ar-SY"/>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0EB46" id="_x0000_s1037" type="#_x0000_t202" style="position:absolute;left:0;text-align:left;margin-left:0;margin-top:467.05pt;width:555.55pt;height:291.55pt;z-index:-2515978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" stroked="f">
                <v:textbox inset="0,0,0,0">
                  <w:txbxContent>
                    <w:p w14:paraId="36DBB47A" w14:textId="246C3A14" w:rsidR="00C35692" w:rsidRDefault="00C35692" w:rsidP="002172BF">
                      <w:pPr>
                        <w:pStyle w:val="FootnoteText"/>
                      </w:pPr>
                      <w:r>
                        <w:rPr>
                          <w:noProof/>
                        </w:rPr>
                        <w:drawing>
                          <wp:inline distT="0" distB="0" distL="0" distR="0" wp14:anchorId="6DD6839F" wp14:editId="5959612B">
                            <wp:extent cx="3119120" cy="3111500"/>
                            <wp:effectExtent l="0" t="0" r="5080" b="0"/>
                            <wp:docPr id="132" name="Picture 132"/>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3119120" cy="3111500"/>
                                    </a:xfrm>
                                    <a:prstGeom prst="rect">
                                      <a:avLst/>
                                    </a:prstGeom>
                                  </pic:spPr>
                                </pic:pic>
                              </a:graphicData>
                            </a:graphic>
                          </wp:inline>
                        </w:drawing>
                      </w:r>
                      <w:r>
                        <w:rPr>
                          <w:noProof/>
                        </w:rPr>
                        <w:drawing>
                          <wp:inline distT="0" distB="0" distL="0" distR="0" wp14:anchorId="66FCE9C1" wp14:editId="4E4D53AC">
                            <wp:extent cx="3365500" cy="3086100"/>
                            <wp:effectExtent l="0" t="0" r="6350" b="0"/>
                            <wp:docPr id="133" name="Picture 133"/>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5500" cy="3086100"/>
                                    </a:xfrm>
                                    <a:prstGeom prst="rect">
                                      <a:avLst/>
                                    </a:prstGeom>
                                  </pic:spPr>
                                </pic:pic>
                              </a:graphicData>
                            </a:graphic>
                          </wp:inline>
                        </w:drawing>
                      </w:r>
                    </w:p>
                    <w:p w14:paraId="72A2A301" w14:textId="6CF83C7A" w:rsidR="00C35692" w:rsidRPr="002172BF" w:rsidRDefault="00C35692" w:rsidP="00C35692">
                      <w:pPr>
                        <w:pStyle w:val="ElsParagraph"/>
                        <w:ind w:left="720" w:firstLine="720"/>
                        <w:rPr>
                          <w:rFonts w:ascii="Gulliver" w:hAnsi="Gulliver"/>
                          <w:sz w:val="16"/>
                          <w:szCs w:val="16"/>
                        </w:rPr>
                      </w:pPr>
                      <w:r w:rsidRPr="002172BF">
                        <w:rPr>
                          <w:rFonts w:ascii="Gulliver" w:hAnsi="Gulliver"/>
                          <w:b/>
                          <w:bCs/>
                          <w:sz w:val="16"/>
                          <w:szCs w:val="16"/>
                        </w:rPr>
                        <w:t>Fig. 8-a.</w:t>
                      </w:r>
                      <w:r w:rsidRPr="002172BF">
                        <w:rPr>
                          <w:rFonts w:ascii="Gulliver" w:hAnsi="Gulliver"/>
                          <w:sz w:val="16"/>
                          <w:szCs w:val="16"/>
                        </w:rPr>
                        <w:t xml:space="preserve"> NAND gate Schematic.</w:t>
                      </w:r>
                      <w:r w:rsidRPr="002172BF">
                        <w:rPr>
                          <w:rFonts w:ascii="Gulliver" w:hAnsi="Gulliver"/>
                          <w:b/>
                          <w:bCs/>
                          <w:sz w:val="16"/>
                          <w:szCs w:val="16"/>
                        </w:rPr>
                        <w:t xml:space="preserve"> </w:t>
                      </w:r>
                      <w:r w:rsidRPr="002172BF">
                        <w:rPr>
                          <w:rFonts w:ascii="Gulliver" w:hAnsi="Gulliver"/>
                          <w:b/>
                          <w:bCs/>
                          <w:sz w:val="16"/>
                          <w:szCs w:val="16"/>
                        </w:rPr>
                        <w:tab/>
                      </w:r>
                      <w:r w:rsidRPr="002172BF">
                        <w:rPr>
                          <w:rFonts w:ascii="Gulliver" w:hAnsi="Gulliver"/>
                          <w:b/>
                          <w:bCs/>
                          <w:sz w:val="16"/>
                          <w:szCs w:val="16"/>
                        </w:rPr>
                        <w:tab/>
                      </w:r>
                      <w:r w:rsidRPr="002172BF">
                        <w:rPr>
                          <w:rFonts w:ascii="Gulliver" w:hAnsi="Gulliver"/>
                          <w:b/>
                          <w:bCs/>
                          <w:sz w:val="16"/>
                          <w:szCs w:val="16"/>
                        </w:rPr>
                        <w:tab/>
                      </w:r>
                      <w:r w:rsidRPr="002172BF">
                        <w:rPr>
                          <w:rFonts w:ascii="Gulliver" w:hAnsi="Gulliver"/>
                          <w:b/>
                          <w:bCs/>
                          <w:sz w:val="16"/>
                          <w:szCs w:val="16"/>
                        </w:rPr>
                        <w:tab/>
                      </w:r>
                      <w:r w:rsidRPr="002172BF">
                        <w:rPr>
                          <w:rFonts w:ascii="Gulliver" w:hAnsi="Gulliver"/>
                          <w:b/>
                          <w:bCs/>
                          <w:sz w:val="16"/>
                          <w:szCs w:val="16"/>
                        </w:rPr>
                        <w:tab/>
                        <w:t>Fig. 8-b.</w:t>
                      </w:r>
                      <w:r w:rsidRPr="002172BF">
                        <w:rPr>
                          <w:rFonts w:ascii="Gulliver" w:hAnsi="Gulliver"/>
                          <w:sz w:val="16"/>
                          <w:szCs w:val="16"/>
                        </w:rPr>
                        <w:t xml:space="preserve"> NAND gate Layout.</w:t>
                      </w:r>
                    </w:p>
                    <w:p w14:paraId="3FCBD9EC" w14:textId="77777777" w:rsidR="00C35692" w:rsidRDefault="00C35692" w:rsidP="002172BF">
                      <w:pPr>
                        <w:pStyle w:val="FootnoteText"/>
                        <w:jc w:val="center"/>
                        <w:rPr>
                          <w:lang w:bidi="ar-SY"/>
                        </w:rPr>
                      </w:pPr>
                    </w:p>
                  </w:txbxContent>
                </v:textbox>
                <w10:wrap anchorx="margin" anchory="margin"/>
              </v:shape>
            </w:pict>
          </mc:Fallback>
        </mc:AlternateContent>
      </w:r>
    </w:p>
    <w:p w14:paraId="5D165BE5" w14:textId="61FCEDE8" w:rsidR="00D01F45" w:rsidRPr="00860E7C" w:rsidRDefault="00D01F45" w:rsidP="00D01F45">
      <w:pPr>
        <w:pStyle w:val="ElsParagraph"/>
        <w:rPr>
          <w:rFonts w:ascii="BSGulliver" w:hAnsi="BSGulliver"/>
          <w:sz w:val="16"/>
          <w:szCs w:val="16"/>
        </w:rPr>
      </w:pPr>
    </w:p>
    <w:p w14:paraId="787FF460" w14:textId="46D85D5D" w:rsidR="00D01F45" w:rsidRPr="00860E7C" w:rsidRDefault="00D01F45" w:rsidP="00D01F45">
      <w:pPr>
        <w:pStyle w:val="ElsParagraph"/>
        <w:rPr>
          <w:rFonts w:ascii="BSGulliver" w:hAnsi="BSGulliver"/>
          <w:sz w:val="16"/>
          <w:szCs w:val="16"/>
        </w:rPr>
      </w:pPr>
    </w:p>
    <w:p w14:paraId="253DF15B" w14:textId="0B3CE05B" w:rsidR="00D01F45" w:rsidRPr="00860E7C" w:rsidRDefault="006E627A" w:rsidP="00D01F45">
      <w:pPr>
        <w:pStyle w:val="ElsParagraph"/>
        <w:rPr>
          <w:rFonts w:ascii="BSGulliver" w:hAnsi="BSGulliver"/>
          <w:sz w:val="16"/>
          <w:szCs w:val="16"/>
        </w:rPr>
      </w:pPr>
      <w:r w:rsidRPr="00860E7C">
        <w:rPr>
          <w:noProof/>
        </w:rPr>
        <mc:AlternateContent>
          <mc:Choice Requires="wps">
            <w:drawing>
              <wp:anchor distT="0" distB="0" distL="114300" distR="114300" simplePos="0" relativeHeight="251726848" behindDoc="0" locked="0" layoutInCell="1" allowOverlap="1" wp14:anchorId="5D4D1A8C" wp14:editId="30951AFA">
                <wp:simplePos x="0" y="0"/>
                <wp:positionH relativeFrom="margin">
                  <wp:align>left</wp:align>
                </wp:positionH>
                <wp:positionV relativeFrom="margin">
                  <wp:posOffset>-67724</wp:posOffset>
                </wp:positionV>
                <wp:extent cx="3397885" cy="2889885"/>
                <wp:effectExtent l="0" t="0" r="0" b="5715"/>
                <wp:wrapSquare wrapText="bothSides"/>
                <wp:docPr id="5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955" cy="2889956"/>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6B4E4CA" w14:textId="77777777" w:rsidR="00302E22" w:rsidRDefault="00302E22" w:rsidP="00302E22">
                            <w:pPr>
                              <w:pStyle w:val="FootnoteText"/>
                              <w:jc w:val="center"/>
                            </w:pPr>
                            <w:r>
                              <w:rPr>
                                <w:noProof/>
                              </w:rPr>
                              <w:drawing>
                                <wp:inline distT="0" distB="0" distL="0" distR="0" wp14:anchorId="7A6692D1" wp14:editId="533BEB60">
                                  <wp:extent cx="2962910" cy="2528711"/>
                                  <wp:effectExtent l="0" t="0" r="8890" b="5080"/>
                                  <wp:docPr id="142" name="Picture 142"/>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2991508" cy="2553118"/>
                                          </a:xfrm>
                                          <a:prstGeom prst="rect">
                                            <a:avLst/>
                                          </a:prstGeom>
                                        </pic:spPr>
                                      </pic:pic>
                                    </a:graphicData>
                                  </a:graphic>
                                </wp:inline>
                              </w:drawing>
                            </w:r>
                          </w:p>
                          <w:p w14:paraId="44BA1816" w14:textId="77777777" w:rsidR="00302E22" w:rsidRPr="002172BF" w:rsidRDefault="00302E22" w:rsidP="00302E22">
                            <w:pPr>
                              <w:pStyle w:val="FootnoteText"/>
                              <w:jc w:val="center"/>
                              <w:rPr>
                                <w:rFonts w:ascii="Gulliver" w:hAnsi="Gulliver"/>
                                <w:sz w:val="16"/>
                                <w:szCs w:val="16"/>
                              </w:rPr>
                            </w:pPr>
                            <w:r w:rsidRPr="002172BF">
                              <w:rPr>
                                <w:rFonts w:ascii="Gulliver" w:hAnsi="Gulliver"/>
                                <w:b/>
                                <w:bCs/>
                                <w:sz w:val="16"/>
                                <w:szCs w:val="16"/>
                              </w:rPr>
                              <w:t>Fig. 7-a.</w:t>
                            </w:r>
                            <w:r w:rsidRPr="002172BF">
                              <w:rPr>
                                <w:rFonts w:ascii="Gulliver" w:hAnsi="Gulliver"/>
                                <w:sz w:val="16"/>
                                <w:szCs w:val="16"/>
                              </w:rPr>
                              <w:t xml:space="preserve"> Invertor Schematic</w:t>
                            </w:r>
                          </w:p>
                          <w:p w14:paraId="323AE3C0" w14:textId="77777777" w:rsidR="00302E22" w:rsidRDefault="00302E22" w:rsidP="00302E22">
                            <w:pPr>
                              <w:pStyle w:val="FootnoteText"/>
                              <w:jc w:val="center"/>
                              <w:rPr>
                                <w:rFonts w:ascii="Gulliver" w:hAnsi="Gulliver"/>
                                <w:sz w:val="13"/>
                                <w:szCs w:val="13"/>
                              </w:rPr>
                            </w:pPr>
                          </w:p>
                          <w:p w14:paraId="25BDB8C8" w14:textId="77777777" w:rsidR="00302E22" w:rsidRDefault="00302E22" w:rsidP="00302E22">
                            <w:pPr>
                              <w:pStyle w:val="Footnote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D1A8C" id="_x0000_s1037" type="#_x0000_t202" style="position:absolute;left:0;text-align:left;margin-left:0;margin-top:-5.35pt;width:267.55pt;height:227.5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" stroked="f">
                <v:textbox inset="0,0,0,0">
                  <w:txbxContent>
                    <w:p w14:paraId="66B4E4CA" w14:textId="77777777" w:rsidR="00302E22" w:rsidRDefault="00302E22" w:rsidP="00302E22">
                      <w:pPr>
                        <w:pStyle w:val="FootnoteText"/>
                        <w:jc w:val="center"/>
                      </w:pPr>
                      <w:r>
                        <w:rPr>
                          <w:noProof/>
                        </w:rPr>
                        <w:drawing>
                          <wp:inline distT="0" distB="0" distL="0" distR="0" wp14:anchorId="7A6692D1" wp14:editId="533BEB60">
                            <wp:extent cx="2962910" cy="2528711"/>
                            <wp:effectExtent l="0" t="0" r="8890" b="5080"/>
                            <wp:docPr id="111" name="Picture 11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2991508" cy="2553118"/>
                                    </a:xfrm>
                                    <a:prstGeom prst="rect">
                                      <a:avLst/>
                                    </a:prstGeom>
                                  </pic:spPr>
                                </pic:pic>
                              </a:graphicData>
                            </a:graphic>
                          </wp:inline>
                        </w:drawing>
                      </w:r>
                    </w:p>
                    <w:p w14:paraId="44BA1816" w14:textId="77777777" w:rsidR="00302E22" w:rsidRPr="002172BF" w:rsidRDefault="00302E22" w:rsidP="00302E22">
                      <w:pPr>
                        <w:pStyle w:val="FootnoteText"/>
                        <w:jc w:val="center"/>
                        <w:rPr>
                          <w:rFonts w:ascii="Gulliver" w:hAnsi="Gulliver"/>
                          <w:sz w:val="16"/>
                          <w:szCs w:val="16"/>
                        </w:rPr>
                      </w:pPr>
                      <w:r w:rsidRPr="002172BF">
                        <w:rPr>
                          <w:rFonts w:ascii="Gulliver" w:hAnsi="Gulliver"/>
                          <w:b/>
                          <w:bCs/>
                          <w:sz w:val="16"/>
                          <w:szCs w:val="16"/>
                        </w:rPr>
                        <w:t>Fig. 7-a.</w:t>
                      </w:r>
                      <w:r w:rsidRPr="002172BF">
                        <w:rPr>
                          <w:rFonts w:ascii="Gulliver" w:hAnsi="Gulliver"/>
                          <w:sz w:val="16"/>
                          <w:szCs w:val="16"/>
                        </w:rPr>
                        <w:t xml:space="preserve"> Invertor Schematic</w:t>
                      </w:r>
                    </w:p>
                    <w:p w14:paraId="323AE3C0" w14:textId="77777777" w:rsidR="00302E22" w:rsidRDefault="00302E22" w:rsidP="00302E22">
                      <w:pPr>
                        <w:pStyle w:val="FootnoteText"/>
                        <w:jc w:val="center"/>
                        <w:rPr>
                          <w:rFonts w:ascii="Gulliver" w:hAnsi="Gulliver"/>
                          <w:sz w:val="13"/>
                          <w:szCs w:val="13"/>
                        </w:rPr>
                      </w:pPr>
                    </w:p>
                    <w:p w14:paraId="25BDB8C8" w14:textId="77777777" w:rsidR="00302E22" w:rsidRDefault="00302E22" w:rsidP="00302E22">
                      <w:pPr>
                        <w:pStyle w:val="FootnoteText"/>
                        <w:jc w:val="center"/>
                      </w:pPr>
                    </w:p>
                  </w:txbxContent>
                </v:textbox>
                <w10:wrap type="square" anchorx="margin" anchory="margin"/>
              </v:shape>
            </w:pict>
          </mc:Fallback>
        </mc:AlternateContent>
      </w:r>
    </w:p>
    <w:p w14:paraId="5108201C" w14:textId="5D35CCFD" w:rsidR="00302E22" w:rsidRPr="00860E7C" w:rsidRDefault="00302E22" w:rsidP="00D01F45">
      <w:pPr>
        <w:pStyle w:val="ElsParagraph"/>
        <w:rPr>
          <w:rFonts w:ascii="BSGulliver" w:hAnsi="BSGulliver"/>
          <w:sz w:val="16"/>
          <w:szCs w:val="16"/>
        </w:rPr>
      </w:pPr>
    </w:p>
    <w:p w14:paraId="7A5DDBBB" w14:textId="1E64186F" w:rsidR="00302E22" w:rsidRPr="00860E7C" w:rsidRDefault="00302E22" w:rsidP="00302E22">
      <w:pPr>
        <w:pStyle w:val="ElsParagraph"/>
        <w:ind w:firstLine="0"/>
        <w:rPr>
          <w:rFonts w:ascii="BSGulliver" w:hAnsi="BSGulliver"/>
          <w:sz w:val="16"/>
          <w:szCs w:val="16"/>
        </w:rPr>
      </w:pPr>
    </w:p>
    <w:p w14:paraId="010A2DE0" w14:textId="77777777" w:rsidR="00302E22" w:rsidRPr="00860E7C" w:rsidRDefault="00302E22" w:rsidP="00302E22">
      <w:pPr>
        <w:pStyle w:val="ElsParagraph"/>
        <w:ind w:firstLine="0"/>
        <w:rPr>
          <w:rFonts w:ascii="BSGulliver" w:hAnsi="BSGulliver"/>
          <w:sz w:val="16"/>
          <w:szCs w:val="16"/>
        </w:rPr>
      </w:pPr>
    </w:p>
    <w:p w14:paraId="67744097" w14:textId="01A9D644" w:rsidR="00D01F45" w:rsidRPr="00860E7C" w:rsidRDefault="00D01F45" w:rsidP="00D01F45">
      <w:pPr>
        <w:pStyle w:val="ElsParagraph"/>
        <w:rPr>
          <w:rFonts w:ascii="BSGulliver" w:hAnsi="BSGulliver"/>
          <w:sz w:val="16"/>
          <w:szCs w:val="16"/>
        </w:rPr>
      </w:pPr>
    </w:p>
    <w:p w14:paraId="6D2A4280" w14:textId="77777777" w:rsidR="006E627A" w:rsidRPr="00860E7C" w:rsidRDefault="006E627A" w:rsidP="00BD3EB7">
      <w:pPr>
        <w:pStyle w:val="ElsParagraph"/>
        <w:rPr>
          <w:rFonts w:ascii="BSGulliver" w:hAnsi="BSGulliver"/>
          <w:sz w:val="16"/>
          <w:szCs w:val="16"/>
        </w:rPr>
      </w:pPr>
    </w:p>
    <w:p w14:paraId="60331A23" w14:textId="77777777" w:rsidR="006E627A" w:rsidRPr="00860E7C" w:rsidRDefault="006E627A" w:rsidP="00BD3EB7">
      <w:pPr>
        <w:pStyle w:val="ElsParagraph"/>
        <w:rPr>
          <w:rFonts w:ascii="BSGulliver" w:hAnsi="BSGulliver"/>
          <w:sz w:val="16"/>
          <w:szCs w:val="16"/>
        </w:rPr>
      </w:pPr>
    </w:p>
    <w:p w14:paraId="4C872DDD" w14:textId="77777777" w:rsidR="006E627A" w:rsidRPr="00860E7C" w:rsidRDefault="006E627A" w:rsidP="00BD3EB7">
      <w:pPr>
        <w:pStyle w:val="ElsParagraph"/>
        <w:rPr>
          <w:rFonts w:ascii="BSGulliver" w:hAnsi="BSGulliver"/>
          <w:sz w:val="16"/>
          <w:szCs w:val="16"/>
        </w:rPr>
      </w:pPr>
    </w:p>
    <w:p w14:paraId="4490D78B" w14:textId="77777777" w:rsidR="006E627A" w:rsidRPr="00860E7C" w:rsidRDefault="006E627A" w:rsidP="00BD3EB7">
      <w:pPr>
        <w:pStyle w:val="ElsParagraph"/>
        <w:rPr>
          <w:rFonts w:ascii="BSGulliver" w:hAnsi="BSGulliver"/>
          <w:sz w:val="16"/>
          <w:szCs w:val="16"/>
        </w:rPr>
      </w:pPr>
    </w:p>
    <w:p w14:paraId="25FF1E80" w14:textId="4249AB1A" w:rsidR="006E627A" w:rsidRPr="00860E7C" w:rsidRDefault="006E627A" w:rsidP="00BD3EB7">
      <w:pPr>
        <w:pStyle w:val="ElsParagraph"/>
        <w:rPr>
          <w:rFonts w:ascii="BSGulliver" w:hAnsi="BSGulliver"/>
          <w:sz w:val="16"/>
          <w:szCs w:val="16"/>
        </w:rPr>
      </w:pPr>
    </w:p>
    <w:p w14:paraId="42DDC544" w14:textId="327389B9" w:rsidR="006E627A" w:rsidRPr="00860E7C" w:rsidRDefault="006E627A" w:rsidP="00BD3EB7">
      <w:pPr>
        <w:pStyle w:val="ElsParagraph"/>
        <w:rPr>
          <w:rFonts w:ascii="BSGulliver" w:hAnsi="BSGulliver"/>
          <w:sz w:val="16"/>
          <w:szCs w:val="16"/>
        </w:rPr>
      </w:pPr>
    </w:p>
    <w:p w14:paraId="1489E9CA" w14:textId="1FEF37F7" w:rsidR="006E627A" w:rsidRPr="00860E7C" w:rsidRDefault="006E627A" w:rsidP="00BD3EB7">
      <w:pPr>
        <w:pStyle w:val="ElsParagraph"/>
        <w:rPr>
          <w:rFonts w:ascii="BSGulliver" w:hAnsi="BSGulliver"/>
          <w:sz w:val="16"/>
          <w:szCs w:val="16"/>
        </w:rPr>
      </w:pPr>
    </w:p>
    <w:p w14:paraId="119F9823" w14:textId="77777777" w:rsidR="006E627A" w:rsidRPr="00860E7C" w:rsidRDefault="006E627A" w:rsidP="00BD3EB7">
      <w:pPr>
        <w:pStyle w:val="ElsParagraph"/>
        <w:rPr>
          <w:rFonts w:ascii="BSGulliver" w:hAnsi="BSGulliver"/>
          <w:sz w:val="16"/>
          <w:szCs w:val="16"/>
        </w:rPr>
      </w:pPr>
    </w:p>
    <w:p w14:paraId="2E69C233" w14:textId="77777777" w:rsidR="006E627A" w:rsidRPr="00860E7C" w:rsidRDefault="006E627A" w:rsidP="00BD3EB7">
      <w:pPr>
        <w:pStyle w:val="ElsParagraph"/>
        <w:rPr>
          <w:rFonts w:ascii="BSGulliver" w:hAnsi="BSGulliver"/>
          <w:sz w:val="16"/>
          <w:szCs w:val="16"/>
        </w:rPr>
      </w:pPr>
    </w:p>
    <w:p w14:paraId="3D285AFB" w14:textId="7405E42B" w:rsidR="006E627A" w:rsidRPr="00860E7C" w:rsidRDefault="006E627A" w:rsidP="00BD3EB7">
      <w:pPr>
        <w:pStyle w:val="ElsParagraph"/>
        <w:rPr>
          <w:rFonts w:ascii="BSGulliver" w:hAnsi="BSGulliver"/>
          <w:sz w:val="16"/>
          <w:szCs w:val="16"/>
        </w:rPr>
      </w:pPr>
      <w:r w:rsidRPr="00860E7C">
        <w:rPr>
          <w:noProof/>
        </w:rPr>
        <mc:AlternateContent>
          <mc:Choice Requires="wps">
            <w:drawing>
              <wp:anchor distT="0" distB="0" distL="114300" distR="114300" simplePos="0" relativeHeight="251728896" behindDoc="1" locked="0" layoutInCell="1" allowOverlap="1" wp14:anchorId="19E33161" wp14:editId="190EF0C6">
                <wp:simplePos x="0" y="0"/>
                <wp:positionH relativeFrom="margin">
                  <wp:posOffset>3173095</wp:posOffset>
                </wp:positionH>
                <wp:positionV relativeFrom="margin">
                  <wp:posOffset>-14252</wp:posOffset>
                </wp:positionV>
                <wp:extent cx="3426460" cy="2765778"/>
                <wp:effectExtent l="0" t="0" r="2540" b="0"/>
                <wp:wrapNone/>
                <wp:docPr id="1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460" cy="2765778"/>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6266CD7" w14:textId="77777777" w:rsidR="006E627A" w:rsidRDefault="006E627A" w:rsidP="006E627A">
                            <w:pPr>
                              <w:pStyle w:val="FootnoteText"/>
                              <w:jc w:val="center"/>
                              <w:rPr>
                                <w:rFonts w:ascii="Gulliver" w:hAnsi="Gulliver"/>
                                <w:sz w:val="13"/>
                                <w:szCs w:val="13"/>
                              </w:rPr>
                            </w:pPr>
                          </w:p>
                          <w:p w14:paraId="2B2A3645" w14:textId="77777777" w:rsidR="006E627A" w:rsidRDefault="006E627A" w:rsidP="006E627A">
                            <w:pPr>
                              <w:pStyle w:val="FootnoteText"/>
                              <w:jc w:val="center"/>
                              <w:rPr>
                                <w:rFonts w:ascii="Gulliver" w:hAnsi="Gulliver"/>
                                <w:sz w:val="13"/>
                                <w:szCs w:val="13"/>
                              </w:rPr>
                            </w:pPr>
                            <w:r>
                              <w:rPr>
                                <w:noProof/>
                              </w:rPr>
                              <w:drawing>
                                <wp:inline distT="0" distB="0" distL="0" distR="0" wp14:anchorId="73053F9B" wp14:editId="1A0084CE">
                                  <wp:extent cx="2200593" cy="2302369"/>
                                  <wp:effectExtent l="0" t="0" r="0" b="3175"/>
                                  <wp:docPr id="143" name="Picture 143"/>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6382" cy="2318889"/>
                                          </a:xfrm>
                                          <a:prstGeom prst="rect">
                                            <a:avLst/>
                                          </a:prstGeom>
                                        </pic:spPr>
                                      </pic:pic>
                                    </a:graphicData>
                                  </a:graphic>
                                </wp:inline>
                              </w:drawing>
                            </w:r>
                          </w:p>
                          <w:p w14:paraId="0D70B775" w14:textId="77777777" w:rsidR="006E627A" w:rsidRPr="002172BF" w:rsidRDefault="006E627A" w:rsidP="006E627A">
                            <w:pPr>
                              <w:pStyle w:val="ElsParagraph"/>
                              <w:ind w:firstLine="233"/>
                              <w:jc w:val="center"/>
                              <w:rPr>
                                <w:rFonts w:ascii="Gulliver" w:hAnsi="Gulliver"/>
                                <w:sz w:val="16"/>
                                <w:szCs w:val="16"/>
                              </w:rPr>
                            </w:pPr>
                            <w:r w:rsidRPr="002172BF">
                              <w:rPr>
                                <w:rFonts w:ascii="Gulliver" w:hAnsi="Gulliver"/>
                                <w:b/>
                                <w:bCs/>
                                <w:sz w:val="16"/>
                                <w:szCs w:val="16"/>
                              </w:rPr>
                              <w:t>Fig. 7- b.</w:t>
                            </w:r>
                            <w:r w:rsidRPr="002172BF">
                              <w:rPr>
                                <w:rFonts w:ascii="Gulliver" w:hAnsi="Gulliver"/>
                                <w:sz w:val="16"/>
                                <w:szCs w:val="16"/>
                              </w:rPr>
                              <w:t xml:space="preserve"> Invertor Layout.</w:t>
                            </w:r>
                          </w:p>
                          <w:p w14:paraId="383AB46F" w14:textId="77777777" w:rsidR="006E627A" w:rsidRDefault="006E627A" w:rsidP="006E627A">
                            <w:pPr>
                              <w:pStyle w:val="Footnote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33161" id="_x0000_s1038" type="#_x0000_t202" style="position:absolute;left:0;text-align:left;margin-left:249.85pt;margin-top:-1.1pt;width:269.8pt;height:217.8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" stroked="f">
                <v:textbox inset="0,0,0,0">
                  <w:txbxContent>
                    <w:p w14:paraId="26266CD7" w14:textId="77777777" w:rsidR="006E627A" w:rsidRDefault="006E627A" w:rsidP="006E627A">
                      <w:pPr>
                        <w:pStyle w:val="FootnoteText"/>
                        <w:jc w:val="center"/>
                        <w:rPr>
                          <w:rFonts w:ascii="Gulliver" w:hAnsi="Gulliver"/>
                          <w:sz w:val="13"/>
                          <w:szCs w:val="13"/>
                        </w:rPr>
                      </w:pPr>
                    </w:p>
                    <w:p w14:paraId="2B2A3645" w14:textId="77777777" w:rsidR="006E627A" w:rsidRDefault="006E627A" w:rsidP="006E627A">
                      <w:pPr>
                        <w:pStyle w:val="FootnoteText"/>
                        <w:jc w:val="center"/>
                        <w:rPr>
                          <w:rFonts w:ascii="Gulliver" w:hAnsi="Gulliver"/>
                          <w:sz w:val="13"/>
                          <w:szCs w:val="13"/>
                        </w:rPr>
                      </w:pPr>
                      <w:r>
                        <w:rPr>
                          <w:noProof/>
                        </w:rPr>
                        <w:drawing>
                          <wp:inline distT="0" distB="0" distL="0" distR="0" wp14:anchorId="73053F9B" wp14:editId="1A0084CE">
                            <wp:extent cx="2200593" cy="2302369"/>
                            <wp:effectExtent l="0" t="0" r="0" b="3175"/>
                            <wp:docPr id="85" name="Picture 85"/>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6382" cy="2318889"/>
                                    </a:xfrm>
                                    <a:prstGeom prst="rect">
                                      <a:avLst/>
                                    </a:prstGeom>
                                  </pic:spPr>
                                </pic:pic>
                              </a:graphicData>
                            </a:graphic>
                          </wp:inline>
                        </w:drawing>
                      </w:r>
                    </w:p>
                    <w:p w14:paraId="0D70B775" w14:textId="77777777" w:rsidR="006E627A" w:rsidRPr="002172BF" w:rsidRDefault="006E627A" w:rsidP="006E627A">
                      <w:pPr>
                        <w:pStyle w:val="ElsParagraph"/>
                        <w:ind w:firstLine="233"/>
                        <w:jc w:val="center"/>
                        <w:rPr>
                          <w:rFonts w:ascii="Gulliver" w:hAnsi="Gulliver"/>
                          <w:sz w:val="16"/>
                          <w:szCs w:val="16"/>
                        </w:rPr>
                      </w:pPr>
                      <w:r w:rsidRPr="002172BF">
                        <w:rPr>
                          <w:rFonts w:ascii="Gulliver" w:hAnsi="Gulliver"/>
                          <w:b/>
                          <w:bCs/>
                          <w:sz w:val="16"/>
                          <w:szCs w:val="16"/>
                        </w:rPr>
                        <w:t>Fig. 7- b.</w:t>
                      </w:r>
                      <w:r w:rsidRPr="002172BF">
                        <w:rPr>
                          <w:rFonts w:ascii="Gulliver" w:hAnsi="Gulliver"/>
                          <w:sz w:val="16"/>
                          <w:szCs w:val="16"/>
                        </w:rPr>
                        <w:t xml:space="preserve"> Invertor Layout.</w:t>
                      </w:r>
                    </w:p>
                    <w:p w14:paraId="383AB46F" w14:textId="77777777" w:rsidR="006E627A" w:rsidRDefault="006E627A" w:rsidP="006E627A">
                      <w:pPr>
                        <w:pStyle w:val="FootnoteText"/>
                        <w:jc w:val="center"/>
                      </w:pPr>
                    </w:p>
                  </w:txbxContent>
                </v:textbox>
                <w10:wrap anchorx="margin" anchory="margin"/>
              </v:shape>
            </w:pict>
          </mc:Fallback>
        </mc:AlternateContent>
      </w:r>
    </w:p>
    <w:p w14:paraId="38DF7ACE" w14:textId="77777777" w:rsidR="006E627A" w:rsidRPr="00860E7C" w:rsidRDefault="006E627A" w:rsidP="00BD3EB7">
      <w:pPr>
        <w:pStyle w:val="ElsParagraph"/>
        <w:rPr>
          <w:rFonts w:ascii="BSGulliver" w:hAnsi="BSGulliver"/>
          <w:sz w:val="16"/>
          <w:szCs w:val="16"/>
        </w:rPr>
      </w:pPr>
    </w:p>
    <w:p w14:paraId="2359EF94" w14:textId="77777777" w:rsidR="006E627A" w:rsidRPr="00860E7C" w:rsidRDefault="006E627A" w:rsidP="00BD3EB7">
      <w:pPr>
        <w:pStyle w:val="ElsParagraph"/>
        <w:rPr>
          <w:rFonts w:ascii="BSGulliver" w:hAnsi="BSGulliver"/>
          <w:sz w:val="16"/>
          <w:szCs w:val="16"/>
        </w:rPr>
      </w:pPr>
    </w:p>
    <w:p w14:paraId="217E836A" w14:textId="77777777" w:rsidR="006E627A" w:rsidRPr="00860E7C" w:rsidRDefault="006E627A" w:rsidP="00BD3EB7">
      <w:pPr>
        <w:pStyle w:val="ElsParagraph"/>
        <w:rPr>
          <w:rFonts w:ascii="BSGulliver" w:hAnsi="BSGulliver"/>
          <w:sz w:val="16"/>
          <w:szCs w:val="16"/>
        </w:rPr>
      </w:pPr>
    </w:p>
    <w:p w14:paraId="259E701D" w14:textId="77777777" w:rsidR="006E627A" w:rsidRPr="00860E7C" w:rsidRDefault="006E627A" w:rsidP="00BD3EB7">
      <w:pPr>
        <w:pStyle w:val="ElsParagraph"/>
        <w:rPr>
          <w:rFonts w:ascii="BSGulliver" w:hAnsi="BSGulliver"/>
          <w:sz w:val="16"/>
          <w:szCs w:val="16"/>
        </w:rPr>
      </w:pPr>
    </w:p>
    <w:p w14:paraId="0CEB306F" w14:textId="77777777" w:rsidR="006E627A" w:rsidRPr="00860E7C" w:rsidRDefault="006E627A" w:rsidP="00BD3EB7">
      <w:pPr>
        <w:pStyle w:val="ElsParagraph"/>
        <w:rPr>
          <w:rFonts w:ascii="BSGulliver" w:hAnsi="BSGulliver"/>
          <w:sz w:val="16"/>
          <w:szCs w:val="16"/>
        </w:rPr>
      </w:pPr>
    </w:p>
    <w:p w14:paraId="674D9259" w14:textId="77777777" w:rsidR="006E627A" w:rsidRPr="00860E7C" w:rsidRDefault="006E627A" w:rsidP="00BD3EB7">
      <w:pPr>
        <w:pStyle w:val="ElsParagraph"/>
        <w:rPr>
          <w:rFonts w:ascii="BSGulliver" w:hAnsi="BSGulliver"/>
          <w:sz w:val="16"/>
          <w:szCs w:val="16"/>
        </w:rPr>
      </w:pPr>
    </w:p>
    <w:p w14:paraId="29568E65" w14:textId="77777777" w:rsidR="006E627A" w:rsidRPr="00860E7C" w:rsidRDefault="006E627A" w:rsidP="00BD3EB7">
      <w:pPr>
        <w:pStyle w:val="ElsParagraph"/>
        <w:rPr>
          <w:rFonts w:ascii="BSGulliver" w:hAnsi="BSGulliver"/>
          <w:sz w:val="16"/>
          <w:szCs w:val="16"/>
        </w:rPr>
      </w:pPr>
    </w:p>
    <w:p w14:paraId="65FE656D" w14:textId="77777777" w:rsidR="006E627A" w:rsidRPr="00860E7C" w:rsidRDefault="006E627A" w:rsidP="00BD3EB7">
      <w:pPr>
        <w:pStyle w:val="ElsParagraph"/>
        <w:rPr>
          <w:rFonts w:ascii="BSGulliver" w:hAnsi="BSGulliver"/>
          <w:sz w:val="16"/>
          <w:szCs w:val="16"/>
        </w:rPr>
      </w:pPr>
    </w:p>
    <w:p w14:paraId="0CEB58BD" w14:textId="77777777" w:rsidR="006E627A" w:rsidRPr="00860E7C" w:rsidRDefault="006E627A" w:rsidP="00BD3EB7">
      <w:pPr>
        <w:pStyle w:val="ElsParagraph"/>
        <w:rPr>
          <w:rFonts w:ascii="BSGulliver" w:hAnsi="BSGulliver"/>
          <w:sz w:val="16"/>
          <w:szCs w:val="16"/>
        </w:rPr>
      </w:pPr>
    </w:p>
    <w:p w14:paraId="1CF95240" w14:textId="77777777" w:rsidR="006E627A" w:rsidRPr="00860E7C" w:rsidRDefault="006E627A" w:rsidP="00BD3EB7">
      <w:pPr>
        <w:pStyle w:val="ElsParagraph"/>
        <w:rPr>
          <w:rFonts w:ascii="BSGulliver" w:hAnsi="BSGulliver"/>
          <w:sz w:val="16"/>
          <w:szCs w:val="16"/>
        </w:rPr>
      </w:pPr>
    </w:p>
    <w:p w14:paraId="43B390C6" w14:textId="61DC5CCF" w:rsidR="006E627A" w:rsidRPr="00860E7C" w:rsidRDefault="006E627A" w:rsidP="00BD3EB7">
      <w:pPr>
        <w:pStyle w:val="ElsParagraph"/>
        <w:rPr>
          <w:rFonts w:ascii="BSGulliver" w:hAnsi="BSGulliver"/>
          <w:sz w:val="16"/>
          <w:szCs w:val="16"/>
        </w:rPr>
      </w:pPr>
      <w:r w:rsidRPr="00860E7C">
        <w:rPr>
          <w:noProof/>
        </w:rPr>
        <mc:AlternateContent>
          <mc:Choice Requires="wps">
            <w:drawing>
              <wp:anchor distT="0" distB="0" distL="114300" distR="114300" simplePos="0" relativeHeight="251730944" behindDoc="0" locked="0" layoutInCell="1" allowOverlap="1" wp14:anchorId="7BCE8004" wp14:editId="1A38270C">
                <wp:simplePos x="0" y="0"/>
                <wp:positionH relativeFrom="page">
                  <wp:align>center</wp:align>
                </wp:positionH>
                <wp:positionV relativeFrom="margin">
                  <wp:posOffset>2794211</wp:posOffset>
                </wp:positionV>
                <wp:extent cx="6534150" cy="3035300"/>
                <wp:effectExtent l="0" t="0" r="0" b="0"/>
                <wp:wrapSquare wrapText="bothSides"/>
                <wp:docPr id="1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30353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9D9CA13" w14:textId="77777777" w:rsidR="006E627A" w:rsidRDefault="006E627A" w:rsidP="006E627A">
                            <w:pPr>
                              <w:pStyle w:val="FootnoteText"/>
                              <w:jc w:val="center"/>
                            </w:pPr>
                            <w:r>
                              <w:rPr>
                                <w:noProof/>
                              </w:rPr>
                              <w:drawing>
                                <wp:inline distT="0" distB="0" distL="0" distR="0" wp14:anchorId="35CE2D90" wp14:editId="41B6B7B7">
                                  <wp:extent cx="6686550" cy="271145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86550" cy="2711450"/>
                                          </a:xfrm>
                                          <a:prstGeom prst="rect">
                                            <a:avLst/>
                                          </a:prstGeom>
                                        </pic:spPr>
                                      </pic:pic>
                                    </a:graphicData>
                                  </a:graphic>
                                </wp:inline>
                              </w:drawing>
                            </w:r>
                          </w:p>
                          <w:p w14:paraId="66050D5D" w14:textId="77777777" w:rsidR="006E627A" w:rsidRPr="006E627A" w:rsidRDefault="006E627A" w:rsidP="006E627A">
                            <w:pPr>
                              <w:pStyle w:val="ElsParagraph"/>
                              <w:spacing w:line="240" w:lineRule="auto"/>
                              <w:ind w:firstLine="233"/>
                              <w:jc w:val="center"/>
                              <w:rPr>
                                <w:rFonts w:ascii="Gulliver" w:hAnsi="Gulliver"/>
                                <w:b/>
                                <w:bCs/>
                                <w:sz w:val="8"/>
                                <w:szCs w:val="8"/>
                              </w:rPr>
                            </w:pPr>
                          </w:p>
                          <w:p w14:paraId="432A04A2" w14:textId="305272A6" w:rsidR="006E627A" w:rsidRPr="002172BF" w:rsidRDefault="006E627A" w:rsidP="006E627A">
                            <w:pPr>
                              <w:pStyle w:val="ElsParagraph"/>
                              <w:ind w:firstLine="233"/>
                              <w:jc w:val="center"/>
                              <w:rPr>
                                <w:rFonts w:ascii="Gulliver" w:hAnsi="Gulliver"/>
                                <w:sz w:val="16"/>
                                <w:szCs w:val="16"/>
                              </w:rPr>
                            </w:pPr>
                            <w:r w:rsidRPr="002172BF">
                              <w:rPr>
                                <w:rFonts w:ascii="Gulliver" w:hAnsi="Gulliver"/>
                                <w:b/>
                                <w:bCs/>
                                <w:sz w:val="16"/>
                                <w:szCs w:val="16"/>
                              </w:rPr>
                              <w:t>Fig.7. (c)</w:t>
                            </w:r>
                            <w:r w:rsidRPr="002172BF">
                              <w:rPr>
                                <w:rFonts w:ascii="Gulliver" w:hAnsi="Gulliver"/>
                                <w:sz w:val="16"/>
                                <w:szCs w:val="16"/>
                              </w:rPr>
                              <w:t xml:space="preserve"> Invertor Timing diagram.</w:t>
                            </w:r>
                          </w:p>
                          <w:p w14:paraId="3E008A80" w14:textId="77777777" w:rsidR="006E627A" w:rsidRDefault="006E627A" w:rsidP="006E627A">
                            <w:pPr>
                              <w:pStyle w:val="Footnote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E8004" id="_x0000_s1039" type="#_x0000_t202" style="position:absolute;left:0;text-align:left;margin-left:0;margin-top:220pt;width:514.5pt;height:239pt;z-index:251730944;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" stroked="f">
                <v:textbox inset="0,0,0,0">
                  <w:txbxContent>
                    <w:p w14:paraId="49D9CA13" w14:textId="77777777" w:rsidR="006E627A" w:rsidRDefault="006E627A" w:rsidP="006E627A">
                      <w:pPr>
                        <w:pStyle w:val="FootnoteText"/>
                        <w:jc w:val="center"/>
                      </w:pPr>
                      <w:r>
                        <w:rPr>
                          <w:noProof/>
                        </w:rPr>
                        <w:drawing>
                          <wp:inline distT="0" distB="0" distL="0" distR="0" wp14:anchorId="35CE2D90" wp14:editId="41B6B7B7">
                            <wp:extent cx="6686550" cy="271145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86550" cy="2711450"/>
                                    </a:xfrm>
                                    <a:prstGeom prst="rect">
                                      <a:avLst/>
                                    </a:prstGeom>
                                  </pic:spPr>
                                </pic:pic>
                              </a:graphicData>
                            </a:graphic>
                          </wp:inline>
                        </w:drawing>
                      </w:r>
                    </w:p>
                    <w:p w14:paraId="66050D5D" w14:textId="77777777" w:rsidR="006E627A" w:rsidRPr="006E627A" w:rsidRDefault="006E627A" w:rsidP="006E627A">
                      <w:pPr>
                        <w:pStyle w:val="ElsParagraph"/>
                        <w:spacing w:line="240" w:lineRule="auto"/>
                        <w:ind w:firstLine="233"/>
                        <w:jc w:val="center"/>
                        <w:rPr>
                          <w:rFonts w:ascii="Gulliver" w:hAnsi="Gulliver"/>
                          <w:b/>
                          <w:bCs/>
                          <w:sz w:val="8"/>
                          <w:szCs w:val="8"/>
                        </w:rPr>
                      </w:pPr>
                    </w:p>
                    <w:p w14:paraId="432A04A2" w14:textId="305272A6" w:rsidR="006E627A" w:rsidRPr="002172BF" w:rsidRDefault="006E627A" w:rsidP="006E627A">
                      <w:pPr>
                        <w:pStyle w:val="ElsParagraph"/>
                        <w:ind w:firstLine="233"/>
                        <w:jc w:val="center"/>
                        <w:rPr>
                          <w:rFonts w:ascii="Gulliver" w:hAnsi="Gulliver"/>
                          <w:sz w:val="16"/>
                          <w:szCs w:val="16"/>
                        </w:rPr>
                      </w:pPr>
                      <w:r w:rsidRPr="002172BF">
                        <w:rPr>
                          <w:rFonts w:ascii="Gulliver" w:hAnsi="Gulliver"/>
                          <w:b/>
                          <w:bCs/>
                          <w:sz w:val="16"/>
                          <w:szCs w:val="16"/>
                        </w:rPr>
                        <w:t>Fig.7. (c)</w:t>
                      </w:r>
                      <w:r w:rsidRPr="002172BF">
                        <w:rPr>
                          <w:rFonts w:ascii="Gulliver" w:hAnsi="Gulliver"/>
                          <w:sz w:val="16"/>
                          <w:szCs w:val="16"/>
                        </w:rPr>
                        <w:t xml:space="preserve"> Invertor Timing diagram.</w:t>
                      </w:r>
                    </w:p>
                    <w:p w14:paraId="3E008A80" w14:textId="77777777" w:rsidR="006E627A" w:rsidRDefault="006E627A" w:rsidP="006E627A">
                      <w:pPr>
                        <w:pStyle w:val="FootnoteText"/>
                        <w:jc w:val="center"/>
                      </w:pPr>
                    </w:p>
                  </w:txbxContent>
                </v:textbox>
                <w10:wrap type="square" anchorx="page" anchory="margin"/>
              </v:shape>
            </w:pict>
          </mc:Fallback>
        </mc:AlternateContent>
      </w:r>
    </w:p>
    <w:p w14:paraId="70E64C69" w14:textId="77777777" w:rsidR="006E627A" w:rsidRPr="00860E7C" w:rsidRDefault="006E627A" w:rsidP="00BD3EB7">
      <w:pPr>
        <w:pStyle w:val="ElsParagraph"/>
        <w:rPr>
          <w:rFonts w:ascii="BSGulliver" w:hAnsi="BSGulliver"/>
          <w:sz w:val="16"/>
          <w:szCs w:val="16"/>
        </w:rPr>
      </w:pPr>
    </w:p>
    <w:p w14:paraId="15EA70E5" w14:textId="77777777" w:rsidR="006E627A" w:rsidRPr="00860E7C" w:rsidRDefault="006E627A" w:rsidP="00BD3EB7">
      <w:pPr>
        <w:pStyle w:val="ElsParagraph"/>
        <w:rPr>
          <w:rFonts w:ascii="BSGulliver" w:hAnsi="BSGulliver"/>
          <w:sz w:val="16"/>
          <w:szCs w:val="16"/>
        </w:rPr>
      </w:pPr>
    </w:p>
    <w:p w14:paraId="505B2CDE" w14:textId="77777777" w:rsidR="006E627A" w:rsidRPr="00860E7C" w:rsidRDefault="006E627A" w:rsidP="00BD3EB7">
      <w:pPr>
        <w:pStyle w:val="ElsParagraph"/>
        <w:rPr>
          <w:rFonts w:ascii="BSGulliver" w:hAnsi="BSGulliver"/>
          <w:sz w:val="16"/>
          <w:szCs w:val="16"/>
        </w:rPr>
      </w:pPr>
    </w:p>
    <w:p w14:paraId="11B5F8EF" w14:textId="77777777" w:rsidR="006E627A" w:rsidRPr="00860E7C" w:rsidRDefault="006E627A" w:rsidP="00BD3EB7">
      <w:pPr>
        <w:pStyle w:val="ElsParagraph"/>
        <w:rPr>
          <w:rFonts w:ascii="BSGulliver" w:hAnsi="BSGulliver"/>
          <w:sz w:val="16"/>
          <w:szCs w:val="16"/>
        </w:rPr>
      </w:pPr>
    </w:p>
    <w:p w14:paraId="78FFD3DB" w14:textId="77777777" w:rsidR="006E627A" w:rsidRPr="00860E7C" w:rsidRDefault="006E627A" w:rsidP="00BD3EB7">
      <w:pPr>
        <w:pStyle w:val="ElsParagraph"/>
        <w:rPr>
          <w:rFonts w:ascii="BSGulliver" w:hAnsi="BSGulliver"/>
          <w:sz w:val="16"/>
          <w:szCs w:val="16"/>
        </w:rPr>
      </w:pPr>
    </w:p>
    <w:p w14:paraId="11E66048" w14:textId="77777777" w:rsidR="006E627A" w:rsidRPr="00860E7C" w:rsidRDefault="006E627A" w:rsidP="00BD3EB7">
      <w:pPr>
        <w:pStyle w:val="ElsParagraph"/>
        <w:rPr>
          <w:rFonts w:ascii="BSGulliver" w:hAnsi="BSGulliver"/>
          <w:sz w:val="16"/>
          <w:szCs w:val="16"/>
        </w:rPr>
      </w:pPr>
    </w:p>
    <w:p w14:paraId="31B504C2" w14:textId="77777777" w:rsidR="006E627A" w:rsidRPr="00860E7C" w:rsidRDefault="006E627A" w:rsidP="00BD3EB7">
      <w:pPr>
        <w:pStyle w:val="ElsParagraph"/>
        <w:rPr>
          <w:rFonts w:ascii="BSGulliver" w:hAnsi="BSGulliver"/>
          <w:sz w:val="16"/>
          <w:szCs w:val="16"/>
        </w:rPr>
      </w:pPr>
    </w:p>
    <w:p w14:paraId="578FCAB2" w14:textId="77777777" w:rsidR="006E627A" w:rsidRPr="00860E7C" w:rsidRDefault="006E627A" w:rsidP="00BD3EB7">
      <w:pPr>
        <w:pStyle w:val="ElsParagraph"/>
        <w:rPr>
          <w:rFonts w:ascii="BSGulliver" w:hAnsi="BSGulliver"/>
          <w:sz w:val="16"/>
          <w:szCs w:val="16"/>
        </w:rPr>
      </w:pPr>
    </w:p>
    <w:p w14:paraId="667D5EF9" w14:textId="77777777" w:rsidR="006E627A" w:rsidRPr="00860E7C" w:rsidRDefault="006E627A" w:rsidP="00BD3EB7">
      <w:pPr>
        <w:pStyle w:val="ElsParagraph"/>
        <w:rPr>
          <w:rFonts w:ascii="BSGulliver" w:hAnsi="BSGulliver"/>
          <w:sz w:val="16"/>
          <w:szCs w:val="16"/>
        </w:rPr>
      </w:pPr>
    </w:p>
    <w:p w14:paraId="17E95F35" w14:textId="77777777" w:rsidR="006E627A" w:rsidRPr="00860E7C" w:rsidRDefault="006E627A" w:rsidP="00BD3EB7">
      <w:pPr>
        <w:pStyle w:val="ElsParagraph"/>
        <w:rPr>
          <w:rFonts w:ascii="BSGulliver" w:hAnsi="BSGulliver"/>
          <w:sz w:val="16"/>
          <w:szCs w:val="16"/>
        </w:rPr>
      </w:pPr>
    </w:p>
    <w:p w14:paraId="7408C67B" w14:textId="77777777" w:rsidR="006E627A" w:rsidRPr="00860E7C" w:rsidRDefault="006E627A" w:rsidP="00BD3EB7">
      <w:pPr>
        <w:pStyle w:val="ElsParagraph"/>
        <w:rPr>
          <w:rFonts w:ascii="BSGulliver" w:hAnsi="BSGulliver"/>
          <w:sz w:val="16"/>
          <w:szCs w:val="16"/>
        </w:rPr>
      </w:pPr>
    </w:p>
    <w:p w14:paraId="7035B43E" w14:textId="77777777" w:rsidR="006E627A" w:rsidRPr="00860E7C" w:rsidRDefault="006E627A" w:rsidP="00BD3EB7">
      <w:pPr>
        <w:pStyle w:val="ElsParagraph"/>
        <w:rPr>
          <w:rFonts w:ascii="BSGulliver" w:hAnsi="BSGulliver"/>
          <w:sz w:val="16"/>
          <w:szCs w:val="16"/>
        </w:rPr>
      </w:pPr>
    </w:p>
    <w:p w14:paraId="4AD0A3F9" w14:textId="77777777" w:rsidR="006E627A" w:rsidRPr="00860E7C" w:rsidRDefault="006E627A" w:rsidP="00BD3EB7">
      <w:pPr>
        <w:pStyle w:val="ElsParagraph"/>
        <w:rPr>
          <w:rFonts w:ascii="BSGulliver" w:hAnsi="BSGulliver"/>
          <w:sz w:val="16"/>
          <w:szCs w:val="16"/>
        </w:rPr>
      </w:pPr>
    </w:p>
    <w:p w14:paraId="523B8C34" w14:textId="77777777" w:rsidR="006E627A" w:rsidRPr="00860E7C" w:rsidRDefault="006E627A" w:rsidP="00BD3EB7">
      <w:pPr>
        <w:pStyle w:val="ElsParagraph"/>
        <w:rPr>
          <w:rFonts w:ascii="BSGulliver" w:hAnsi="BSGulliver"/>
          <w:sz w:val="16"/>
          <w:szCs w:val="16"/>
        </w:rPr>
      </w:pPr>
    </w:p>
    <w:p w14:paraId="7CC43B9C" w14:textId="77777777" w:rsidR="006E627A" w:rsidRPr="00860E7C" w:rsidRDefault="006E627A" w:rsidP="00BD3EB7">
      <w:pPr>
        <w:pStyle w:val="ElsParagraph"/>
        <w:rPr>
          <w:rFonts w:ascii="BSGulliver" w:hAnsi="BSGulliver"/>
          <w:sz w:val="16"/>
          <w:szCs w:val="16"/>
        </w:rPr>
      </w:pPr>
    </w:p>
    <w:p w14:paraId="3A1B211E" w14:textId="77777777" w:rsidR="006E627A" w:rsidRPr="00860E7C" w:rsidRDefault="006E627A" w:rsidP="00BD3EB7">
      <w:pPr>
        <w:pStyle w:val="ElsParagraph"/>
        <w:rPr>
          <w:rFonts w:ascii="BSGulliver" w:hAnsi="BSGulliver"/>
          <w:sz w:val="16"/>
          <w:szCs w:val="16"/>
        </w:rPr>
      </w:pPr>
    </w:p>
    <w:p w14:paraId="3ABA1502" w14:textId="3A088E7D" w:rsidR="006E627A" w:rsidRPr="00860E7C" w:rsidRDefault="006E627A" w:rsidP="00BD3EB7">
      <w:pPr>
        <w:pStyle w:val="ElsParagraph"/>
        <w:rPr>
          <w:rFonts w:ascii="BSGulliver" w:hAnsi="BSGulliver"/>
          <w:sz w:val="16"/>
          <w:szCs w:val="16"/>
        </w:rPr>
      </w:pPr>
      <w:r w:rsidRPr="00860E7C">
        <w:rPr>
          <w:rFonts w:ascii="BSGulliver" w:hAnsi="BSGulliver"/>
          <w:sz w:val="16"/>
          <w:szCs w:val="16"/>
        </w:rPr>
        <w:lastRenderedPageBreak/>
        <w:t>‘</w:t>
      </w:r>
    </w:p>
    <w:p w14:paraId="3706CF87" w14:textId="42CCC0C3" w:rsidR="006E627A" w:rsidRPr="00860E7C" w:rsidRDefault="006E627A" w:rsidP="00A657C4">
      <w:pPr>
        <w:pStyle w:val="ElsParagraph"/>
        <w:ind w:firstLine="0"/>
        <w:rPr>
          <w:rFonts w:ascii="BSGulliver" w:hAnsi="BSGulliver"/>
          <w:sz w:val="16"/>
          <w:szCs w:val="16"/>
        </w:rPr>
      </w:pPr>
      <w:r w:rsidRPr="00860E7C">
        <w:rPr>
          <w:noProof/>
        </w:rPr>
        <mc:AlternateContent>
          <mc:Choice Requires="wps">
            <w:drawing>
              <wp:anchor distT="0" distB="0" distL="114300" distR="114300" simplePos="0" relativeHeight="251732992" behindDoc="0" locked="0" layoutInCell="1" allowOverlap="1" wp14:anchorId="71AA9881" wp14:editId="3D7CFF0C">
                <wp:simplePos x="0" y="0"/>
                <wp:positionH relativeFrom="margin">
                  <wp:align>left</wp:align>
                </wp:positionH>
                <wp:positionV relativeFrom="margin">
                  <wp:posOffset>112782</wp:posOffset>
                </wp:positionV>
                <wp:extent cx="6612890" cy="2162175"/>
                <wp:effectExtent l="0" t="0" r="0" b="9525"/>
                <wp:wrapSquare wrapText="bothSides"/>
                <wp:docPr id="1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890" cy="21621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D522A09" w14:textId="77777777" w:rsidR="006E627A" w:rsidRDefault="006E627A" w:rsidP="006E627A">
                            <w:pPr>
                              <w:pStyle w:val="FootnoteText"/>
                              <w:jc w:val="center"/>
                            </w:pPr>
                            <w:r>
                              <w:rPr>
                                <w:noProof/>
                              </w:rPr>
                              <w:drawing>
                                <wp:inline distT="0" distB="0" distL="0" distR="0" wp14:anchorId="7EA0DB80" wp14:editId="7C11C903">
                                  <wp:extent cx="6273800" cy="1993265"/>
                                  <wp:effectExtent l="0" t="0" r="0" b="6985"/>
                                  <wp:docPr id="145" name="Picture 145"/>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73800" cy="1993265"/>
                                          </a:xfrm>
                                          <a:prstGeom prst="rect">
                                            <a:avLst/>
                                          </a:prstGeom>
                                        </pic:spPr>
                                      </pic:pic>
                                    </a:graphicData>
                                  </a:graphic>
                                </wp:inline>
                              </w:drawing>
                            </w:r>
                          </w:p>
                          <w:p w14:paraId="64238657" w14:textId="77777777" w:rsidR="006E627A" w:rsidRPr="002172BF" w:rsidRDefault="006E627A" w:rsidP="006E627A">
                            <w:pPr>
                              <w:pStyle w:val="ElsParagraph"/>
                              <w:ind w:firstLine="233"/>
                              <w:jc w:val="center"/>
                              <w:rPr>
                                <w:rFonts w:ascii="Gulliver" w:hAnsi="Gulliver"/>
                                <w:sz w:val="16"/>
                                <w:szCs w:val="16"/>
                                <w:rtl/>
                                <w:lang w:bidi="ar-SY"/>
                              </w:rPr>
                            </w:pPr>
                            <w:r w:rsidRPr="002172BF">
                              <w:rPr>
                                <w:rFonts w:ascii="Gulliver" w:hAnsi="Gulliver"/>
                                <w:b/>
                                <w:bCs/>
                                <w:sz w:val="16"/>
                                <w:szCs w:val="16"/>
                              </w:rPr>
                              <w:t>Fig. 8-c.</w:t>
                            </w:r>
                            <w:r w:rsidRPr="002172BF">
                              <w:rPr>
                                <w:rFonts w:ascii="Gulliver" w:hAnsi="Gulliver"/>
                                <w:sz w:val="16"/>
                                <w:szCs w:val="16"/>
                              </w:rPr>
                              <w:t xml:space="preserve"> NAND gate Timing Diagram.</w:t>
                            </w:r>
                          </w:p>
                          <w:p w14:paraId="41E5A719" w14:textId="77777777" w:rsidR="006E627A" w:rsidRDefault="006E627A" w:rsidP="006E627A">
                            <w:pPr>
                              <w:pStyle w:val="FootnoteText"/>
                              <w:jc w:val="center"/>
                              <w:rPr>
                                <w:lang w:bidi="ar-SY"/>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A9881" id="_x0000_s1041" type="#_x0000_t202" style="position:absolute;left:0;text-align:left;margin-left:0;margin-top:8.9pt;width:520.7pt;height:170.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" stroked="f">
                <v:textbox inset="0,0,0,0">
                  <w:txbxContent>
                    <w:p w14:paraId="4D522A09" w14:textId="77777777" w:rsidR="006E627A" w:rsidRDefault="006E627A" w:rsidP="006E627A">
                      <w:pPr>
                        <w:pStyle w:val="FootnoteText"/>
                        <w:jc w:val="center"/>
                      </w:pPr>
                      <w:r>
                        <w:rPr>
                          <w:noProof/>
                        </w:rPr>
                        <w:drawing>
                          <wp:inline distT="0" distB="0" distL="0" distR="0" wp14:anchorId="7EA0DB80" wp14:editId="7C11C903">
                            <wp:extent cx="6273800" cy="1993265"/>
                            <wp:effectExtent l="0" t="0" r="0" b="6985"/>
                            <wp:docPr id="174" name="Picture 174"/>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3800" cy="1993265"/>
                                    </a:xfrm>
                                    <a:prstGeom prst="rect">
                                      <a:avLst/>
                                    </a:prstGeom>
                                  </pic:spPr>
                                </pic:pic>
                              </a:graphicData>
                            </a:graphic>
                          </wp:inline>
                        </w:drawing>
                      </w:r>
                    </w:p>
                    <w:p w14:paraId="64238657" w14:textId="77777777" w:rsidR="006E627A" w:rsidRPr="002172BF" w:rsidRDefault="006E627A" w:rsidP="006E627A">
                      <w:pPr>
                        <w:pStyle w:val="ElsParagraph"/>
                        <w:ind w:firstLine="233"/>
                        <w:jc w:val="center"/>
                        <w:rPr>
                          <w:rFonts w:ascii="Gulliver" w:hAnsi="Gulliver"/>
                          <w:sz w:val="16"/>
                          <w:szCs w:val="16"/>
                          <w:rtl/>
                          <w:lang w:bidi="ar-SY"/>
                        </w:rPr>
                      </w:pPr>
                      <w:r w:rsidRPr="002172BF">
                        <w:rPr>
                          <w:rFonts w:ascii="Gulliver" w:hAnsi="Gulliver"/>
                          <w:b/>
                          <w:bCs/>
                          <w:sz w:val="16"/>
                          <w:szCs w:val="16"/>
                        </w:rPr>
                        <w:t>Fig. 8-c.</w:t>
                      </w:r>
                      <w:r w:rsidRPr="002172BF">
                        <w:rPr>
                          <w:rFonts w:ascii="Gulliver" w:hAnsi="Gulliver"/>
                          <w:sz w:val="16"/>
                          <w:szCs w:val="16"/>
                        </w:rPr>
                        <w:t xml:space="preserve"> NAND gate Timing Diagram.</w:t>
                      </w:r>
                    </w:p>
                    <w:p w14:paraId="41E5A719" w14:textId="77777777" w:rsidR="006E627A" w:rsidRDefault="006E627A" w:rsidP="006E627A">
                      <w:pPr>
                        <w:pStyle w:val="FootnoteText"/>
                        <w:jc w:val="center"/>
                        <w:rPr>
                          <w:lang w:bidi="ar-SY"/>
                        </w:rPr>
                      </w:pPr>
                    </w:p>
                  </w:txbxContent>
                </v:textbox>
                <w10:wrap type="square" anchorx="margin" anchory="margin"/>
              </v:shape>
            </w:pict>
          </mc:Fallback>
        </mc:AlternateContent>
      </w:r>
    </w:p>
    <w:p w14:paraId="38A0E6E0" w14:textId="3F0F8085" w:rsidR="00C35692" w:rsidRPr="00860E7C" w:rsidRDefault="009A11E4" w:rsidP="00BD3EB7">
      <w:pPr>
        <w:pStyle w:val="ElsParagraph"/>
        <w:rPr>
          <w:rFonts w:ascii="BSGulliver" w:hAnsi="BSGulliver"/>
          <w:sz w:val="16"/>
          <w:szCs w:val="16"/>
        </w:rPr>
      </w:pPr>
      <w:r w:rsidRPr="00860E7C">
        <w:rPr>
          <w:rFonts w:ascii="BSGulliver" w:hAnsi="BSGulliver"/>
          <w:sz w:val="16"/>
          <w:szCs w:val="16"/>
        </w:rPr>
        <w:t xml:space="preserve"> </w:t>
      </w:r>
      <w:r w:rsidR="00C35692" w:rsidRPr="00860E7C">
        <w:rPr>
          <w:rFonts w:ascii="BSGulliver" w:hAnsi="BSGulliver"/>
          <w:sz w:val="16"/>
          <w:szCs w:val="16"/>
        </w:rPr>
        <w:t>2-bit binary parallel ripple carr</w:t>
      </w:r>
      <w:r w:rsidR="00165E57" w:rsidRPr="00860E7C">
        <w:rPr>
          <w:rFonts w:ascii="BSGulliver" w:hAnsi="BSGulliver"/>
          <w:sz w:val="16"/>
          <w:szCs w:val="16"/>
        </w:rPr>
        <w:t>ies</w:t>
      </w:r>
      <w:r w:rsidR="00C35692" w:rsidRPr="00860E7C">
        <w:rPr>
          <w:rFonts w:ascii="BSGulliver" w:hAnsi="BSGulliver"/>
          <w:sz w:val="16"/>
          <w:szCs w:val="16"/>
        </w:rPr>
        <w:t xml:space="preserve"> adder constructed as per the design proposed in</w:t>
      </w:r>
      <w:r w:rsidR="00C35692" w:rsidRPr="00860E7C">
        <w:rPr>
          <w:rFonts w:ascii="BSGulliver" w:hAnsi="BSGulliver" w:hint="cs"/>
          <w:sz w:val="16"/>
          <w:szCs w:val="16"/>
          <w:rtl/>
        </w:rPr>
        <w:t xml:space="preserve"> </w:t>
      </w:r>
      <w:r w:rsidR="00C35692" w:rsidRPr="00860E7C">
        <w:rPr>
          <w:rFonts w:ascii="BSGulliver" w:hAnsi="BSGulliver"/>
          <w:sz w:val="16"/>
          <w:szCs w:val="16"/>
        </w:rPr>
        <w:t xml:space="preserve">Fig.4. </w:t>
      </w:r>
      <w:r w:rsidR="00165E57" w:rsidRPr="00860E7C">
        <w:rPr>
          <w:rFonts w:ascii="BSGulliver" w:hAnsi="BSGulliver"/>
          <w:sz w:val="16"/>
          <w:szCs w:val="16"/>
        </w:rPr>
        <w:t>The a</w:t>
      </w:r>
      <w:r w:rsidR="00C35692" w:rsidRPr="00860E7C">
        <w:rPr>
          <w:rFonts w:ascii="BSGulliver" w:hAnsi="BSGulliver"/>
          <w:sz w:val="16"/>
          <w:szCs w:val="16"/>
        </w:rPr>
        <w:t xml:space="preserve">dder schematic diagram </w:t>
      </w:r>
      <w:r w:rsidR="00165E57" w:rsidRPr="00860E7C">
        <w:rPr>
          <w:rFonts w:ascii="BSGulliver" w:hAnsi="BSGulliver"/>
          <w:sz w:val="16"/>
          <w:szCs w:val="16"/>
        </w:rPr>
        <w:t xml:space="preserve">is </w:t>
      </w:r>
      <w:r w:rsidR="00C35692" w:rsidRPr="00860E7C">
        <w:rPr>
          <w:rFonts w:ascii="BSGulliver" w:hAnsi="BSGulliver"/>
          <w:sz w:val="16"/>
          <w:szCs w:val="16"/>
        </w:rPr>
        <w:t xml:space="preserve">shown in Fig.5 Adder time diagram shown in Fig.9 and Adder Layout shown </w:t>
      </w:r>
      <w:r w:rsidR="00165E57" w:rsidRPr="00860E7C">
        <w:rPr>
          <w:rFonts w:ascii="BSGulliver" w:hAnsi="BSGulliver"/>
          <w:sz w:val="16"/>
          <w:szCs w:val="16"/>
        </w:rPr>
        <w:t xml:space="preserve">in </w:t>
      </w:r>
      <w:r w:rsidR="00C35692" w:rsidRPr="00860E7C">
        <w:rPr>
          <w:rFonts w:ascii="BSGulliver" w:hAnsi="BSGulliver"/>
          <w:sz w:val="16"/>
          <w:szCs w:val="16"/>
        </w:rPr>
        <w:t>Fig.10</w:t>
      </w:r>
      <w:r w:rsidR="00C35692" w:rsidRPr="00860E7C">
        <w:rPr>
          <w:rFonts w:ascii="BSGulliver" w:hAnsi="BSGulliver" w:hint="cs"/>
          <w:sz w:val="16"/>
          <w:szCs w:val="16"/>
          <w:rtl/>
        </w:rPr>
        <w:t xml:space="preserve"> </w:t>
      </w:r>
      <w:r w:rsidR="00C35692" w:rsidRPr="00860E7C">
        <w:rPr>
          <w:rFonts w:ascii="BSGulliver" w:hAnsi="BSGulliver"/>
          <w:sz w:val="16"/>
          <w:szCs w:val="16"/>
        </w:rPr>
        <w:t>respectively.</w:t>
      </w:r>
    </w:p>
    <w:p w14:paraId="6099AE75" w14:textId="699056C5" w:rsidR="00A657C4" w:rsidRPr="00860E7C" w:rsidRDefault="00A657C4" w:rsidP="00A657C4">
      <w:pPr>
        <w:pStyle w:val="ElsParagraph"/>
        <w:rPr>
          <w:rFonts w:ascii="BSGulliver" w:hAnsi="BSGulliver"/>
          <w:sz w:val="16"/>
          <w:szCs w:val="16"/>
        </w:rPr>
      </w:pPr>
      <w:r w:rsidRPr="00860E7C">
        <w:rPr>
          <w:rFonts w:ascii="BSGulliver" w:hAnsi="BSGulliver"/>
          <w:sz w:val="16"/>
          <w:szCs w:val="16"/>
        </w:rPr>
        <w:t>The 2-bit binary parallel ripple carries adder time diagram simulated again using DSCH software, shown in Fig. 11. The graph was matching with Microwind software output presented in Fig. 9.</w:t>
      </w:r>
    </w:p>
    <w:p w14:paraId="48B55E3B" w14:textId="331BC581" w:rsidR="00A657C4" w:rsidRPr="00860E7C" w:rsidRDefault="000A4BF5" w:rsidP="00A657C4">
      <w:pPr>
        <w:pStyle w:val="ElsParagraph"/>
        <w:rPr>
          <w:rFonts w:ascii="BSGulliver" w:hAnsi="BSGulliver"/>
          <w:sz w:val="16"/>
          <w:szCs w:val="16"/>
        </w:rPr>
      </w:pPr>
      <w:r w:rsidRPr="00860E7C">
        <w:rPr>
          <w:rFonts w:ascii="BSGulliver" w:hAnsi="BSGulliver"/>
          <w:noProof/>
          <w:sz w:val="16"/>
          <w:szCs w:val="16"/>
        </w:rPr>
        <mc:AlternateContent>
          <mc:Choice Requires="wps">
            <w:drawing>
              <wp:anchor distT="0" distB="0" distL="114300" distR="114300" simplePos="0" relativeHeight="251735040" behindDoc="0" locked="0" layoutInCell="1" allowOverlap="1" wp14:anchorId="6A4928E5" wp14:editId="6E05143A">
                <wp:simplePos x="0" y="0"/>
                <wp:positionH relativeFrom="margin">
                  <wp:posOffset>-228600</wp:posOffset>
                </wp:positionH>
                <wp:positionV relativeFrom="margin">
                  <wp:posOffset>4184650</wp:posOffset>
                </wp:positionV>
                <wp:extent cx="7196455" cy="4668520"/>
                <wp:effectExtent l="0" t="0" r="4445" b="0"/>
                <wp:wrapSquare wrapText="bothSides"/>
                <wp:docPr id="1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6455" cy="46685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E583394" w14:textId="77777777" w:rsidR="00A657C4" w:rsidRDefault="00A657C4" w:rsidP="00A657C4">
                            <w:pPr>
                              <w:pStyle w:val="FootnoteText"/>
                              <w:jc w:val="center"/>
                            </w:pPr>
                            <w:r>
                              <w:rPr>
                                <w:noProof/>
                              </w:rPr>
                              <w:drawing>
                                <wp:inline distT="0" distB="0" distL="0" distR="0" wp14:anchorId="47C48F86" wp14:editId="5AC2DFB8">
                                  <wp:extent cx="6538595" cy="186690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8595" cy="1866900"/>
                                          </a:xfrm>
                                          <a:prstGeom prst="rect">
                                            <a:avLst/>
                                          </a:prstGeom>
                                        </pic:spPr>
                                      </pic:pic>
                                    </a:graphicData>
                                  </a:graphic>
                                </wp:inline>
                              </w:drawing>
                            </w:r>
                          </w:p>
                          <w:p w14:paraId="48BFB318" w14:textId="77777777" w:rsidR="00A657C4" w:rsidRPr="00C35692" w:rsidRDefault="00A657C4" w:rsidP="00A657C4">
                            <w:pPr>
                              <w:pStyle w:val="ElsParagraph"/>
                              <w:ind w:firstLine="233"/>
                              <w:jc w:val="center"/>
                              <w:rPr>
                                <w:rFonts w:ascii="Gulliver" w:hAnsi="Gulliver"/>
                                <w:sz w:val="16"/>
                                <w:szCs w:val="16"/>
                                <w:rtl/>
                              </w:rPr>
                            </w:pPr>
                            <w:r w:rsidRPr="00C35692">
                              <w:rPr>
                                <w:rFonts w:ascii="Gulliver" w:hAnsi="Gulliver"/>
                                <w:b/>
                                <w:bCs/>
                                <w:sz w:val="16"/>
                                <w:szCs w:val="16"/>
                              </w:rPr>
                              <w:t>Fig. 9.</w:t>
                            </w:r>
                            <w:r w:rsidRPr="00C35692">
                              <w:rPr>
                                <w:rFonts w:ascii="Gulliver" w:hAnsi="Gulliver"/>
                                <w:sz w:val="16"/>
                                <w:szCs w:val="16"/>
                              </w:rPr>
                              <w:t xml:space="preserve"> Adder Timing Diagram.</w:t>
                            </w:r>
                          </w:p>
                          <w:p w14:paraId="7D468325" w14:textId="77777777" w:rsidR="00A657C4" w:rsidRDefault="00A657C4" w:rsidP="00A657C4">
                            <w:pPr>
                              <w:pStyle w:val="FootnoteText"/>
                            </w:pPr>
                            <w:r>
                              <w:rPr>
                                <w:noProof/>
                              </w:rPr>
                              <w:drawing>
                                <wp:inline distT="0" distB="0" distL="0" distR="0" wp14:anchorId="010D8019" wp14:editId="7DF7E1EC">
                                  <wp:extent cx="6534150" cy="1929765"/>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6534150" cy="1929765"/>
                                          </a:xfrm>
                                          <a:prstGeom prst="rect">
                                            <a:avLst/>
                                          </a:prstGeom>
                                        </pic:spPr>
                                      </pic:pic>
                                    </a:graphicData>
                                  </a:graphic>
                                </wp:inline>
                              </w:drawing>
                            </w:r>
                          </w:p>
                          <w:p w14:paraId="6914EA1E" w14:textId="77777777" w:rsidR="00A657C4" w:rsidRDefault="00A657C4" w:rsidP="00A657C4">
                            <w:pPr>
                              <w:pStyle w:val="FootnoteText"/>
                              <w:jc w:val="center"/>
                              <w:rPr>
                                <w:noProof/>
                              </w:rPr>
                            </w:pPr>
                            <w:r w:rsidRPr="00C35692">
                              <w:rPr>
                                <w:rFonts w:ascii="Gulliver" w:hAnsi="Gulliver"/>
                                <w:b/>
                                <w:bCs/>
                                <w:sz w:val="16"/>
                                <w:szCs w:val="16"/>
                              </w:rPr>
                              <w:t>Fig. 10.</w:t>
                            </w:r>
                            <w:r w:rsidRPr="00C35692">
                              <w:rPr>
                                <w:rFonts w:ascii="Gulliver" w:hAnsi="Gulliver"/>
                                <w:sz w:val="16"/>
                                <w:szCs w:val="16"/>
                              </w:rPr>
                              <w:t xml:space="preserve"> Adder Layout.</w:t>
                            </w:r>
                            <w:r w:rsidRPr="00A657C4">
                              <w:rPr>
                                <w:noProof/>
                              </w:rPr>
                              <w:t xml:space="preserve"> </w:t>
                            </w:r>
                          </w:p>
                          <w:p w14:paraId="7ABE0416" w14:textId="77777777" w:rsidR="00A657C4" w:rsidRPr="00C35692" w:rsidRDefault="00A657C4" w:rsidP="00A657C4">
                            <w:pPr>
                              <w:pStyle w:val="ElsParagraph"/>
                              <w:spacing w:before="240"/>
                              <w:ind w:firstLine="233"/>
                              <w:jc w:val="center"/>
                              <w:rPr>
                                <w:rFonts w:ascii="Gulliver" w:hAnsi="Gulliver"/>
                                <w:sz w:val="16"/>
                                <w:szCs w:val="16"/>
                                <w:rtl/>
                                <w:lang w:bidi="ar-SY"/>
                              </w:rPr>
                            </w:pPr>
                          </w:p>
                          <w:p w14:paraId="66AFABF6" w14:textId="77777777" w:rsidR="00A657C4" w:rsidRPr="00C35692" w:rsidRDefault="00A657C4" w:rsidP="00A657C4">
                            <w:pPr>
                              <w:pStyle w:val="ElsParagraph"/>
                              <w:ind w:firstLine="233"/>
                              <w:jc w:val="center"/>
                              <w:rPr>
                                <w:rFonts w:ascii="Gulliver" w:hAnsi="Gulliver"/>
                                <w:sz w:val="16"/>
                                <w:szCs w:val="16"/>
                                <w:rtl/>
                                <w:lang w:bidi="ar-SY"/>
                              </w:rPr>
                            </w:pPr>
                          </w:p>
                          <w:p w14:paraId="7C64F2D3" w14:textId="77777777" w:rsidR="00A657C4" w:rsidRPr="00C35692" w:rsidRDefault="00A657C4" w:rsidP="00A657C4">
                            <w:pPr>
                              <w:pStyle w:val="FootnoteText"/>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4928E5" id="_x0000_s1042" type="#_x0000_t202" style="position:absolute;left:0;text-align:left;margin-left:-18pt;margin-top:329.5pt;width:566.65pt;height:367.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" stroked="f">
                <v:textbox inset="0,0,0,0">
                  <w:txbxContent>
                    <w:p w14:paraId="6E583394" w14:textId="77777777" w:rsidR="00A657C4" w:rsidRDefault="00A657C4" w:rsidP="00A657C4">
                      <w:pPr>
                        <w:pStyle w:val="FootnoteText"/>
                        <w:jc w:val="center"/>
                      </w:pPr>
                      <w:r>
                        <w:rPr>
                          <w:noProof/>
                        </w:rPr>
                        <w:drawing>
                          <wp:inline distT="0" distB="0" distL="0" distR="0" wp14:anchorId="47C48F86" wp14:editId="5AC2DFB8">
                            <wp:extent cx="6538595" cy="186690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38595" cy="1866900"/>
                                    </a:xfrm>
                                    <a:prstGeom prst="rect">
                                      <a:avLst/>
                                    </a:prstGeom>
                                  </pic:spPr>
                                </pic:pic>
                              </a:graphicData>
                            </a:graphic>
                          </wp:inline>
                        </w:drawing>
                      </w:r>
                    </w:p>
                    <w:p w14:paraId="48BFB318" w14:textId="77777777" w:rsidR="00A657C4" w:rsidRPr="00C35692" w:rsidRDefault="00A657C4" w:rsidP="00A657C4">
                      <w:pPr>
                        <w:pStyle w:val="ElsParagraph"/>
                        <w:ind w:firstLine="233"/>
                        <w:jc w:val="center"/>
                        <w:rPr>
                          <w:rFonts w:ascii="Gulliver" w:hAnsi="Gulliver"/>
                          <w:sz w:val="16"/>
                          <w:szCs w:val="16"/>
                          <w:rtl/>
                        </w:rPr>
                      </w:pPr>
                      <w:r w:rsidRPr="00C35692">
                        <w:rPr>
                          <w:rFonts w:ascii="Gulliver" w:hAnsi="Gulliver"/>
                          <w:b/>
                          <w:bCs/>
                          <w:sz w:val="16"/>
                          <w:szCs w:val="16"/>
                        </w:rPr>
                        <w:t>Fig. 9.</w:t>
                      </w:r>
                      <w:r w:rsidRPr="00C35692">
                        <w:rPr>
                          <w:rFonts w:ascii="Gulliver" w:hAnsi="Gulliver"/>
                          <w:sz w:val="16"/>
                          <w:szCs w:val="16"/>
                        </w:rPr>
                        <w:t xml:space="preserve"> Adder Timing Diagram.</w:t>
                      </w:r>
                    </w:p>
                    <w:p w14:paraId="7D468325" w14:textId="77777777" w:rsidR="00A657C4" w:rsidRDefault="00A657C4" w:rsidP="00A657C4">
                      <w:pPr>
                        <w:pStyle w:val="FootnoteText"/>
                      </w:pPr>
                      <w:r>
                        <w:rPr>
                          <w:noProof/>
                        </w:rPr>
                        <w:drawing>
                          <wp:inline distT="0" distB="0" distL="0" distR="0" wp14:anchorId="010D8019" wp14:editId="7DF7E1EC">
                            <wp:extent cx="6534150" cy="1929765"/>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534150" cy="1929765"/>
                                    </a:xfrm>
                                    <a:prstGeom prst="rect">
                                      <a:avLst/>
                                    </a:prstGeom>
                                  </pic:spPr>
                                </pic:pic>
                              </a:graphicData>
                            </a:graphic>
                          </wp:inline>
                        </w:drawing>
                      </w:r>
                    </w:p>
                    <w:p w14:paraId="6914EA1E" w14:textId="77777777" w:rsidR="00A657C4" w:rsidRDefault="00A657C4" w:rsidP="00A657C4">
                      <w:pPr>
                        <w:pStyle w:val="FootnoteText"/>
                        <w:jc w:val="center"/>
                        <w:rPr>
                          <w:noProof/>
                        </w:rPr>
                      </w:pPr>
                      <w:r w:rsidRPr="00C35692">
                        <w:rPr>
                          <w:rFonts w:ascii="Gulliver" w:hAnsi="Gulliver"/>
                          <w:b/>
                          <w:bCs/>
                          <w:sz w:val="16"/>
                          <w:szCs w:val="16"/>
                        </w:rPr>
                        <w:t>Fig. 10.</w:t>
                      </w:r>
                      <w:r w:rsidRPr="00C35692">
                        <w:rPr>
                          <w:rFonts w:ascii="Gulliver" w:hAnsi="Gulliver"/>
                          <w:sz w:val="16"/>
                          <w:szCs w:val="16"/>
                        </w:rPr>
                        <w:t xml:space="preserve"> Adder Layout.</w:t>
                      </w:r>
                      <w:r w:rsidRPr="00A657C4">
                        <w:rPr>
                          <w:noProof/>
                        </w:rPr>
                        <w:t xml:space="preserve"> </w:t>
                      </w:r>
                    </w:p>
                    <w:p w14:paraId="7ABE0416" w14:textId="77777777" w:rsidR="00A657C4" w:rsidRPr="00C35692" w:rsidRDefault="00A657C4" w:rsidP="00A657C4">
                      <w:pPr>
                        <w:pStyle w:val="ElsParagraph"/>
                        <w:spacing w:before="240"/>
                        <w:ind w:firstLine="233"/>
                        <w:jc w:val="center"/>
                        <w:rPr>
                          <w:rFonts w:ascii="Gulliver" w:hAnsi="Gulliver"/>
                          <w:sz w:val="16"/>
                          <w:szCs w:val="16"/>
                          <w:rtl/>
                          <w:lang w:bidi="ar-SY"/>
                        </w:rPr>
                      </w:pPr>
                    </w:p>
                    <w:p w14:paraId="66AFABF6" w14:textId="77777777" w:rsidR="00A657C4" w:rsidRPr="00C35692" w:rsidRDefault="00A657C4" w:rsidP="00A657C4">
                      <w:pPr>
                        <w:pStyle w:val="ElsParagraph"/>
                        <w:ind w:firstLine="233"/>
                        <w:jc w:val="center"/>
                        <w:rPr>
                          <w:rFonts w:ascii="Gulliver" w:hAnsi="Gulliver"/>
                          <w:sz w:val="16"/>
                          <w:szCs w:val="16"/>
                          <w:rtl/>
                          <w:lang w:bidi="ar-SY"/>
                        </w:rPr>
                      </w:pPr>
                    </w:p>
                    <w:p w14:paraId="7C64F2D3" w14:textId="77777777" w:rsidR="00A657C4" w:rsidRPr="00C35692" w:rsidRDefault="00A657C4" w:rsidP="00A657C4">
                      <w:pPr>
                        <w:pStyle w:val="FootnoteText"/>
                        <w:jc w:val="center"/>
                        <w:rPr>
                          <w:sz w:val="16"/>
                          <w:szCs w:val="16"/>
                        </w:rPr>
                      </w:pPr>
                    </w:p>
                  </w:txbxContent>
                </v:textbox>
                <w10:wrap type="square" anchorx="margin" anchory="margin"/>
              </v:shape>
            </w:pict>
          </mc:Fallback>
        </mc:AlternateContent>
      </w:r>
    </w:p>
    <w:p w14:paraId="4764DD1D" w14:textId="5BD5C60D" w:rsidR="00A657C4" w:rsidRPr="00860E7C" w:rsidRDefault="00A657C4" w:rsidP="00A657C4">
      <w:pPr>
        <w:pStyle w:val="ElsParagraph"/>
        <w:rPr>
          <w:rFonts w:ascii="BSGulliver" w:hAnsi="BSGulliver"/>
          <w:sz w:val="16"/>
          <w:szCs w:val="16"/>
        </w:rPr>
      </w:pPr>
    </w:p>
    <w:p w14:paraId="64DEF208" w14:textId="4A69FC65" w:rsidR="00A657C4" w:rsidRPr="00860E7C" w:rsidRDefault="00A657C4" w:rsidP="00A657C4">
      <w:pPr>
        <w:pStyle w:val="ElsParagraph"/>
        <w:rPr>
          <w:rFonts w:ascii="BSGulliver" w:hAnsi="BSGulliver"/>
          <w:sz w:val="16"/>
          <w:szCs w:val="16"/>
        </w:rPr>
      </w:pPr>
    </w:p>
    <w:p w14:paraId="14E332D5" w14:textId="7163747A" w:rsidR="00A657C4" w:rsidRPr="00860E7C" w:rsidRDefault="00A657C4" w:rsidP="00A657C4">
      <w:pPr>
        <w:pStyle w:val="ElsParagraph"/>
        <w:rPr>
          <w:rFonts w:ascii="BSGulliver" w:hAnsi="BSGulliver"/>
          <w:sz w:val="16"/>
          <w:szCs w:val="16"/>
        </w:rPr>
      </w:pPr>
    </w:p>
    <w:p w14:paraId="0F785EAA" w14:textId="77777777" w:rsidR="00A657C4" w:rsidRPr="00860E7C" w:rsidRDefault="00A657C4" w:rsidP="00A657C4">
      <w:pPr>
        <w:pStyle w:val="ElsParagraph"/>
        <w:rPr>
          <w:rFonts w:ascii="BSGulliver" w:hAnsi="BSGulliver"/>
          <w:sz w:val="16"/>
          <w:szCs w:val="16"/>
        </w:rPr>
      </w:pPr>
    </w:p>
    <w:p w14:paraId="7B891D60" w14:textId="77777777" w:rsidR="00A657C4" w:rsidRPr="00860E7C" w:rsidRDefault="00A657C4" w:rsidP="00A657C4">
      <w:pPr>
        <w:pStyle w:val="ElsParagraph"/>
        <w:ind w:firstLine="0"/>
        <w:rPr>
          <w:rFonts w:ascii="BSGulliver" w:hAnsi="BSGulliver"/>
          <w:sz w:val="16"/>
          <w:szCs w:val="16"/>
        </w:rPr>
      </w:pPr>
    </w:p>
    <w:p w14:paraId="0995CCCB" w14:textId="45D61E9A" w:rsidR="00A657C4" w:rsidRPr="00860E7C" w:rsidRDefault="00A657C4" w:rsidP="00A657C4">
      <w:pPr>
        <w:pStyle w:val="ElsParagraph"/>
        <w:rPr>
          <w:rFonts w:ascii="BSGulliver" w:hAnsi="BSGulliver"/>
          <w:sz w:val="16"/>
          <w:szCs w:val="16"/>
        </w:rPr>
      </w:pPr>
      <w:r w:rsidRPr="00860E7C">
        <w:rPr>
          <w:rFonts w:ascii="BSGulliver" w:hAnsi="BSGulliver"/>
          <w:sz w:val="16"/>
          <w:szCs w:val="16"/>
        </w:rPr>
        <w:t xml:space="preserve">Fig.12 shows the waveform for the testbench from the EDA playground. </w:t>
      </w:r>
    </w:p>
    <w:p w14:paraId="52DE2EA2" w14:textId="4A6AF891" w:rsidR="00A657C4" w:rsidRPr="00860E7C" w:rsidRDefault="00A657C4" w:rsidP="00A657C4">
      <w:pPr>
        <w:pStyle w:val="ElsParagraph"/>
        <w:rPr>
          <w:rFonts w:ascii="BSGulliver" w:hAnsi="BSGulliver"/>
          <w:sz w:val="16"/>
          <w:szCs w:val="16"/>
        </w:rPr>
      </w:pPr>
      <w:r w:rsidRPr="00860E7C">
        <w:rPr>
          <w:rFonts w:ascii="BSGulliver" w:hAnsi="BSGulliver"/>
          <w:sz w:val="16"/>
          <w:szCs w:val="16"/>
        </w:rPr>
        <w:t>The area of the system is 59.3µm2. the worst-case scenario delay for the whole system is 207ps. Three-dimension model for the 2-bit binary parallel ripple carries adder shown in Fig. 13.</w:t>
      </w:r>
    </w:p>
    <w:p w14:paraId="4FB88FE5" w14:textId="22CE6171" w:rsidR="00A657C4" w:rsidRPr="00860E7C" w:rsidRDefault="00A657C4" w:rsidP="00BD3EB7">
      <w:pPr>
        <w:pStyle w:val="ElsParagraph"/>
        <w:rPr>
          <w:rFonts w:ascii="BSGulliver" w:hAnsi="BSGulliver"/>
          <w:sz w:val="16"/>
          <w:szCs w:val="16"/>
        </w:rPr>
      </w:pPr>
    </w:p>
    <w:p w14:paraId="0780B9E6" w14:textId="2AF88E61" w:rsidR="00A657C4" w:rsidRPr="00860E7C" w:rsidRDefault="00A657C4" w:rsidP="00BD3EB7">
      <w:pPr>
        <w:pStyle w:val="ElsParagraph"/>
        <w:rPr>
          <w:rFonts w:ascii="BSGulliver" w:hAnsi="BSGulliver"/>
          <w:sz w:val="16"/>
          <w:szCs w:val="16"/>
        </w:rPr>
      </w:pPr>
    </w:p>
    <w:p w14:paraId="6FFC5BC8" w14:textId="45D8C866" w:rsidR="00A657C4" w:rsidRPr="00860E7C" w:rsidRDefault="00A657C4" w:rsidP="00BD3EB7">
      <w:pPr>
        <w:pStyle w:val="ElsParagraph"/>
        <w:rPr>
          <w:rFonts w:ascii="BSGulliver" w:hAnsi="BSGulliver"/>
          <w:sz w:val="16"/>
          <w:szCs w:val="16"/>
        </w:rPr>
      </w:pPr>
    </w:p>
    <w:p w14:paraId="448299B9" w14:textId="3EE07EB9" w:rsidR="00A657C4" w:rsidRPr="00860E7C" w:rsidRDefault="000A4BF5" w:rsidP="000A4BF5">
      <w:pPr>
        <w:pStyle w:val="ElsParagraph"/>
        <w:ind w:firstLine="0"/>
        <w:rPr>
          <w:rFonts w:ascii="BSGulliver" w:hAnsi="BSGulliver"/>
          <w:sz w:val="16"/>
          <w:szCs w:val="16"/>
        </w:rPr>
      </w:pPr>
      <w:r w:rsidRPr="00860E7C">
        <w:rPr>
          <w:rFonts w:ascii="BSGulliver" w:hAnsi="BSGulliver"/>
          <w:noProof/>
          <w:sz w:val="16"/>
          <w:szCs w:val="16"/>
        </w:rPr>
        <w:lastRenderedPageBreak/>
        <mc:AlternateContent>
          <mc:Choice Requires="wps">
            <w:drawing>
              <wp:anchor distT="0" distB="0" distL="114300" distR="114300" simplePos="0" relativeHeight="251737088" behindDoc="0" locked="0" layoutInCell="1" allowOverlap="1" wp14:anchorId="78459383" wp14:editId="7C60376F">
                <wp:simplePos x="0" y="0"/>
                <wp:positionH relativeFrom="margin">
                  <wp:posOffset>-78105</wp:posOffset>
                </wp:positionH>
                <wp:positionV relativeFrom="margin">
                  <wp:posOffset>-27940</wp:posOffset>
                </wp:positionV>
                <wp:extent cx="6895465" cy="6723380"/>
                <wp:effectExtent l="0" t="0" r="635" b="1270"/>
                <wp:wrapSquare wrapText="bothSides"/>
                <wp:docPr id="7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5465" cy="672338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137469D" w14:textId="5C3DEDEA" w:rsidR="00A657C4" w:rsidRDefault="00A657C4" w:rsidP="00A657C4">
                            <w:pPr>
                              <w:pStyle w:val="FootnoteText"/>
                              <w:jc w:val="center"/>
                            </w:pPr>
                          </w:p>
                          <w:p w14:paraId="6F590006" w14:textId="1264B0ED" w:rsidR="00A657C4" w:rsidRDefault="00A657C4" w:rsidP="00A657C4">
                            <w:pPr>
                              <w:pStyle w:val="FootnoteText"/>
                              <w:jc w:val="center"/>
                              <w:rPr>
                                <w:rFonts w:ascii="Gulliver" w:hAnsi="Gulliver"/>
                                <w:sz w:val="16"/>
                                <w:szCs w:val="16"/>
                              </w:rPr>
                            </w:pPr>
                            <w:r>
                              <w:rPr>
                                <w:noProof/>
                              </w:rPr>
                              <w:drawing>
                                <wp:inline distT="0" distB="0" distL="0" distR="0" wp14:anchorId="3E6F1381" wp14:editId="464C0C56">
                                  <wp:extent cx="6534150" cy="1977770"/>
                                  <wp:effectExtent l="0" t="0" r="0" b="3810"/>
                                  <wp:docPr id="148" name="Picture 14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2">
                                            <a:extLst>
                                              <a:ext uri="{BEBA8EAE-BF5A-486C-A8C5-ECC9F3942E4B}">
                                                <a14:imgProps xmlns:a14="http://schemas.microsoft.com/office/drawing/2010/main">
                                                  <a14:imgLayer r:embed="rId43">
                                                    <a14:imgEffect>
                                                      <a14:sharpenSoften amount="30000"/>
                                                    </a14:imgEffect>
                                                    <a14:imgEffect>
                                                      <a14:brightnessContrast bright="27000" contrast="6000"/>
                                                    </a14:imgEffect>
                                                  </a14:imgLayer>
                                                </a14:imgProps>
                                              </a:ext>
                                              <a:ext uri="{28A0092B-C50C-407E-A947-70E740481C1C}">
                                                <a14:useLocalDpi xmlns:a14="http://schemas.microsoft.com/office/drawing/2010/main" val="0"/>
                                              </a:ext>
                                            </a:extLst>
                                          </a:blip>
                                          <a:srcRect t="18101"/>
                                          <a:stretch/>
                                        </pic:blipFill>
                                        <pic:spPr bwMode="auto">
                                          <a:xfrm>
                                            <a:off x="0" y="0"/>
                                            <a:ext cx="6534150" cy="197777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35E242CC" w14:textId="77777777" w:rsidR="000A4BF5" w:rsidRDefault="000A4BF5" w:rsidP="00A657C4">
                            <w:pPr>
                              <w:pStyle w:val="ElsParagraph"/>
                              <w:ind w:firstLine="233"/>
                              <w:jc w:val="center"/>
                              <w:rPr>
                                <w:rFonts w:ascii="Gulliver" w:hAnsi="Gulliver"/>
                                <w:b/>
                                <w:bCs/>
                                <w:sz w:val="16"/>
                                <w:szCs w:val="16"/>
                              </w:rPr>
                            </w:pPr>
                          </w:p>
                          <w:p w14:paraId="4462C5F0" w14:textId="0CF88A67" w:rsidR="00A657C4" w:rsidRDefault="00A657C4" w:rsidP="00A657C4">
                            <w:pPr>
                              <w:pStyle w:val="ElsParagraph"/>
                              <w:ind w:firstLine="233"/>
                              <w:jc w:val="center"/>
                              <w:rPr>
                                <w:rFonts w:ascii="Gulliver" w:hAnsi="Gulliver"/>
                                <w:sz w:val="16"/>
                                <w:szCs w:val="16"/>
                              </w:rPr>
                            </w:pPr>
                            <w:r w:rsidRPr="00C35692">
                              <w:rPr>
                                <w:rFonts w:ascii="Gulliver" w:hAnsi="Gulliver"/>
                                <w:b/>
                                <w:bCs/>
                                <w:sz w:val="16"/>
                                <w:szCs w:val="16"/>
                              </w:rPr>
                              <w:t>Fig. 11.</w:t>
                            </w:r>
                            <w:r w:rsidRPr="00C35692">
                              <w:rPr>
                                <w:rFonts w:ascii="Gulliver" w:hAnsi="Gulliver"/>
                                <w:sz w:val="16"/>
                                <w:szCs w:val="16"/>
                              </w:rPr>
                              <w:t xml:space="preserve"> 2-bit binary parallel ripple carry adder time diagram using DSCH software.</w:t>
                            </w:r>
                          </w:p>
                          <w:p w14:paraId="095BDA65" w14:textId="23D60552" w:rsidR="00A07AD1" w:rsidRDefault="00A07AD1" w:rsidP="00A07AD1">
                            <w:pPr>
                              <w:pStyle w:val="ElsParagraph"/>
                              <w:ind w:firstLine="0"/>
                              <w:rPr>
                                <w:rFonts w:ascii="Gulliver" w:hAnsi="Gulliver"/>
                                <w:sz w:val="16"/>
                                <w:szCs w:val="16"/>
                              </w:rPr>
                            </w:pPr>
                          </w:p>
                          <w:p w14:paraId="6496F035" w14:textId="77777777" w:rsidR="00A07AD1" w:rsidRDefault="00A07AD1" w:rsidP="00A657C4">
                            <w:pPr>
                              <w:pStyle w:val="ElsParagraph"/>
                              <w:ind w:firstLine="233"/>
                              <w:jc w:val="center"/>
                              <w:rPr>
                                <w:rFonts w:ascii="Gulliver" w:hAnsi="Gulliver"/>
                                <w:sz w:val="16"/>
                                <w:szCs w:val="16"/>
                              </w:rPr>
                            </w:pPr>
                          </w:p>
                          <w:p w14:paraId="1C50676D" w14:textId="05968F5B" w:rsidR="00A657C4" w:rsidRDefault="00A657C4" w:rsidP="00A657C4">
                            <w:pPr>
                              <w:pStyle w:val="ElsParagraph"/>
                              <w:ind w:firstLine="233"/>
                              <w:jc w:val="center"/>
                              <w:rPr>
                                <w:rFonts w:ascii="Gulliver" w:hAnsi="Gulliver"/>
                                <w:sz w:val="16"/>
                                <w:szCs w:val="16"/>
                              </w:rPr>
                            </w:pPr>
                          </w:p>
                          <w:p w14:paraId="539C6EE7" w14:textId="77777777" w:rsidR="00A657C4" w:rsidRDefault="00A657C4" w:rsidP="00A657C4">
                            <w:pPr>
                              <w:pStyle w:val="ElsParagraph"/>
                              <w:ind w:firstLine="233"/>
                              <w:jc w:val="center"/>
                              <w:rPr>
                                <w:rFonts w:ascii="Gulliver" w:hAnsi="Gulliver"/>
                                <w:sz w:val="16"/>
                                <w:szCs w:val="16"/>
                              </w:rPr>
                            </w:pPr>
                          </w:p>
                          <w:p w14:paraId="33577780" w14:textId="48D5A42A" w:rsidR="00A657C4" w:rsidRDefault="00A657C4" w:rsidP="00A657C4">
                            <w:pPr>
                              <w:pStyle w:val="ElsParagraph"/>
                              <w:ind w:firstLine="233"/>
                              <w:jc w:val="center"/>
                              <w:rPr>
                                <w:rFonts w:ascii="Gulliver" w:hAnsi="Gulliver"/>
                                <w:sz w:val="16"/>
                                <w:szCs w:val="16"/>
                              </w:rPr>
                            </w:pPr>
                          </w:p>
                          <w:p w14:paraId="3D902C56" w14:textId="77777777" w:rsidR="00A657C4" w:rsidRDefault="00A657C4" w:rsidP="00A657C4">
                            <w:pPr>
                              <w:pStyle w:val="ElsParagraph"/>
                              <w:ind w:firstLine="233"/>
                              <w:jc w:val="center"/>
                              <w:rPr>
                                <w:rFonts w:ascii="Gulliver" w:hAnsi="Gulliver"/>
                                <w:sz w:val="16"/>
                                <w:szCs w:val="16"/>
                              </w:rPr>
                            </w:pPr>
                          </w:p>
                          <w:p w14:paraId="5F01B9FB" w14:textId="77777777" w:rsidR="00A657C4" w:rsidRDefault="00A657C4" w:rsidP="00A657C4">
                            <w:pPr>
                              <w:pStyle w:val="ElsParagraph"/>
                              <w:ind w:firstLine="233"/>
                              <w:jc w:val="center"/>
                              <w:rPr>
                                <w:rFonts w:ascii="Gulliver" w:hAnsi="Gulliver"/>
                                <w:sz w:val="16"/>
                                <w:szCs w:val="16"/>
                              </w:rPr>
                            </w:pPr>
                          </w:p>
                          <w:p w14:paraId="6048AABF" w14:textId="625C6EE5" w:rsidR="00A657C4" w:rsidRDefault="00A07AD1" w:rsidP="00A657C4">
                            <w:pPr>
                              <w:pStyle w:val="ElsParagraph"/>
                              <w:ind w:firstLine="233"/>
                              <w:jc w:val="center"/>
                              <w:rPr>
                                <w:rFonts w:ascii="Gulliver" w:hAnsi="Gulliver"/>
                                <w:sz w:val="16"/>
                                <w:szCs w:val="16"/>
                              </w:rPr>
                            </w:pPr>
                            <w:r>
                              <w:rPr>
                                <w:noProof/>
                              </w:rPr>
                              <w:drawing>
                                <wp:inline distT="0" distB="0" distL="0" distR="0" wp14:anchorId="0F17265B" wp14:editId="06271866">
                                  <wp:extent cx="6508485" cy="1534602"/>
                                  <wp:effectExtent l="0" t="0" r="6985" b="8890"/>
                                  <wp:docPr id="149" name="Picture 149"/>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4">
                                            <a:extLst>
                                              <a:ext uri="{28A0092B-C50C-407E-A947-70E740481C1C}">
                                                <a14:useLocalDpi xmlns:a14="http://schemas.microsoft.com/office/drawing/2010/main" val="0"/>
                                              </a:ext>
                                            </a:extLst>
                                          </a:blip>
                                          <a:srcRect t="-1" r="58924" b="-1759"/>
                                          <a:stretch/>
                                        </pic:blipFill>
                                        <pic:spPr bwMode="auto">
                                          <a:xfrm>
                                            <a:off x="0" y="0"/>
                                            <a:ext cx="6628124" cy="156281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CB560C" w14:textId="353888D8" w:rsidR="00A657C4" w:rsidRDefault="00A657C4" w:rsidP="00A657C4">
                            <w:pPr>
                              <w:pStyle w:val="ElsParagraph"/>
                              <w:spacing w:before="240"/>
                              <w:ind w:firstLine="233"/>
                              <w:jc w:val="center"/>
                              <w:rPr>
                                <w:rFonts w:ascii="Gulliver" w:hAnsi="Gulliver"/>
                                <w:sz w:val="16"/>
                                <w:szCs w:val="16"/>
                              </w:rPr>
                            </w:pPr>
                            <w:r w:rsidRPr="00C35692">
                              <w:rPr>
                                <w:rFonts w:ascii="Gulliver" w:hAnsi="Gulliver"/>
                                <w:b/>
                                <w:bCs/>
                                <w:sz w:val="16"/>
                                <w:szCs w:val="16"/>
                              </w:rPr>
                              <w:t>Fig. 12.</w:t>
                            </w:r>
                            <w:r w:rsidRPr="00C35692">
                              <w:rPr>
                                <w:rFonts w:ascii="Gulliver" w:hAnsi="Gulliver"/>
                                <w:sz w:val="16"/>
                                <w:szCs w:val="16"/>
                              </w:rPr>
                              <w:t xml:space="preserve">  wave</w:t>
                            </w:r>
                            <w:r w:rsidR="00A07AD1">
                              <w:rPr>
                                <w:rFonts w:ascii="Gulliver" w:hAnsi="Gulliver"/>
                                <w:sz w:val="16"/>
                                <w:szCs w:val="16"/>
                              </w:rPr>
                              <w:t xml:space="preserve"> </w:t>
                            </w:r>
                            <w:r w:rsidRPr="00C35692">
                              <w:rPr>
                                <w:rFonts w:ascii="Gulliver" w:hAnsi="Gulliver"/>
                                <w:sz w:val="16"/>
                                <w:szCs w:val="16"/>
                              </w:rPr>
                              <w:t>form for the testbench from EDA playground.</w:t>
                            </w:r>
                          </w:p>
                          <w:p w14:paraId="39B10372" w14:textId="77777777" w:rsidR="00A657C4" w:rsidRDefault="00A657C4" w:rsidP="00A657C4">
                            <w:pPr>
                              <w:pStyle w:val="ElsParagraph"/>
                              <w:spacing w:before="240"/>
                              <w:ind w:firstLine="233"/>
                              <w:jc w:val="left"/>
                              <w:rPr>
                                <w:rFonts w:ascii="Gulliver" w:hAnsi="Gulliver"/>
                                <w:sz w:val="16"/>
                                <w:szCs w:val="16"/>
                                <w:lang w:bidi="ar-SY"/>
                              </w:rPr>
                            </w:pPr>
                          </w:p>
                          <w:p w14:paraId="56DDF445" w14:textId="77777777" w:rsidR="00A657C4" w:rsidRDefault="00A657C4" w:rsidP="00A657C4">
                            <w:pPr>
                              <w:pStyle w:val="ElsParagraph"/>
                              <w:spacing w:before="240"/>
                              <w:ind w:firstLine="233"/>
                              <w:jc w:val="left"/>
                              <w:rPr>
                                <w:rFonts w:ascii="Gulliver" w:hAnsi="Gulliver"/>
                                <w:sz w:val="16"/>
                                <w:szCs w:val="16"/>
                                <w:lang w:bidi="ar-SY"/>
                              </w:rPr>
                            </w:pPr>
                          </w:p>
                          <w:p w14:paraId="1BF0DC53" w14:textId="77777777" w:rsidR="00A657C4" w:rsidRDefault="00A657C4" w:rsidP="00A657C4">
                            <w:pPr>
                              <w:pStyle w:val="ElsParagraph"/>
                              <w:spacing w:before="240"/>
                              <w:ind w:firstLine="233"/>
                              <w:jc w:val="left"/>
                              <w:rPr>
                                <w:rFonts w:ascii="Gulliver" w:hAnsi="Gulliver"/>
                                <w:sz w:val="16"/>
                                <w:szCs w:val="16"/>
                                <w:lang w:bidi="ar-SY"/>
                              </w:rPr>
                            </w:pPr>
                          </w:p>
                          <w:p w14:paraId="02412D27" w14:textId="77777777" w:rsidR="00A657C4" w:rsidRDefault="00A657C4" w:rsidP="00A657C4">
                            <w:pPr>
                              <w:pStyle w:val="ElsParagraph"/>
                              <w:spacing w:before="240"/>
                              <w:ind w:firstLine="233"/>
                              <w:jc w:val="left"/>
                              <w:rPr>
                                <w:rFonts w:ascii="Gulliver" w:hAnsi="Gulliver"/>
                                <w:sz w:val="16"/>
                                <w:szCs w:val="16"/>
                                <w:lang w:bidi="ar-SY"/>
                              </w:rPr>
                            </w:pPr>
                          </w:p>
                          <w:p w14:paraId="196DF235" w14:textId="77777777" w:rsidR="00A657C4" w:rsidRDefault="00A657C4" w:rsidP="00A657C4">
                            <w:pPr>
                              <w:pStyle w:val="ElsParagraph"/>
                              <w:spacing w:before="240"/>
                              <w:ind w:firstLine="233"/>
                              <w:jc w:val="left"/>
                              <w:rPr>
                                <w:rFonts w:ascii="Gulliver" w:hAnsi="Gulliver"/>
                                <w:sz w:val="16"/>
                                <w:szCs w:val="16"/>
                                <w:lang w:bidi="ar-SY"/>
                              </w:rPr>
                            </w:pPr>
                          </w:p>
                          <w:p w14:paraId="29F1A836" w14:textId="77777777" w:rsidR="00A657C4" w:rsidRDefault="00A657C4" w:rsidP="00A657C4">
                            <w:pPr>
                              <w:pStyle w:val="ElsParagraph"/>
                              <w:spacing w:before="240"/>
                              <w:ind w:firstLine="233"/>
                              <w:jc w:val="center"/>
                              <w:rPr>
                                <w:rFonts w:ascii="Gulliver" w:hAnsi="Gulliver"/>
                                <w:sz w:val="16"/>
                                <w:szCs w:val="16"/>
                                <w:lang w:bidi="ar-SY"/>
                              </w:rPr>
                            </w:pPr>
                            <w:r>
                              <w:rPr>
                                <w:noProof/>
                              </w:rPr>
                              <w:drawing>
                                <wp:inline distT="0" distB="0" distL="0" distR="0" wp14:anchorId="5DB71EC5" wp14:editId="2B4F6E54">
                                  <wp:extent cx="4308475" cy="1701579"/>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5" cstate="print">
                                            <a:extLst>
                                              <a:ext uri="{28A0092B-C50C-407E-A947-70E740481C1C}">
                                                <a14:useLocalDpi xmlns:a14="http://schemas.microsoft.com/office/drawing/2010/main" val="0"/>
                                              </a:ext>
                                            </a:extLst>
                                          </a:blip>
                                          <a:srcRect l="1" r="298"/>
                                          <a:stretch/>
                                        </pic:blipFill>
                                        <pic:spPr>
                                          <a:xfrm>
                                            <a:off x="0" y="0"/>
                                            <a:ext cx="4322967" cy="1707302"/>
                                          </a:xfrm>
                                          <a:prstGeom prst="rect">
                                            <a:avLst/>
                                          </a:prstGeom>
                                        </pic:spPr>
                                      </pic:pic>
                                    </a:graphicData>
                                  </a:graphic>
                                </wp:inline>
                              </w:drawing>
                            </w:r>
                          </w:p>
                          <w:p w14:paraId="36CED8A3" w14:textId="77777777" w:rsidR="00A657C4" w:rsidRDefault="00A657C4" w:rsidP="00A657C4">
                            <w:pPr>
                              <w:pStyle w:val="ElsParagraph"/>
                              <w:spacing w:before="240"/>
                              <w:ind w:firstLine="233"/>
                              <w:jc w:val="center"/>
                              <w:rPr>
                                <w:rFonts w:ascii="Gulliver" w:hAnsi="Gulliver"/>
                                <w:sz w:val="16"/>
                                <w:szCs w:val="16"/>
                              </w:rPr>
                            </w:pPr>
                            <w:r w:rsidRPr="00C35692">
                              <w:rPr>
                                <w:rFonts w:ascii="Gulliver" w:hAnsi="Gulliver"/>
                                <w:b/>
                                <w:bCs/>
                                <w:sz w:val="16"/>
                                <w:szCs w:val="16"/>
                              </w:rPr>
                              <w:t>Fig. 1</w:t>
                            </w:r>
                            <w:r>
                              <w:rPr>
                                <w:rFonts w:ascii="Gulliver" w:hAnsi="Gulliver"/>
                                <w:b/>
                                <w:bCs/>
                                <w:sz w:val="16"/>
                                <w:szCs w:val="16"/>
                              </w:rPr>
                              <w:t>3</w:t>
                            </w:r>
                            <w:r w:rsidRPr="00C35692">
                              <w:rPr>
                                <w:rFonts w:ascii="Gulliver" w:hAnsi="Gulliver"/>
                                <w:b/>
                                <w:bCs/>
                                <w:sz w:val="16"/>
                                <w:szCs w:val="16"/>
                              </w:rPr>
                              <w:t>.</w:t>
                            </w:r>
                            <w:r w:rsidRPr="00C35692">
                              <w:rPr>
                                <w:rFonts w:ascii="Gulliver" w:hAnsi="Gulliver"/>
                                <w:sz w:val="16"/>
                                <w:szCs w:val="16"/>
                              </w:rPr>
                              <w:t xml:space="preserve">  </w:t>
                            </w:r>
                            <w:r>
                              <w:rPr>
                                <w:rFonts w:ascii="Gulliver" w:hAnsi="Gulliver"/>
                                <w:sz w:val="16"/>
                                <w:szCs w:val="16"/>
                              </w:rPr>
                              <w:t>Th</w:t>
                            </w:r>
                            <w:r w:rsidRPr="00622008">
                              <w:rPr>
                                <w:rFonts w:ascii="Gulliver" w:hAnsi="Gulliver"/>
                                <w:sz w:val="16"/>
                                <w:szCs w:val="16"/>
                              </w:rPr>
                              <w:t>ree-dimension model for the 2-bit binary</w:t>
                            </w:r>
                            <w:r>
                              <w:rPr>
                                <w:rFonts w:ascii="Gulliver" w:hAnsi="Gulliver"/>
                                <w:sz w:val="16"/>
                                <w:szCs w:val="16"/>
                              </w:rPr>
                              <w:t xml:space="preserve"> </w:t>
                            </w:r>
                            <w:r w:rsidRPr="00622008">
                              <w:rPr>
                                <w:rFonts w:ascii="Gulliver" w:hAnsi="Gulliver"/>
                                <w:sz w:val="16"/>
                                <w:szCs w:val="16"/>
                              </w:rPr>
                              <w:t>parallel ripple carry adder</w:t>
                            </w:r>
                          </w:p>
                          <w:p w14:paraId="3859C7D2" w14:textId="77777777" w:rsidR="00A657C4" w:rsidRPr="00C35692" w:rsidRDefault="00A657C4" w:rsidP="00A657C4">
                            <w:pPr>
                              <w:pStyle w:val="ElsParagraph"/>
                              <w:spacing w:before="240"/>
                              <w:ind w:firstLine="233"/>
                              <w:jc w:val="center"/>
                              <w:rPr>
                                <w:rFonts w:ascii="Gulliver" w:hAnsi="Gulliver"/>
                                <w:sz w:val="16"/>
                                <w:szCs w:val="16"/>
                                <w:rtl/>
                                <w:lang w:bidi="ar-SY"/>
                              </w:rPr>
                            </w:pPr>
                          </w:p>
                          <w:p w14:paraId="67539EA0" w14:textId="77777777" w:rsidR="00A657C4" w:rsidRPr="00C35692" w:rsidRDefault="00A657C4" w:rsidP="00A657C4">
                            <w:pPr>
                              <w:pStyle w:val="ElsParagraph"/>
                              <w:ind w:firstLine="233"/>
                              <w:jc w:val="center"/>
                              <w:rPr>
                                <w:rFonts w:ascii="Gulliver" w:hAnsi="Gulliver"/>
                                <w:sz w:val="16"/>
                                <w:szCs w:val="16"/>
                                <w:rtl/>
                                <w:lang w:bidi="ar-SY"/>
                              </w:rPr>
                            </w:pPr>
                          </w:p>
                          <w:p w14:paraId="0DF94A14" w14:textId="77777777" w:rsidR="00A657C4" w:rsidRPr="00C35692" w:rsidRDefault="00A657C4" w:rsidP="00A657C4">
                            <w:pPr>
                              <w:pStyle w:val="FootnoteText"/>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459383" id="_x0000_s1043" type="#_x0000_t202" style="position:absolute;left:0;text-align:left;margin-left:-6.15pt;margin-top:-2.2pt;width:542.95pt;height:529.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" stroked="f">
                <v:textbox inset="0,0,0,0">
                  <w:txbxContent>
                    <w:p w14:paraId="3137469D" w14:textId="5C3DEDEA" w:rsidR="00A657C4" w:rsidRDefault="00A657C4" w:rsidP="00A657C4">
                      <w:pPr>
                        <w:pStyle w:val="FootnoteText"/>
                        <w:jc w:val="center"/>
                      </w:pPr>
                    </w:p>
                    <w:p w14:paraId="6F590006" w14:textId="1264B0ED" w:rsidR="00A657C4" w:rsidRDefault="00A657C4" w:rsidP="00A657C4">
                      <w:pPr>
                        <w:pStyle w:val="FootnoteText"/>
                        <w:jc w:val="center"/>
                        <w:rPr>
                          <w:rFonts w:ascii="Gulliver" w:hAnsi="Gulliver"/>
                          <w:sz w:val="16"/>
                          <w:szCs w:val="16"/>
                        </w:rPr>
                      </w:pPr>
                      <w:r>
                        <w:rPr>
                          <w:noProof/>
                        </w:rPr>
                        <w:drawing>
                          <wp:inline distT="0" distB="0" distL="0" distR="0" wp14:anchorId="3E6F1381" wp14:editId="464C0C56">
                            <wp:extent cx="6534150" cy="1977770"/>
                            <wp:effectExtent l="0" t="0" r="0" b="3810"/>
                            <wp:docPr id="48" name="Picture 4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6">
                                      <a:extLst>
                                        <a:ext uri="{BEBA8EAE-BF5A-486C-A8C5-ECC9F3942E4B}">
                                          <a14:imgProps xmlns:a14="http://schemas.microsoft.com/office/drawing/2010/main">
                                            <a14:imgLayer r:embed="rId47">
                                              <a14:imgEffect>
                                                <a14:sharpenSoften amount="30000"/>
                                              </a14:imgEffect>
                                              <a14:imgEffect>
                                                <a14:brightnessContrast bright="27000" contrast="6000"/>
                                              </a14:imgEffect>
                                            </a14:imgLayer>
                                          </a14:imgProps>
                                        </a:ext>
                                        <a:ext uri="{28A0092B-C50C-407E-A947-70E740481C1C}">
                                          <a14:useLocalDpi xmlns:a14="http://schemas.microsoft.com/office/drawing/2010/main" val="0"/>
                                        </a:ext>
                                      </a:extLst>
                                    </a:blip>
                                    <a:srcRect t="18101"/>
                                    <a:stretch/>
                                  </pic:blipFill>
                                  <pic:spPr bwMode="auto">
                                    <a:xfrm>
                                      <a:off x="0" y="0"/>
                                      <a:ext cx="6534150" cy="197777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35E242CC" w14:textId="77777777" w:rsidR="000A4BF5" w:rsidRDefault="000A4BF5" w:rsidP="00A657C4">
                      <w:pPr>
                        <w:pStyle w:val="ElsParagraph"/>
                        <w:ind w:firstLine="233"/>
                        <w:jc w:val="center"/>
                        <w:rPr>
                          <w:rFonts w:ascii="Gulliver" w:hAnsi="Gulliver"/>
                          <w:b/>
                          <w:bCs/>
                          <w:sz w:val="16"/>
                          <w:szCs w:val="16"/>
                        </w:rPr>
                      </w:pPr>
                    </w:p>
                    <w:p w14:paraId="4462C5F0" w14:textId="0CF88A67" w:rsidR="00A657C4" w:rsidRDefault="00A657C4" w:rsidP="00A657C4">
                      <w:pPr>
                        <w:pStyle w:val="ElsParagraph"/>
                        <w:ind w:firstLine="233"/>
                        <w:jc w:val="center"/>
                        <w:rPr>
                          <w:rFonts w:ascii="Gulliver" w:hAnsi="Gulliver"/>
                          <w:sz w:val="16"/>
                          <w:szCs w:val="16"/>
                        </w:rPr>
                      </w:pPr>
                      <w:r w:rsidRPr="00C35692">
                        <w:rPr>
                          <w:rFonts w:ascii="Gulliver" w:hAnsi="Gulliver"/>
                          <w:b/>
                          <w:bCs/>
                          <w:sz w:val="16"/>
                          <w:szCs w:val="16"/>
                        </w:rPr>
                        <w:t>Fig. 11.</w:t>
                      </w:r>
                      <w:r w:rsidRPr="00C35692">
                        <w:rPr>
                          <w:rFonts w:ascii="Gulliver" w:hAnsi="Gulliver"/>
                          <w:sz w:val="16"/>
                          <w:szCs w:val="16"/>
                        </w:rPr>
                        <w:t xml:space="preserve"> 2-bit binary parallel ripple carry adder time diagram using DSCH software.</w:t>
                      </w:r>
                    </w:p>
                    <w:p w14:paraId="095BDA65" w14:textId="23D60552" w:rsidR="00A07AD1" w:rsidRDefault="00A07AD1" w:rsidP="00A07AD1">
                      <w:pPr>
                        <w:pStyle w:val="ElsParagraph"/>
                        <w:ind w:firstLine="0"/>
                        <w:rPr>
                          <w:rFonts w:ascii="Gulliver" w:hAnsi="Gulliver"/>
                          <w:sz w:val="16"/>
                          <w:szCs w:val="16"/>
                        </w:rPr>
                      </w:pPr>
                    </w:p>
                    <w:p w14:paraId="6496F035" w14:textId="77777777" w:rsidR="00A07AD1" w:rsidRDefault="00A07AD1" w:rsidP="00A657C4">
                      <w:pPr>
                        <w:pStyle w:val="ElsParagraph"/>
                        <w:ind w:firstLine="233"/>
                        <w:jc w:val="center"/>
                        <w:rPr>
                          <w:rFonts w:ascii="Gulliver" w:hAnsi="Gulliver"/>
                          <w:sz w:val="16"/>
                          <w:szCs w:val="16"/>
                        </w:rPr>
                      </w:pPr>
                    </w:p>
                    <w:p w14:paraId="1C50676D" w14:textId="05968F5B" w:rsidR="00A657C4" w:rsidRDefault="00A657C4" w:rsidP="00A657C4">
                      <w:pPr>
                        <w:pStyle w:val="ElsParagraph"/>
                        <w:ind w:firstLine="233"/>
                        <w:jc w:val="center"/>
                        <w:rPr>
                          <w:rFonts w:ascii="Gulliver" w:hAnsi="Gulliver"/>
                          <w:sz w:val="16"/>
                          <w:szCs w:val="16"/>
                        </w:rPr>
                      </w:pPr>
                    </w:p>
                    <w:p w14:paraId="539C6EE7" w14:textId="77777777" w:rsidR="00A657C4" w:rsidRDefault="00A657C4" w:rsidP="00A657C4">
                      <w:pPr>
                        <w:pStyle w:val="ElsParagraph"/>
                        <w:ind w:firstLine="233"/>
                        <w:jc w:val="center"/>
                        <w:rPr>
                          <w:rFonts w:ascii="Gulliver" w:hAnsi="Gulliver"/>
                          <w:sz w:val="16"/>
                          <w:szCs w:val="16"/>
                        </w:rPr>
                      </w:pPr>
                    </w:p>
                    <w:p w14:paraId="33577780" w14:textId="48D5A42A" w:rsidR="00A657C4" w:rsidRDefault="00A657C4" w:rsidP="00A657C4">
                      <w:pPr>
                        <w:pStyle w:val="ElsParagraph"/>
                        <w:ind w:firstLine="233"/>
                        <w:jc w:val="center"/>
                        <w:rPr>
                          <w:rFonts w:ascii="Gulliver" w:hAnsi="Gulliver"/>
                          <w:sz w:val="16"/>
                          <w:szCs w:val="16"/>
                        </w:rPr>
                      </w:pPr>
                    </w:p>
                    <w:p w14:paraId="3D902C56" w14:textId="77777777" w:rsidR="00A657C4" w:rsidRDefault="00A657C4" w:rsidP="00A657C4">
                      <w:pPr>
                        <w:pStyle w:val="ElsParagraph"/>
                        <w:ind w:firstLine="233"/>
                        <w:jc w:val="center"/>
                        <w:rPr>
                          <w:rFonts w:ascii="Gulliver" w:hAnsi="Gulliver"/>
                          <w:sz w:val="16"/>
                          <w:szCs w:val="16"/>
                        </w:rPr>
                      </w:pPr>
                    </w:p>
                    <w:p w14:paraId="5F01B9FB" w14:textId="77777777" w:rsidR="00A657C4" w:rsidRDefault="00A657C4" w:rsidP="00A657C4">
                      <w:pPr>
                        <w:pStyle w:val="ElsParagraph"/>
                        <w:ind w:firstLine="233"/>
                        <w:jc w:val="center"/>
                        <w:rPr>
                          <w:rFonts w:ascii="Gulliver" w:hAnsi="Gulliver"/>
                          <w:sz w:val="16"/>
                          <w:szCs w:val="16"/>
                        </w:rPr>
                      </w:pPr>
                    </w:p>
                    <w:p w14:paraId="6048AABF" w14:textId="625C6EE5" w:rsidR="00A657C4" w:rsidRDefault="00A07AD1" w:rsidP="00A657C4">
                      <w:pPr>
                        <w:pStyle w:val="ElsParagraph"/>
                        <w:ind w:firstLine="233"/>
                        <w:jc w:val="center"/>
                        <w:rPr>
                          <w:rFonts w:ascii="Gulliver" w:hAnsi="Gulliver"/>
                          <w:sz w:val="16"/>
                          <w:szCs w:val="16"/>
                        </w:rPr>
                      </w:pPr>
                      <w:r>
                        <w:rPr>
                          <w:noProof/>
                        </w:rPr>
                        <w:drawing>
                          <wp:inline distT="0" distB="0" distL="0" distR="0" wp14:anchorId="0F17265B" wp14:editId="06271866">
                            <wp:extent cx="6508485" cy="1534602"/>
                            <wp:effectExtent l="0" t="0" r="6985" b="8890"/>
                            <wp:docPr id="50" name="Picture 50"/>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8">
                                      <a:extLst>
                                        <a:ext uri="{28A0092B-C50C-407E-A947-70E740481C1C}">
                                          <a14:useLocalDpi xmlns:a14="http://schemas.microsoft.com/office/drawing/2010/main" val="0"/>
                                        </a:ext>
                                      </a:extLst>
                                    </a:blip>
                                    <a:srcRect t="-1" r="58924" b="-1759"/>
                                    <a:stretch/>
                                  </pic:blipFill>
                                  <pic:spPr bwMode="auto">
                                    <a:xfrm>
                                      <a:off x="0" y="0"/>
                                      <a:ext cx="6628124" cy="1562811"/>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CB560C" w14:textId="353888D8" w:rsidR="00A657C4" w:rsidRDefault="00A657C4" w:rsidP="00A657C4">
                      <w:pPr>
                        <w:pStyle w:val="ElsParagraph"/>
                        <w:spacing w:before="240"/>
                        <w:ind w:firstLine="233"/>
                        <w:jc w:val="center"/>
                        <w:rPr>
                          <w:rFonts w:ascii="Gulliver" w:hAnsi="Gulliver"/>
                          <w:sz w:val="16"/>
                          <w:szCs w:val="16"/>
                        </w:rPr>
                      </w:pPr>
                      <w:r w:rsidRPr="00C35692">
                        <w:rPr>
                          <w:rFonts w:ascii="Gulliver" w:hAnsi="Gulliver"/>
                          <w:b/>
                          <w:bCs/>
                          <w:sz w:val="16"/>
                          <w:szCs w:val="16"/>
                        </w:rPr>
                        <w:t>Fig. 12.</w:t>
                      </w:r>
                      <w:r w:rsidRPr="00C35692">
                        <w:rPr>
                          <w:rFonts w:ascii="Gulliver" w:hAnsi="Gulliver"/>
                          <w:sz w:val="16"/>
                          <w:szCs w:val="16"/>
                        </w:rPr>
                        <w:t xml:space="preserve">  wave</w:t>
                      </w:r>
                      <w:r w:rsidR="00A07AD1">
                        <w:rPr>
                          <w:rFonts w:ascii="Gulliver" w:hAnsi="Gulliver"/>
                          <w:sz w:val="16"/>
                          <w:szCs w:val="16"/>
                        </w:rPr>
                        <w:t xml:space="preserve"> </w:t>
                      </w:r>
                      <w:r w:rsidRPr="00C35692">
                        <w:rPr>
                          <w:rFonts w:ascii="Gulliver" w:hAnsi="Gulliver"/>
                          <w:sz w:val="16"/>
                          <w:szCs w:val="16"/>
                        </w:rPr>
                        <w:t>form for the testbench from EDA playground.</w:t>
                      </w:r>
                    </w:p>
                    <w:p w14:paraId="39B10372" w14:textId="77777777" w:rsidR="00A657C4" w:rsidRDefault="00A657C4" w:rsidP="00A657C4">
                      <w:pPr>
                        <w:pStyle w:val="ElsParagraph"/>
                        <w:spacing w:before="240"/>
                        <w:ind w:firstLine="233"/>
                        <w:jc w:val="left"/>
                        <w:rPr>
                          <w:rFonts w:ascii="Gulliver" w:hAnsi="Gulliver"/>
                          <w:sz w:val="16"/>
                          <w:szCs w:val="16"/>
                          <w:lang w:bidi="ar-SY"/>
                        </w:rPr>
                      </w:pPr>
                    </w:p>
                    <w:p w14:paraId="56DDF445" w14:textId="77777777" w:rsidR="00A657C4" w:rsidRDefault="00A657C4" w:rsidP="00A657C4">
                      <w:pPr>
                        <w:pStyle w:val="ElsParagraph"/>
                        <w:spacing w:before="240"/>
                        <w:ind w:firstLine="233"/>
                        <w:jc w:val="left"/>
                        <w:rPr>
                          <w:rFonts w:ascii="Gulliver" w:hAnsi="Gulliver"/>
                          <w:sz w:val="16"/>
                          <w:szCs w:val="16"/>
                          <w:lang w:bidi="ar-SY"/>
                        </w:rPr>
                      </w:pPr>
                    </w:p>
                    <w:p w14:paraId="1BF0DC53" w14:textId="77777777" w:rsidR="00A657C4" w:rsidRDefault="00A657C4" w:rsidP="00A657C4">
                      <w:pPr>
                        <w:pStyle w:val="ElsParagraph"/>
                        <w:spacing w:before="240"/>
                        <w:ind w:firstLine="233"/>
                        <w:jc w:val="left"/>
                        <w:rPr>
                          <w:rFonts w:ascii="Gulliver" w:hAnsi="Gulliver"/>
                          <w:sz w:val="16"/>
                          <w:szCs w:val="16"/>
                          <w:lang w:bidi="ar-SY"/>
                        </w:rPr>
                      </w:pPr>
                    </w:p>
                    <w:p w14:paraId="02412D27" w14:textId="77777777" w:rsidR="00A657C4" w:rsidRDefault="00A657C4" w:rsidP="00A657C4">
                      <w:pPr>
                        <w:pStyle w:val="ElsParagraph"/>
                        <w:spacing w:before="240"/>
                        <w:ind w:firstLine="233"/>
                        <w:jc w:val="left"/>
                        <w:rPr>
                          <w:rFonts w:ascii="Gulliver" w:hAnsi="Gulliver"/>
                          <w:sz w:val="16"/>
                          <w:szCs w:val="16"/>
                          <w:lang w:bidi="ar-SY"/>
                        </w:rPr>
                      </w:pPr>
                    </w:p>
                    <w:p w14:paraId="196DF235" w14:textId="77777777" w:rsidR="00A657C4" w:rsidRDefault="00A657C4" w:rsidP="00A657C4">
                      <w:pPr>
                        <w:pStyle w:val="ElsParagraph"/>
                        <w:spacing w:before="240"/>
                        <w:ind w:firstLine="233"/>
                        <w:jc w:val="left"/>
                        <w:rPr>
                          <w:rFonts w:ascii="Gulliver" w:hAnsi="Gulliver"/>
                          <w:sz w:val="16"/>
                          <w:szCs w:val="16"/>
                          <w:lang w:bidi="ar-SY"/>
                        </w:rPr>
                      </w:pPr>
                    </w:p>
                    <w:p w14:paraId="29F1A836" w14:textId="77777777" w:rsidR="00A657C4" w:rsidRDefault="00A657C4" w:rsidP="00A657C4">
                      <w:pPr>
                        <w:pStyle w:val="ElsParagraph"/>
                        <w:spacing w:before="240"/>
                        <w:ind w:firstLine="233"/>
                        <w:jc w:val="center"/>
                        <w:rPr>
                          <w:rFonts w:ascii="Gulliver" w:hAnsi="Gulliver"/>
                          <w:sz w:val="16"/>
                          <w:szCs w:val="16"/>
                          <w:lang w:bidi="ar-SY"/>
                        </w:rPr>
                      </w:pPr>
                      <w:r>
                        <w:rPr>
                          <w:noProof/>
                        </w:rPr>
                        <w:drawing>
                          <wp:inline distT="0" distB="0" distL="0" distR="0" wp14:anchorId="5DB71EC5" wp14:editId="2B4F6E54">
                            <wp:extent cx="4308475" cy="1701579"/>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9" cstate="print">
                                      <a:extLst>
                                        <a:ext uri="{28A0092B-C50C-407E-A947-70E740481C1C}">
                                          <a14:useLocalDpi xmlns:a14="http://schemas.microsoft.com/office/drawing/2010/main" val="0"/>
                                        </a:ext>
                                      </a:extLst>
                                    </a:blip>
                                    <a:srcRect l="1" r="298"/>
                                    <a:stretch/>
                                  </pic:blipFill>
                                  <pic:spPr>
                                    <a:xfrm>
                                      <a:off x="0" y="0"/>
                                      <a:ext cx="4322967" cy="1707302"/>
                                    </a:xfrm>
                                    <a:prstGeom prst="rect">
                                      <a:avLst/>
                                    </a:prstGeom>
                                  </pic:spPr>
                                </pic:pic>
                              </a:graphicData>
                            </a:graphic>
                          </wp:inline>
                        </w:drawing>
                      </w:r>
                    </w:p>
                    <w:p w14:paraId="36CED8A3" w14:textId="77777777" w:rsidR="00A657C4" w:rsidRDefault="00A657C4" w:rsidP="00A657C4">
                      <w:pPr>
                        <w:pStyle w:val="ElsParagraph"/>
                        <w:spacing w:before="240"/>
                        <w:ind w:firstLine="233"/>
                        <w:jc w:val="center"/>
                        <w:rPr>
                          <w:rFonts w:ascii="Gulliver" w:hAnsi="Gulliver"/>
                          <w:sz w:val="16"/>
                          <w:szCs w:val="16"/>
                        </w:rPr>
                      </w:pPr>
                      <w:r w:rsidRPr="00C35692">
                        <w:rPr>
                          <w:rFonts w:ascii="Gulliver" w:hAnsi="Gulliver"/>
                          <w:b/>
                          <w:bCs/>
                          <w:sz w:val="16"/>
                          <w:szCs w:val="16"/>
                        </w:rPr>
                        <w:t>Fig. 1</w:t>
                      </w:r>
                      <w:r>
                        <w:rPr>
                          <w:rFonts w:ascii="Gulliver" w:hAnsi="Gulliver"/>
                          <w:b/>
                          <w:bCs/>
                          <w:sz w:val="16"/>
                          <w:szCs w:val="16"/>
                        </w:rPr>
                        <w:t>3</w:t>
                      </w:r>
                      <w:r w:rsidRPr="00C35692">
                        <w:rPr>
                          <w:rFonts w:ascii="Gulliver" w:hAnsi="Gulliver"/>
                          <w:b/>
                          <w:bCs/>
                          <w:sz w:val="16"/>
                          <w:szCs w:val="16"/>
                        </w:rPr>
                        <w:t>.</w:t>
                      </w:r>
                      <w:r w:rsidRPr="00C35692">
                        <w:rPr>
                          <w:rFonts w:ascii="Gulliver" w:hAnsi="Gulliver"/>
                          <w:sz w:val="16"/>
                          <w:szCs w:val="16"/>
                        </w:rPr>
                        <w:t xml:space="preserve">  </w:t>
                      </w:r>
                      <w:r>
                        <w:rPr>
                          <w:rFonts w:ascii="Gulliver" w:hAnsi="Gulliver"/>
                          <w:sz w:val="16"/>
                          <w:szCs w:val="16"/>
                        </w:rPr>
                        <w:t>Th</w:t>
                      </w:r>
                      <w:r w:rsidRPr="00622008">
                        <w:rPr>
                          <w:rFonts w:ascii="Gulliver" w:hAnsi="Gulliver"/>
                          <w:sz w:val="16"/>
                          <w:szCs w:val="16"/>
                        </w:rPr>
                        <w:t>ree-dimension model for the 2-bit binary</w:t>
                      </w:r>
                      <w:r>
                        <w:rPr>
                          <w:rFonts w:ascii="Gulliver" w:hAnsi="Gulliver"/>
                          <w:sz w:val="16"/>
                          <w:szCs w:val="16"/>
                        </w:rPr>
                        <w:t xml:space="preserve"> </w:t>
                      </w:r>
                      <w:r w:rsidRPr="00622008">
                        <w:rPr>
                          <w:rFonts w:ascii="Gulliver" w:hAnsi="Gulliver"/>
                          <w:sz w:val="16"/>
                          <w:szCs w:val="16"/>
                        </w:rPr>
                        <w:t>parallel ripple carry adder</w:t>
                      </w:r>
                    </w:p>
                    <w:p w14:paraId="3859C7D2" w14:textId="77777777" w:rsidR="00A657C4" w:rsidRPr="00C35692" w:rsidRDefault="00A657C4" w:rsidP="00A657C4">
                      <w:pPr>
                        <w:pStyle w:val="ElsParagraph"/>
                        <w:spacing w:before="240"/>
                        <w:ind w:firstLine="233"/>
                        <w:jc w:val="center"/>
                        <w:rPr>
                          <w:rFonts w:ascii="Gulliver" w:hAnsi="Gulliver"/>
                          <w:sz w:val="16"/>
                          <w:szCs w:val="16"/>
                          <w:rtl/>
                          <w:lang w:bidi="ar-SY"/>
                        </w:rPr>
                      </w:pPr>
                    </w:p>
                    <w:p w14:paraId="67539EA0" w14:textId="77777777" w:rsidR="00A657C4" w:rsidRPr="00C35692" w:rsidRDefault="00A657C4" w:rsidP="00A657C4">
                      <w:pPr>
                        <w:pStyle w:val="ElsParagraph"/>
                        <w:ind w:firstLine="233"/>
                        <w:jc w:val="center"/>
                        <w:rPr>
                          <w:rFonts w:ascii="Gulliver" w:hAnsi="Gulliver"/>
                          <w:sz w:val="16"/>
                          <w:szCs w:val="16"/>
                          <w:rtl/>
                          <w:lang w:bidi="ar-SY"/>
                        </w:rPr>
                      </w:pPr>
                    </w:p>
                    <w:p w14:paraId="0DF94A14" w14:textId="77777777" w:rsidR="00A657C4" w:rsidRPr="00C35692" w:rsidRDefault="00A657C4" w:rsidP="00A657C4">
                      <w:pPr>
                        <w:pStyle w:val="FootnoteText"/>
                        <w:jc w:val="center"/>
                        <w:rPr>
                          <w:sz w:val="16"/>
                          <w:szCs w:val="16"/>
                        </w:rPr>
                      </w:pPr>
                    </w:p>
                  </w:txbxContent>
                </v:textbox>
                <w10:wrap type="square" anchorx="margin" anchory="margin"/>
              </v:shape>
            </w:pict>
          </mc:Fallback>
        </mc:AlternateContent>
      </w:r>
    </w:p>
    <w:p w14:paraId="149AB02E" w14:textId="00955218" w:rsidR="00A07AD1" w:rsidRPr="00860E7C" w:rsidRDefault="00A07AD1" w:rsidP="00A07AD1">
      <w:pPr>
        <w:pStyle w:val="Heading1"/>
        <w:rPr>
          <w:lang w:eastAsia="en-IN"/>
        </w:rPr>
      </w:pPr>
      <w:r w:rsidRPr="00860E7C">
        <w:rPr>
          <w:lang w:eastAsia="en-IN"/>
        </w:rPr>
        <w:t>Design results and Comparison:</w:t>
      </w:r>
    </w:p>
    <w:p w14:paraId="0D6588A4" w14:textId="77777777" w:rsidR="00A07AD1" w:rsidRPr="00860E7C" w:rsidRDefault="00A07AD1" w:rsidP="00A07AD1">
      <w:pPr>
        <w:pStyle w:val="ElsParagraph"/>
        <w:rPr>
          <w:rFonts w:ascii="BSGulliver" w:hAnsi="BSGulliver"/>
          <w:sz w:val="16"/>
          <w:szCs w:val="16"/>
        </w:rPr>
      </w:pPr>
    </w:p>
    <w:p w14:paraId="0B37AA56" w14:textId="37F17625" w:rsidR="00A07AD1" w:rsidRDefault="00A07AD1" w:rsidP="00A07AD1">
      <w:pPr>
        <w:pStyle w:val="ElsParagraph"/>
        <w:rPr>
          <w:rFonts w:ascii="BSGulliver" w:hAnsi="BSGulliver"/>
          <w:sz w:val="16"/>
          <w:szCs w:val="16"/>
        </w:rPr>
      </w:pPr>
      <w:r w:rsidRPr="00860E7C">
        <w:rPr>
          <w:rFonts w:ascii="BSGulliver" w:hAnsi="BSGulliver"/>
          <w:sz w:val="16"/>
          <w:szCs w:val="16"/>
        </w:rPr>
        <w:t xml:space="preserve">First, the number of transistors used to build the circuit dropped from 56 to 38 pieces which mean 32% off power consumption reduction. Second, the variety of gate types reduced which incorporates smaller circuit sizes. Furthermore, a more compact design reduces the adder delay. Table 2 shows the number of gates used in each design and Table 3 shows the summary of performance, power, and area compared with other designs that are referenced as </w:t>
      </w:r>
      <w:r w:rsidR="00860E7C" w:rsidRPr="00860E7C">
        <w:rPr>
          <w:rFonts w:ascii="BSGulliver" w:hAnsi="BSGulliver"/>
          <w:sz w:val="16"/>
          <w:szCs w:val="16"/>
        </w:rPr>
        <w:t>[7]</w:t>
      </w:r>
      <w:r w:rsidRPr="00860E7C">
        <w:rPr>
          <w:rFonts w:ascii="BSGulliver" w:hAnsi="BSGulliver"/>
          <w:sz w:val="16"/>
          <w:szCs w:val="16"/>
        </w:rPr>
        <w:t>.</w:t>
      </w:r>
    </w:p>
    <w:p w14:paraId="454E2E9A" w14:textId="77777777" w:rsidR="000A4BF5" w:rsidRPr="00860E7C" w:rsidRDefault="000A4BF5" w:rsidP="00A07AD1">
      <w:pPr>
        <w:pStyle w:val="ElsParagraph"/>
        <w:rPr>
          <w:rFonts w:ascii="BSGulliver" w:hAnsi="BSGulliver"/>
          <w:sz w:val="16"/>
          <w:szCs w:val="16"/>
        </w:rPr>
      </w:pPr>
    </w:p>
    <w:p w14:paraId="7EE845C0" w14:textId="3E9821EB" w:rsidR="00A07AD1" w:rsidRPr="00860E7C" w:rsidRDefault="00A07AD1" w:rsidP="00A07AD1">
      <w:pPr>
        <w:pStyle w:val="Heading1"/>
        <w:rPr>
          <w:lang w:eastAsia="en-IN"/>
        </w:rPr>
      </w:pPr>
      <w:r w:rsidRPr="00860E7C">
        <w:rPr>
          <w:lang w:eastAsia="en-IN"/>
        </w:rPr>
        <w:t>Conclusion:</w:t>
      </w:r>
    </w:p>
    <w:p w14:paraId="6D5A1BEB" w14:textId="77777777" w:rsidR="00A07AD1" w:rsidRPr="00860E7C" w:rsidRDefault="00A07AD1" w:rsidP="00A07AD1">
      <w:pPr>
        <w:rPr>
          <w:lang w:eastAsia="en-IN"/>
        </w:rPr>
      </w:pPr>
    </w:p>
    <w:p w14:paraId="50C0A9DE" w14:textId="77777777" w:rsidR="000A4BF5" w:rsidRDefault="00A07AD1" w:rsidP="00A07AD1">
      <w:pPr>
        <w:pStyle w:val="ElsParagraph"/>
        <w:rPr>
          <w:rFonts w:ascii="BSGulliver" w:hAnsi="BSGulliver"/>
          <w:sz w:val="16"/>
          <w:szCs w:val="16"/>
        </w:rPr>
      </w:pPr>
      <w:r w:rsidRPr="00860E7C">
        <w:rPr>
          <w:rFonts w:ascii="BSGulliver" w:hAnsi="BSGulliver"/>
          <w:sz w:val="16"/>
          <w:szCs w:val="16"/>
        </w:rPr>
        <w:t xml:space="preserve">This paper helped students and any person involved in the VLSI design to design an adder from scratch using free tools.  </w:t>
      </w:r>
      <w:r w:rsidR="00860E7C" w:rsidRPr="00860E7C">
        <w:rPr>
          <w:rFonts w:ascii="BSGulliver" w:hAnsi="BSGulliver"/>
          <w:sz w:val="16"/>
          <w:szCs w:val="16"/>
        </w:rPr>
        <w:t>So,</w:t>
      </w:r>
      <w:r w:rsidRPr="00860E7C">
        <w:rPr>
          <w:rFonts w:ascii="BSGulliver" w:hAnsi="BSGulliver"/>
          <w:sz w:val="16"/>
          <w:szCs w:val="16"/>
        </w:rPr>
        <w:t xml:space="preserve"> in this paper, we did </w:t>
      </w:r>
    </w:p>
    <w:p w14:paraId="0DEB2942" w14:textId="77777777" w:rsidR="000A4BF5" w:rsidRDefault="000A4BF5" w:rsidP="00A07AD1">
      <w:pPr>
        <w:pStyle w:val="ElsParagraph"/>
        <w:rPr>
          <w:rFonts w:ascii="BSGulliver" w:hAnsi="BSGulliver"/>
          <w:sz w:val="16"/>
          <w:szCs w:val="16"/>
        </w:rPr>
      </w:pPr>
    </w:p>
    <w:p w14:paraId="6F387B9C" w14:textId="6036EEA0" w:rsidR="000A4BF5" w:rsidRDefault="00A07AD1" w:rsidP="000A4BF5">
      <w:pPr>
        <w:pStyle w:val="ElsParagraph"/>
        <w:rPr>
          <w:rFonts w:ascii="BSGulliver" w:hAnsi="BSGulliver"/>
          <w:sz w:val="16"/>
          <w:szCs w:val="16"/>
        </w:rPr>
      </w:pPr>
      <w:r w:rsidRPr="00860E7C">
        <w:rPr>
          <w:rFonts w:ascii="BSGulliver" w:hAnsi="BSGulliver"/>
          <w:sz w:val="16"/>
          <w:szCs w:val="16"/>
        </w:rPr>
        <w:t xml:space="preserve">not show the procedure, but also on how to optimize the design.  So, we present proposal circuit technique to be used as a guide for an undergraduate to design a 2-bit binary parallel ripple carry adder using CMOS NAND Gates with Microwind (Process 65nm). In summary, by using optimized design for NAND gate the adder with high speed and less delay by making it predict the carry was built. Also, the ripple carries adder doesn’t need area and power compared to another adder. The area of the system is </w:t>
      </w:r>
      <w:r w:rsidRPr="00860E7C">
        <w:rPr>
          <w:rFonts w:ascii="BSGulliver" w:hAnsi="BSGulliver" w:hint="cs"/>
          <w:sz w:val="16"/>
          <w:szCs w:val="16"/>
          <w:rtl/>
        </w:rPr>
        <w:t>59</w:t>
      </w:r>
      <w:r w:rsidRPr="00860E7C">
        <w:rPr>
          <w:rFonts w:ascii="BSGulliver" w:hAnsi="BSGulliver"/>
          <w:sz w:val="16"/>
          <w:szCs w:val="16"/>
        </w:rPr>
        <w:t>.3µm2. the worst-case scenario delay for the whole system is 207ps.</w:t>
      </w:r>
    </w:p>
    <w:p w14:paraId="366D5654" w14:textId="77777777" w:rsidR="000A4BF5" w:rsidRPr="00860E7C" w:rsidRDefault="000A4BF5" w:rsidP="000A4BF5">
      <w:pPr>
        <w:pStyle w:val="ElsParagraph"/>
        <w:rPr>
          <w:rFonts w:ascii="BSGulliver" w:hAnsi="BSGulliver"/>
          <w:sz w:val="16"/>
          <w:szCs w:val="16"/>
        </w:rPr>
      </w:pPr>
    </w:p>
    <w:p w14:paraId="18C396C1" w14:textId="5D259B7F" w:rsidR="00A07AD1" w:rsidRPr="00860E7C" w:rsidRDefault="00A07AD1" w:rsidP="00A07AD1">
      <w:pPr>
        <w:pStyle w:val="Heading1"/>
        <w:rPr>
          <w:lang w:eastAsia="en-IN"/>
        </w:rPr>
      </w:pPr>
      <w:r w:rsidRPr="00860E7C">
        <w:rPr>
          <w:lang w:eastAsia="en-IN"/>
        </w:rPr>
        <w:t>References</w:t>
      </w:r>
    </w:p>
    <w:p w14:paraId="06CB47E8" w14:textId="77777777" w:rsidR="00A07AD1" w:rsidRPr="00860E7C" w:rsidRDefault="00A07AD1" w:rsidP="00A07AD1">
      <w:pPr>
        <w:rPr>
          <w:lang w:eastAsia="en-IN"/>
        </w:rPr>
      </w:pPr>
    </w:p>
    <w:p w14:paraId="675924F7" w14:textId="3DAE5E88"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lastRenderedPageBreak/>
        <w:t>[1] Z. Huang, High-level optimization techniques for low-power multiplier design (Ph.D. thesis), University of California, 2003.</w:t>
      </w:r>
    </w:p>
    <w:p w14:paraId="656D4FDC" w14:textId="77777777" w:rsidR="00A07AD1" w:rsidRPr="00860E7C" w:rsidRDefault="00A07AD1" w:rsidP="00A07AD1">
      <w:pPr>
        <w:autoSpaceDE w:val="0"/>
        <w:autoSpaceDN w:val="0"/>
        <w:adjustRightInd w:val="0"/>
        <w:jc w:val="both"/>
        <w:rPr>
          <w:rFonts w:ascii="Gulliver" w:hAnsi="Gulliver" w:cs="BSGulliver"/>
          <w:sz w:val="16"/>
          <w:szCs w:val="16"/>
          <w:lang w:eastAsia="en-IN"/>
        </w:rPr>
      </w:pPr>
    </w:p>
    <w:p w14:paraId="3864E8C0" w14:textId="12B273B5"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[2] Y. Jiang, A. Al-</w:t>
      </w:r>
      <w:proofErr w:type="spellStart"/>
      <w:r w:rsidRPr="00860E7C">
        <w:rPr>
          <w:rFonts w:ascii="Gulliver" w:hAnsi="Gulliver" w:cs="BSGulliver"/>
          <w:sz w:val="16"/>
          <w:szCs w:val="16"/>
          <w:lang w:eastAsia="en-IN"/>
        </w:rPr>
        <w:t>Sheraidah</w:t>
      </w:r>
      <w:proofErr w:type="spellEnd"/>
      <w:r w:rsidRPr="00860E7C">
        <w:rPr>
          <w:rFonts w:ascii="Gulliver" w:hAnsi="Gulliver" w:cs="BSGulliver"/>
          <w:sz w:val="16"/>
          <w:szCs w:val="16"/>
          <w:lang w:eastAsia="en-IN"/>
        </w:rPr>
        <w:t xml:space="preserve">, </w:t>
      </w:r>
      <w:proofErr w:type="spellStart"/>
      <w:r w:rsidRPr="00860E7C">
        <w:rPr>
          <w:rFonts w:ascii="Gulliver" w:hAnsi="Gulliver" w:cs="BSGulliver"/>
          <w:sz w:val="16"/>
          <w:szCs w:val="16"/>
          <w:lang w:eastAsia="en-IN"/>
        </w:rPr>
        <w:t>Y.Wang</w:t>
      </w:r>
      <w:proofErr w:type="spellEnd"/>
      <w:r w:rsidRPr="00860E7C">
        <w:rPr>
          <w:rFonts w:ascii="Gulliver" w:hAnsi="Gulliver" w:cs="BSGulliver"/>
          <w:sz w:val="16"/>
          <w:szCs w:val="16"/>
          <w:lang w:eastAsia="en-IN"/>
        </w:rPr>
        <w:t>, E. Sha, J.-G. Chung, A novel multiplexer-based low-power full adder, IEEE Trans. Circ. Syst. II: Exp. Briefs 51 (2004) 345–348.</w:t>
      </w:r>
    </w:p>
    <w:p w14:paraId="1241CE0B" w14:textId="77777777" w:rsidR="00A07AD1" w:rsidRPr="00860E7C" w:rsidRDefault="00A07AD1" w:rsidP="00A07AD1">
      <w:pPr>
        <w:autoSpaceDE w:val="0"/>
        <w:autoSpaceDN w:val="0"/>
        <w:adjustRightInd w:val="0"/>
        <w:jc w:val="both"/>
        <w:rPr>
          <w:rFonts w:ascii="Gulliver" w:hAnsi="Gulliver" w:cs="BSGulliver"/>
          <w:sz w:val="16"/>
          <w:szCs w:val="16"/>
          <w:lang w:eastAsia="en-IN"/>
        </w:rPr>
      </w:pPr>
    </w:p>
    <w:p w14:paraId="3F32E468" w14:textId="21719391"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[3] C.-H. Chang, M. Zhang, J. Gu, A novel low power low voltage full adder cell, in: 3rd International Symposium on Image and Signal Processing and Analysis, IEEE, New York, 2003, pp. 454–458.</w:t>
      </w:r>
    </w:p>
    <w:p w14:paraId="1E714CA7" w14:textId="77777777" w:rsidR="00A07AD1" w:rsidRPr="00860E7C" w:rsidRDefault="00A07AD1" w:rsidP="00A07AD1">
      <w:pPr>
        <w:autoSpaceDE w:val="0"/>
        <w:autoSpaceDN w:val="0"/>
        <w:adjustRightInd w:val="0"/>
        <w:jc w:val="both"/>
        <w:rPr>
          <w:rFonts w:ascii="Gulliver" w:hAnsi="Gulliver" w:cs="BSGulliver"/>
          <w:sz w:val="16"/>
          <w:szCs w:val="16"/>
          <w:lang w:eastAsia="en-IN"/>
        </w:rPr>
      </w:pPr>
    </w:p>
    <w:p w14:paraId="7B965CCF" w14:textId="77777777"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 xml:space="preserve">[4] N. </w:t>
      </w:r>
      <w:proofErr w:type="spellStart"/>
      <w:r w:rsidRPr="00860E7C">
        <w:rPr>
          <w:rFonts w:ascii="Gulliver" w:hAnsi="Gulliver" w:cs="BSGulliver"/>
          <w:sz w:val="16"/>
          <w:szCs w:val="16"/>
          <w:lang w:eastAsia="en-IN"/>
        </w:rPr>
        <w:t>Weste</w:t>
      </w:r>
      <w:proofErr w:type="spellEnd"/>
      <w:r w:rsidRPr="00860E7C">
        <w:rPr>
          <w:rFonts w:ascii="Gulliver" w:hAnsi="Gulliver" w:cs="BSGulliver"/>
          <w:sz w:val="16"/>
          <w:szCs w:val="16"/>
          <w:lang w:eastAsia="en-IN"/>
        </w:rPr>
        <w:t>, D. Harris, CMOS VLSI Design, A Circuit and System Perspective,</w:t>
      </w:r>
    </w:p>
    <w:p w14:paraId="52736F9A" w14:textId="77777777"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Addison-Wesley, USA, 2004.</w:t>
      </w:r>
    </w:p>
    <w:p w14:paraId="318D5145" w14:textId="77777777" w:rsidR="00A07AD1" w:rsidRPr="00860E7C" w:rsidRDefault="00A07AD1" w:rsidP="00A07AD1">
      <w:pPr>
        <w:autoSpaceDE w:val="0"/>
        <w:autoSpaceDN w:val="0"/>
        <w:adjustRightInd w:val="0"/>
        <w:jc w:val="both"/>
        <w:rPr>
          <w:rFonts w:ascii="Gulliver" w:hAnsi="Gulliver" w:cs="BSGulliver"/>
          <w:sz w:val="16"/>
          <w:szCs w:val="16"/>
          <w:lang w:eastAsia="en-IN"/>
        </w:rPr>
      </w:pPr>
    </w:p>
    <w:p w14:paraId="1573943E" w14:textId="77777777"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 xml:space="preserve">[5] M. Ito, D. Chinnery, K. </w:t>
      </w:r>
      <w:proofErr w:type="spellStart"/>
      <w:r w:rsidRPr="00860E7C">
        <w:rPr>
          <w:rFonts w:ascii="Gulliver" w:hAnsi="Gulliver" w:cs="BSGulliver"/>
          <w:sz w:val="16"/>
          <w:szCs w:val="16"/>
          <w:lang w:eastAsia="en-IN"/>
        </w:rPr>
        <w:t>Keutzer</w:t>
      </w:r>
      <w:proofErr w:type="spellEnd"/>
      <w:r w:rsidRPr="00860E7C">
        <w:rPr>
          <w:rFonts w:ascii="Gulliver" w:hAnsi="Gulliver" w:cs="BSGulliver"/>
          <w:sz w:val="16"/>
          <w:szCs w:val="16"/>
          <w:lang w:eastAsia="en-IN"/>
        </w:rPr>
        <w:t>, Low power multiplication algorithm for</w:t>
      </w:r>
    </w:p>
    <w:p w14:paraId="0E0ACFA4" w14:textId="3BD48E4C" w:rsidR="00A07AD1" w:rsidRPr="00860E7C" w:rsidRDefault="00A07AD1"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switching activity reduction through operand decomposition, in 21</w:t>
      </w:r>
      <w:r w:rsidRPr="00860E7C">
        <w:rPr>
          <w:rFonts w:ascii="Gulliver" w:hAnsi="Gulliver" w:cs="BSGulliver"/>
          <w:sz w:val="16"/>
          <w:szCs w:val="16"/>
          <w:vertAlign w:val="superscript"/>
          <w:lang w:eastAsia="en-IN"/>
        </w:rPr>
        <w:t>st</w:t>
      </w:r>
      <w:r w:rsidRPr="00860E7C">
        <w:rPr>
          <w:rFonts w:ascii="Gulliver" w:hAnsi="Gulliver" w:cs="BSGulliver"/>
          <w:sz w:val="16"/>
          <w:szCs w:val="16"/>
          <w:lang w:eastAsia="en-IN"/>
        </w:rPr>
        <w:t>. International Conference on Computer Design, 2003, pp. 21–26.</w:t>
      </w:r>
    </w:p>
    <w:p w14:paraId="6463C7E8" w14:textId="62F9085D" w:rsidR="00A07AD1" w:rsidRPr="00860E7C" w:rsidRDefault="00A07AD1" w:rsidP="00A07AD1">
      <w:pPr>
        <w:autoSpaceDE w:val="0"/>
        <w:autoSpaceDN w:val="0"/>
        <w:adjustRightInd w:val="0"/>
        <w:jc w:val="both"/>
        <w:rPr>
          <w:rFonts w:ascii="Gulliver" w:hAnsi="Gulliver" w:cs="BSGulliver"/>
          <w:sz w:val="16"/>
          <w:szCs w:val="16"/>
          <w:lang w:eastAsia="en-IN"/>
        </w:rPr>
      </w:pPr>
    </w:p>
    <w:p w14:paraId="5D98D3F3" w14:textId="0B35F078" w:rsidR="00A07AD1" w:rsidRPr="00860E7C" w:rsidRDefault="00A07AD1" w:rsidP="00860E7C">
      <w:pPr>
        <w:autoSpaceDE w:val="0"/>
        <w:autoSpaceDN w:val="0"/>
        <w:adjustRightInd w:val="0"/>
        <w:rPr>
          <w:rFonts w:ascii="Gulliver" w:hAnsi="Gulliver"/>
          <w:sz w:val="16"/>
          <w:szCs w:val="16"/>
        </w:rPr>
      </w:pPr>
      <w:r w:rsidRPr="00860E7C">
        <w:rPr>
          <w:rFonts w:ascii="Gulliver" w:hAnsi="Gulliver"/>
          <w:sz w:val="16"/>
          <w:szCs w:val="16"/>
        </w:rPr>
        <w:t xml:space="preserve">[6] Informer Technologies, </w:t>
      </w:r>
      <w:r w:rsidR="00860E7C" w:rsidRPr="00860E7C">
        <w:rPr>
          <w:rFonts w:ascii="Gulliver" w:hAnsi="Gulliver"/>
          <w:sz w:val="16"/>
          <w:szCs w:val="16"/>
        </w:rPr>
        <w:t>Inc., (</w:t>
      </w:r>
      <w:r w:rsidRPr="00860E7C">
        <w:rPr>
          <w:rFonts w:ascii="Gulliver" w:hAnsi="Gulliver"/>
          <w:sz w:val="16"/>
          <w:szCs w:val="16"/>
        </w:rPr>
        <w:t>2020,</w:t>
      </w:r>
      <w:r w:rsidR="00860E7C" w:rsidRPr="00860E7C">
        <w:rPr>
          <w:rFonts w:ascii="Gulliver" w:hAnsi="Gulliver"/>
          <w:sz w:val="16"/>
          <w:szCs w:val="16"/>
        </w:rPr>
        <w:t xml:space="preserve"> August 6</w:t>
      </w:r>
      <w:r w:rsidRPr="00860E7C">
        <w:rPr>
          <w:rFonts w:ascii="Gulliver" w:hAnsi="Gulliver"/>
          <w:sz w:val="16"/>
          <w:szCs w:val="16"/>
        </w:rPr>
        <w:t>)</w:t>
      </w:r>
      <w:r w:rsidR="00860E7C" w:rsidRPr="00860E7C">
        <w:rPr>
          <w:rFonts w:ascii="Gulliver" w:hAnsi="Gulliver"/>
          <w:sz w:val="16"/>
          <w:szCs w:val="16"/>
        </w:rPr>
        <w:t xml:space="preserve">. Microwind Lite 3.5 Download, Retrieved from </w:t>
      </w:r>
      <w:hyperlink r:id="rId50" w:history="1">
        <w:r w:rsidR="00860E7C" w:rsidRPr="00860E7C">
          <w:rPr>
            <w:rStyle w:val="Hyperlink"/>
            <w:rFonts w:ascii="Gulliver" w:hAnsi="Gulliver"/>
            <w:color w:val="auto"/>
            <w:sz w:val="16"/>
            <w:szCs w:val="16"/>
          </w:rPr>
          <w:t>https://microwindlite.software.informer.com/3.5/</w:t>
        </w:r>
      </w:hyperlink>
    </w:p>
    <w:p w14:paraId="4FF40A7A" w14:textId="77777777" w:rsidR="00A07AD1" w:rsidRPr="00860E7C" w:rsidRDefault="00A07AD1" w:rsidP="00A07AD1">
      <w:pPr>
        <w:autoSpaceDE w:val="0"/>
        <w:autoSpaceDN w:val="0"/>
        <w:adjustRightInd w:val="0"/>
        <w:jc w:val="both"/>
        <w:rPr>
          <w:rFonts w:ascii="Gulliver" w:hAnsi="Gulliver" w:cs="BSGulliver"/>
          <w:sz w:val="16"/>
          <w:szCs w:val="16"/>
          <w:lang w:eastAsia="en-IN"/>
        </w:rPr>
      </w:pPr>
    </w:p>
    <w:p w14:paraId="26D6F119" w14:textId="65E2E2E3" w:rsidR="00243BB1" w:rsidRPr="00860E7C" w:rsidRDefault="00243BB1" w:rsidP="00A07AD1">
      <w:pPr>
        <w:pStyle w:val="ElsParagraph"/>
        <w:ind w:firstLine="0"/>
        <w:rPr>
          <w:rFonts w:ascii="Gulliver" w:hAnsi="Gulliver"/>
          <w:sz w:val="16"/>
          <w:szCs w:val="16"/>
        </w:rPr>
      </w:pPr>
      <w:r w:rsidRPr="00860E7C">
        <w:rPr>
          <w:rFonts w:ascii="Gulliver" w:hAnsi="Gulliver"/>
          <w:sz w:val="16"/>
          <w:szCs w:val="16"/>
        </w:rPr>
        <w:t>[</w:t>
      </w:r>
      <w:r w:rsidR="00860E7C" w:rsidRPr="00860E7C">
        <w:rPr>
          <w:rFonts w:ascii="Gulliver" w:hAnsi="Gulliver"/>
          <w:sz w:val="16"/>
          <w:szCs w:val="16"/>
        </w:rPr>
        <w:t>7</w:t>
      </w:r>
      <w:r w:rsidRPr="00860E7C">
        <w:rPr>
          <w:rFonts w:ascii="Gulliver" w:hAnsi="Gulliver"/>
          <w:sz w:val="16"/>
          <w:szCs w:val="16"/>
        </w:rPr>
        <w:t xml:space="preserve">] </w:t>
      </w:r>
      <w:proofErr w:type="spellStart"/>
      <w:r w:rsidRPr="00860E7C">
        <w:rPr>
          <w:rFonts w:ascii="Gulliver" w:hAnsi="Gulliver"/>
          <w:sz w:val="16"/>
          <w:szCs w:val="16"/>
        </w:rPr>
        <w:t>Arif</w:t>
      </w:r>
      <w:proofErr w:type="spellEnd"/>
      <w:r w:rsidRPr="00860E7C">
        <w:rPr>
          <w:rFonts w:ascii="Gulliver" w:hAnsi="Gulliver"/>
          <w:sz w:val="16"/>
          <w:szCs w:val="16"/>
        </w:rPr>
        <w:t xml:space="preserve"> Ul </w:t>
      </w:r>
      <w:proofErr w:type="spellStart"/>
      <w:r w:rsidRPr="00860E7C">
        <w:rPr>
          <w:rFonts w:ascii="Gulliver" w:hAnsi="Gulliver"/>
          <w:sz w:val="16"/>
          <w:szCs w:val="16"/>
        </w:rPr>
        <w:t>Alam</w:t>
      </w:r>
      <w:proofErr w:type="spellEnd"/>
      <w:r w:rsidRPr="00860E7C">
        <w:rPr>
          <w:rFonts w:ascii="Gulliver" w:hAnsi="Gulliver"/>
          <w:sz w:val="16"/>
          <w:szCs w:val="16"/>
        </w:rPr>
        <w:t xml:space="preserve">, </w:t>
      </w:r>
      <w:proofErr w:type="spellStart"/>
      <w:r w:rsidRPr="00860E7C">
        <w:rPr>
          <w:rFonts w:ascii="Gulliver" w:hAnsi="Gulliver"/>
          <w:sz w:val="16"/>
          <w:szCs w:val="16"/>
        </w:rPr>
        <w:t>Nishatul</w:t>
      </w:r>
      <w:proofErr w:type="spellEnd"/>
      <w:r w:rsidRPr="00860E7C">
        <w:rPr>
          <w:rFonts w:ascii="Gulliver" w:hAnsi="Gulliver"/>
          <w:sz w:val="16"/>
          <w:szCs w:val="16"/>
        </w:rPr>
        <w:t xml:space="preserve"> Majid and S. K. Aditya, Layout Design of a 2-bit Binary Parallel Ripple Carry Adder Using CMOS NAND Gates with Microwind. Dhaka. 20. 08. 2011. </w:t>
      </w:r>
    </w:p>
    <w:p w14:paraId="13D4BDC7" w14:textId="77149E39" w:rsidR="00311BBD" w:rsidRPr="00860E7C" w:rsidRDefault="00311BBD"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w:t>
      </w:r>
      <w:r w:rsidR="00860E7C" w:rsidRPr="00860E7C">
        <w:rPr>
          <w:rFonts w:ascii="Gulliver" w:hAnsi="Gulliver" w:cs="BSGulliver"/>
          <w:sz w:val="16"/>
          <w:szCs w:val="16"/>
          <w:lang w:eastAsia="en-IN"/>
        </w:rPr>
        <w:t>8</w:t>
      </w:r>
      <w:r w:rsidRPr="00860E7C">
        <w:rPr>
          <w:rFonts w:ascii="Gulliver" w:hAnsi="Gulliver" w:cs="BSGulliver"/>
          <w:sz w:val="16"/>
          <w:szCs w:val="16"/>
          <w:lang w:eastAsia="en-IN"/>
        </w:rPr>
        <w:t xml:space="preserve">] A. Kishore Kumar, D. </w:t>
      </w:r>
      <w:proofErr w:type="spellStart"/>
      <w:r w:rsidRPr="00860E7C">
        <w:rPr>
          <w:rFonts w:ascii="Gulliver" w:hAnsi="Gulliver" w:cs="BSGulliver"/>
          <w:sz w:val="16"/>
          <w:szCs w:val="16"/>
          <w:lang w:eastAsia="en-IN"/>
        </w:rPr>
        <w:t>Somasundareswari</w:t>
      </w:r>
      <w:proofErr w:type="spellEnd"/>
      <w:r w:rsidRPr="00860E7C">
        <w:rPr>
          <w:rFonts w:ascii="Gulliver" w:hAnsi="Gulliver" w:cs="BSGulliver"/>
          <w:sz w:val="16"/>
          <w:szCs w:val="16"/>
          <w:lang w:eastAsia="en-IN"/>
        </w:rPr>
        <w:t xml:space="preserve">, V. </w:t>
      </w:r>
      <w:proofErr w:type="spellStart"/>
      <w:r w:rsidRPr="00860E7C">
        <w:rPr>
          <w:rFonts w:ascii="Gulliver" w:hAnsi="Gulliver" w:cs="BSGulliver"/>
          <w:sz w:val="16"/>
          <w:szCs w:val="16"/>
          <w:lang w:eastAsia="en-IN"/>
        </w:rPr>
        <w:t>Duraisamy</w:t>
      </w:r>
      <w:proofErr w:type="spellEnd"/>
      <w:r w:rsidRPr="00860E7C">
        <w:rPr>
          <w:rFonts w:ascii="Gulliver" w:hAnsi="Gulliver" w:cs="BSGulliver"/>
          <w:sz w:val="16"/>
          <w:szCs w:val="16"/>
          <w:lang w:eastAsia="en-IN"/>
        </w:rPr>
        <w:t xml:space="preserve">, T. </w:t>
      </w:r>
      <w:proofErr w:type="spellStart"/>
      <w:r w:rsidRPr="00860E7C">
        <w:rPr>
          <w:rFonts w:ascii="Gulliver" w:hAnsi="Gulliver" w:cs="BSGulliver"/>
          <w:sz w:val="16"/>
          <w:szCs w:val="16"/>
          <w:lang w:eastAsia="en-IN"/>
        </w:rPr>
        <w:t>ShunbagaPradeepa</w:t>
      </w:r>
      <w:proofErr w:type="spellEnd"/>
      <w:r w:rsidRPr="00860E7C">
        <w:rPr>
          <w:rFonts w:ascii="Gulliver" w:hAnsi="Gulliver" w:cs="BSGulliver"/>
          <w:sz w:val="16"/>
          <w:szCs w:val="16"/>
          <w:lang w:eastAsia="en-IN"/>
        </w:rPr>
        <w:t>,</w:t>
      </w:r>
      <w:r w:rsidR="00A07AD1" w:rsidRPr="00860E7C">
        <w:rPr>
          <w:rFonts w:ascii="Gulliver" w:hAnsi="Gulliver" w:cs="BSGulliver"/>
          <w:sz w:val="16"/>
          <w:szCs w:val="16"/>
          <w:lang w:eastAsia="en-IN"/>
        </w:rPr>
        <w:t xml:space="preserve"> </w:t>
      </w:r>
      <w:r w:rsidRPr="00860E7C">
        <w:rPr>
          <w:rFonts w:ascii="Gulliver" w:hAnsi="Gulliver" w:cs="BSGulliver"/>
          <w:sz w:val="16"/>
          <w:szCs w:val="16"/>
          <w:lang w:eastAsia="en-IN"/>
        </w:rPr>
        <w:t>Design of Low Power Multiplier with Energy Efficient Full Adder Using DPTAAL,</w:t>
      </w:r>
      <w:r w:rsidR="00A07AD1" w:rsidRPr="00860E7C">
        <w:rPr>
          <w:rFonts w:ascii="Gulliver" w:hAnsi="Gulliver" w:cs="BSGulliver"/>
          <w:sz w:val="16"/>
          <w:szCs w:val="16"/>
          <w:lang w:eastAsia="en-IN"/>
        </w:rPr>
        <w:t xml:space="preserve"> </w:t>
      </w:r>
      <w:proofErr w:type="spellStart"/>
      <w:r w:rsidRPr="00860E7C">
        <w:rPr>
          <w:rFonts w:ascii="Gulliver" w:hAnsi="Gulliver" w:cs="BSGulliver"/>
          <w:sz w:val="16"/>
          <w:szCs w:val="16"/>
          <w:lang w:eastAsia="en-IN"/>
        </w:rPr>
        <w:t>Hindawi</w:t>
      </w:r>
      <w:proofErr w:type="spellEnd"/>
      <w:r w:rsidRPr="00860E7C">
        <w:rPr>
          <w:rFonts w:ascii="Gulliver" w:hAnsi="Gulliver" w:cs="BSGulliver"/>
          <w:sz w:val="16"/>
          <w:szCs w:val="16"/>
          <w:lang w:eastAsia="en-IN"/>
        </w:rPr>
        <w:t xml:space="preserve"> Publishing Corporation, 2013, </w:t>
      </w:r>
      <w:r w:rsidR="003920D0">
        <w:rPr>
          <w:rFonts w:ascii="Gulliver" w:hAnsi="Gulliver" w:cs="BSGulliver"/>
          <w:sz w:val="16"/>
          <w:szCs w:val="16"/>
          <w:lang w:eastAsia="en-IN"/>
        </w:rPr>
        <w:t>DOI</w:t>
      </w:r>
      <w:r w:rsidRPr="00860E7C">
        <w:rPr>
          <w:rFonts w:ascii="Gulliver" w:hAnsi="Gulliver" w:cs="BSGulliver"/>
          <w:sz w:val="16"/>
          <w:szCs w:val="16"/>
          <w:lang w:eastAsia="en-IN"/>
        </w:rPr>
        <w:t>:10.1155/2013/157872.</w:t>
      </w:r>
    </w:p>
    <w:p w14:paraId="5D8A89D7" w14:textId="42589000" w:rsidR="00243BB1" w:rsidRPr="00860E7C" w:rsidRDefault="00243BB1" w:rsidP="00A07AD1">
      <w:pPr>
        <w:pStyle w:val="ElsParagraph"/>
        <w:ind w:firstLine="0"/>
        <w:rPr>
          <w:rFonts w:ascii="Gulliver" w:hAnsi="Gulliver"/>
          <w:sz w:val="16"/>
          <w:szCs w:val="16"/>
          <w:rtl/>
        </w:rPr>
      </w:pPr>
    </w:p>
    <w:p w14:paraId="09E47EC1" w14:textId="3A93AE82" w:rsidR="00311BBD" w:rsidRPr="00860E7C" w:rsidRDefault="00311BBD" w:rsidP="00A07AD1">
      <w:pPr>
        <w:autoSpaceDE w:val="0"/>
        <w:autoSpaceDN w:val="0"/>
        <w:adjustRightInd w:val="0"/>
        <w:jc w:val="both"/>
        <w:rPr>
          <w:rFonts w:ascii="Gulliver" w:hAnsi="Gulliver" w:cs="BSGulliver"/>
          <w:sz w:val="16"/>
          <w:szCs w:val="16"/>
          <w:rtl/>
          <w:lang w:eastAsia="en-IN"/>
        </w:rPr>
      </w:pPr>
      <w:r w:rsidRPr="00860E7C">
        <w:rPr>
          <w:rFonts w:ascii="Gulliver" w:hAnsi="Gulliver" w:cs="BSGulliver"/>
          <w:sz w:val="16"/>
          <w:szCs w:val="16"/>
          <w:lang w:eastAsia="en-IN"/>
        </w:rPr>
        <w:t>[</w:t>
      </w:r>
      <w:r w:rsidR="00860E7C" w:rsidRPr="00860E7C">
        <w:rPr>
          <w:rFonts w:ascii="Gulliver" w:hAnsi="Gulliver" w:cs="BSGulliver"/>
          <w:sz w:val="16"/>
          <w:szCs w:val="16"/>
          <w:lang w:eastAsia="en-IN"/>
        </w:rPr>
        <w:t>9</w:t>
      </w:r>
      <w:r w:rsidRPr="00860E7C">
        <w:rPr>
          <w:rFonts w:ascii="Gulliver" w:hAnsi="Gulliver" w:cs="BSGulliver"/>
          <w:sz w:val="16"/>
          <w:szCs w:val="16"/>
          <w:lang w:eastAsia="en-IN"/>
        </w:rPr>
        <w:t xml:space="preserve">] R. Zimmermann, W. </w:t>
      </w:r>
      <w:proofErr w:type="spellStart"/>
      <w:r w:rsidRPr="00860E7C">
        <w:rPr>
          <w:rFonts w:ascii="Gulliver" w:hAnsi="Gulliver" w:cs="BSGulliver"/>
          <w:sz w:val="16"/>
          <w:szCs w:val="16"/>
          <w:lang w:eastAsia="en-IN"/>
        </w:rPr>
        <w:t>Fichtner</w:t>
      </w:r>
      <w:proofErr w:type="spellEnd"/>
      <w:r w:rsidRPr="00860E7C">
        <w:rPr>
          <w:rFonts w:ascii="Gulliver" w:hAnsi="Gulliver" w:cs="BSGulliver"/>
          <w:sz w:val="16"/>
          <w:szCs w:val="16"/>
          <w:lang w:eastAsia="en-IN"/>
        </w:rPr>
        <w:t xml:space="preserve">, Low-power logic styles: CMOS versus </w:t>
      </w:r>
      <w:proofErr w:type="spellStart"/>
      <w:r w:rsidRPr="00860E7C">
        <w:rPr>
          <w:rFonts w:ascii="Gulliver" w:hAnsi="Gulliver" w:cs="BSGulliver"/>
          <w:sz w:val="16"/>
          <w:szCs w:val="16"/>
          <w:lang w:eastAsia="en-IN"/>
        </w:rPr>
        <w:t>passtransistor</w:t>
      </w:r>
      <w:proofErr w:type="spellEnd"/>
      <w:r w:rsidR="00A07AD1" w:rsidRPr="00860E7C">
        <w:rPr>
          <w:rFonts w:ascii="Gulliver" w:hAnsi="Gulliver" w:cs="BSGulliver"/>
          <w:sz w:val="16"/>
          <w:szCs w:val="16"/>
          <w:lang w:eastAsia="en-IN"/>
        </w:rPr>
        <w:t xml:space="preserve"> </w:t>
      </w:r>
      <w:r w:rsidRPr="00860E7C">
        <w:rPr>
          <w:rFonts w:ascii="Gulliver" w:hAnsi="Gulliver" w:cs="BSGulliver"/>
          <w:sz w:val="16"/>
          <w:szCs w:val="16"/>
          <w:lang w:eastAsia="en-IN"/>
        </w:rPr>
        <w:t>logic, IEEE J. Solid-St. Circ. 32 (7) (1997) 1079–1090.</w:t>
      </w:r>
    </w:p>
    <w:p w14:paraId="1DDF5914" w14:textId="77777777" w:rsidR="00311BBD" w:rsidRPr="00860E7C" w:rsidRDefault="00311BBD" w:rsidP="00A07AD1">
      <w:pPr>
        <w:autoSpaceDE w:val="0"/>
        <w:autoSpaceDN w:val="0"/>
        <w:adjustRightInd w:val="0"/>
        <w:jc w:val="both"/>
        <w:rPr>
          <w:rFonts w:ascii="Gulliver" w:hAnsi="Gulliver" w:cs="BSGulliver"/>
          <w:sz w:val="16"/>
          <w:szCs w:val="16"/>
          <w:lang w:eastAsia="en-IN"/>
        </w:rPr>
      </w:pPr>
    </w:p>
    <w:p w14:paraId="1C691921" w14:textId="7DD71392" w:rsidR="00311BBD" w:rsidRPr="00860E7C" w:rsidRDefault="00311BBD" w:rsidP="00A07AD1">
      <w:pPr>
        <w:autoSpaceDE w:val="0"/>
        <w:autoSpaceDN w:val="0"/>
        <w:adjustRightInd w:val="0"/>
        <w:jc w:val="both"/>
        <w:rPr>
          <w:rFonts w:ascii="Gulliver" w:hAnsi="Gulliver" w:cs="BSGulliver"/>
          <w:sz w:val="16"/>
          <w:szCs w:val="16"/>
          <w:lang w:eastAsia="en-IN"/>
        </w:rPr>
      </w:pPr>
      <w:r w:rsidRPr="00860E7C">
        <w:rPr>
          <w:rFonts w:ascii="Gulliver" w:hAnsi="Gulliver" w:cs="BSGulliver"/>
          <w:sz w:val="16"/>
          <w:szCs w:val="16"/>
          <w:lang w:eastAsia="en-IN"/>
        </w:rPr>
        <w:t>[</w:t>
      </w:r>
      <w:r w:rsidR="00860E7C" w:rsidRPr="00860E7C">
        <w:rPr>
          <w:rFonts w:ascii="Gulliver" w:hAnsi="Gulliver" w:cs="BSGulliver"/>
          <w:sz w:val="16"/>
          <w:szCs w:val="16"/>
          <w:lang w:eastAsia="en-IN"/>
        </w:rPr>
        <w:t>10</w:t>
      </w:r>
      <w:r w:rsidRPr="00860E7C">
        <w:rPr>
          <w:rFonts w:ascii="Gulliver" w:hAnsi="Gulliver" w:cs="BSGulliver"/>
          <w:sz w:val="16"/>
          <w:szCs w:val="16"/>
          <w:lang w:eastAsia="en-IN"/>
        </w:rPr>
        <w:t xml:space="preserve">] C. </w:t>
      </w:r>
      <w:proofErr w:type="spellStart"/>
      <w:r w:rsidRPr="00860E7C">
        <w:rPr>
          <w:rFonts w:ascii="Gulliver" w:hAnsi="Gulliver" w:cs="BSGulliver"/>
          <w:sz w:val="16"/>
          <w:szCs w:val="16"/>
          <w:lang w:eastAsia="en-IN"/>
        </w:rPr>
        <w:t>Efstathiou</w:t>
      </w:r>
      <w:proofErr w:type="spellEnd"/>
      <w:r w:rsidRPr="00860E7C">
        <w:rPr>
          <w:rFonts w:ascii="Gulliver" w:hAnsi="Gulliver" w:cs="BSGulliver"/>
          <w:sz w:val="16"/>
          <w:szCs w:val="16"/>
          <w:lang w:eastAsia="en-IN"/>
        </w:rPr>
        <w:t xml:space="preserve">, Z. </w:t>
      </w:r>
      <w:proofErr w:type="spellStart"/>
      <w:r w:rsidRPr="00860E7C">
        <w:rPr>
          <w:rFonts w:ascii="Gulliver" w:hAnsi="Gulliver" w:cs="BSGulliver"/>
          <w:sz w:val="16"/>
          <w:szCs w:val="16"/>
          <w:lang w:eastAsia="en-IN"/>
        </w:rPr>
        <w:t>Owda</w:t>
      </w:r>
      <w:proofErr w:type="spellEnd"/>
      <w:r w:rsidRPr="00860E7C">
        <w:rPr>
          <w:rFonts w:ascii="Gulliver" w:hAnsi="Gulliver" w:cs="BSGulliver"/>
          <w:sz w:val="16"/>
          <w:szCs w:val="16"/>
          <w:lang w:eastAsia="en-IN"/>
        </w:rPr>
        <w:t xml:space="preserve">, Y. </w:t>
      </w:r>
      <w:proofErr w:type="spellStart"/>
      <w:r w:rsidRPr="00860E7C">
        <w:rPr>
          <w:rFonts w:ascii="Gulliver" w:hAnsi="Gulliver" w:cs="BSGulliver"/>
          <w:sz w:val="16"/>
          <w:szCs w:val="16"/>
          <w:lang w:eastAsia="en-IN"/>
        </w:rPr>
        <w:t>Tsiatouhas</w:t>
      </w:r>
      <w:proofErr w:type="spellEnd"/>
      <w:r w:rsidRPr="00860E7C">
        <w:rPr>
          <w:rFonts w:ascii="Gulliver" w:hAnsi="Gulliver" w:cs="BSGulliver"/>
          <w:sz w:val="16"/>
          <w:szCs w:val="16"/>
          <w:lang w:eastAsia="en-IN"/>
        </w:rPr>
        <w:t>, New high-speed multioutput carry</w:t>
      </w:r>
    </w:p>
    <w:p w14:paraId="5A993155" w14:textId="43D2048B" w:rsidR="00311BBD" w:rsidRPr="00860E7C" w:rsidRDefault="00311BBD" w:rsidP="00A07AD1">
      <w:pPr>
        <w:pStyle w:val="ElsParagraph"/>
        <w:ind w:firstLine="0"/>
        <w:rPr>
          <w:rFonts w:ascii="Gulliver" w:hAnsi="Gulliver"/>
          <w:sz w:val="16"/>
          <w:szCs w:val="16"/>
        </w:rPr>
      </w:pPr>
      <w:r w:rsidRPr="00860E7C">
        <w:rPr>
          <w:rFonts w:ascii="Gulliver" w:hAnsi="Gulliver" w:cs="BSGulliver"/>
          <w:sz w:val="16"/>
          <w:szCs w:val="16"/>
          <w:lang w:eastAsia="en-IN"/>
        </w:rPr>
        <w:t>look-ahead adders, IEEE Trans. Circ. Syst. II 60 (10) (2013) 667–671.</w:t>
      </w:r>
    </w:p>
    <w:p w14:paraId="30D97CA3" w14:textId="67DEC656" w:rsidR="00BF5FE1" w:rsidRPr="00860E7C" w:rsidRDefault="00BF5FE1" w:rsidP="00A07AD1">
      <w:pPr>
        <w:pStyle w:val="ElsParagraph"/>
        <w:ind w:firstLine="0"/>
        <w:rPr>
          <w:rFonts w:ascii="Gulliver" w:hAnsi="Gulliver"/>
          <w:sz w:val="16"/>
          <w:szCs w:val="16"/>
        </w:rPr>
      </w:pPr>
      <w:r w:rsidRPr="00860E7C">
        <w:rPr>
          <w:rFonts w:ascii="Gulliver" w:hAnsi="Gulliver"/>
          <w:sz w:val="16"/>
          <w:szCs w:val="16"/>
        </w:rPr>
        <w:t>[1</w:t>
      </w:r>
      <w:r w:rsidR="00860E7C" w:rsidRPr="00860E7C">
        <w:rPr>
          <w:rFonts w:ascii="Gulliver" w:hAnsi="Gulliver"/>
          <w:sz w:val="16"/>
          <w:szCs w:val="16"/>
        </w:rPr>
        <w:t>1</w:t>
      </w:r>
      <w:r w:rsidRPr="00860E7C">
        <w:rPr>
          <w:rFonts w:ascii="Gulliver" w:hAnsi="Gulliver"/>
          <w:sz w:val="16"/>
          <w:szCs w:val="16"/>
        </w:rPr>
        <w:t>] K.V. RAJENDRA PRASAD, G. NARESH, T. RAVISEKHAR, Layout Design of</w:t>
      </w:r>
      <w:r w:rsidR="007579CC" w:rsidRPr="00860E7C">
        <w:rPr>
          <w:rFonts w:ascii="Gulliver" w:hAnsi="Gulliver"/>
          <w:sz w:val="16"/>
          <w:szCs w:val="16"/>
        </w:rPr>
        <w:t xml:space="preserve">        </w:t>
      </w:r>
      <w:r w:rsidRPr="00860E7C">
        <w:rPr>
          <w:rFonts w:ascii="Gulliver" w:hAnsi="Gulliver"/>
          <w:sz w:val="16"/>
          <w:szCs w:val="16"/>
        </w:rPr>
        <w:t xml:space="preserve"> 4-bit Ripple Carry Adder Using NOR and NAND Logic.</w:t>
      </w:r>
      <w:r w:rsidR="007579CC" w:rsidRPr="00860E7C">
        <w:rPr>
          <w:rFonts w:ascii="Gulliver" w:hAnsi="Gulliver"/>
          <w:sz w:val="16"/>
          <w:szCs w:val="16"/>
        </w:rPr>
        <w:t xml:space="preserve"> Tirupati, INDIA October 2013.</w:t>
      </w:r>
    </w:p>
    <w:p w14:paraId="338B8547" w14:textId="0AAAFB76" w:rsidR="007579CC" w:rsidRPr="00860E7C" w:rsidRDefault="007579CC" w:rsidP="00A07AD1">
      <w:pPr>
        <w:pStyle w:val="ElsParagraph"/>
        <w:ind w:firstLine="0"/>
        <w:rPr>
          <w:rFonts w:ascii="Gulliver" w:hAnsi="Gulliver"/>
          <w:sz w:val="16"/>
          <w:szCs w:val="16"/>
        </w:rPr>
      </w:pPr>
      <w:r w:rsidRPr="00860E7C">
        <w:rPr>
          <w:rFonts w:ascii="Gulliver" w:hAnsi="Gulliver"/>
          <w:sz w:val="16"/>
          <w:szCs w:val="16"/>
        </w:rPr>
        <w:t>[</w:t>
      </w:r>
      <w:r w:rsidR="00C03B54" w:rsidRPr="00860E7C">
        <w:rPr>
          <w:rFonts w:ascii="Gulliver" w:hAnsi="Gulliver"/>
          <w:sz w:val="16"/>
          <w:szCs w:val="16"/>
          <w:rtl/>
        </w:rPr>
        <w:t>1</w:t>
      </w:r>
      <w:r w:rsidR="00860E7C" w:rsidRPr="00860E7C">
        <w:rPr>
          <w:rFonts w:ascii="Gulliver" w:hAnsi="Gulliver"/>
          <w:sz w:val="16"/>
          <w:szCs w:val="16"/>
        </w:rPr>
        <w:t>2</w:t>
      </w:r>
      <w:r w:rsidRPr="00860E7C">
        <w:rPr>
          <w:rFonts w:ascii="Gulliver" w:hAnsi="Gulliver"/>
          <w:sz w:val="16"/>
          <w:szCs w:val="16"/>
        </w:rPr>
        <w:t>] M. Morris Mano, Mic</w:t>
      </w:r>
      <w:r w:rsidR="00165E57" w:rsidRPr="00860E7C">
        <w:rPr>
          <w:rFonts w:ascii="Gulliver" w:hAnsi="Gulliver"/>
          <w:sz w:val="16"/>
          <w:szCs w:val="16"/>
        </w:rPr>
        <w:t>hae</w:t>
      </w:r>
      <w:r w:rsidRPr="00860E7C">
        <w:rPr>
          <w:rFonts w:ascii="Gulliver" w:hAnsi="Gulliver"/>
          <w:sz w:val="16"/>
          <w:szCs w:val="16"/>
        </w:rPr>
        <w:t>l D. Ciletti, Digital Design with an Introduction to the Verilog HDL. Fifth Edition. California State University, Los Angeles. 1991.</w:t>
      </w:r>
    </w:p>
    <w:p w14:paraId="20CDE9F3" w14:textId="58E18745" w:rsidR="007579CC" w:rsidRPr="00860E7C" w:rsidRDefault="007579CC" w:rsidP="00A07AD1">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1</w:t>
      </w:r>
      <w:r w:rsidR="00860E7C" w:rsidRPr="00860E7C">
        <w:rPr>
          <w:rFonts w:ascii="Gulliver" w:hAnsi="Gulliver"/>
          <w:sz w:val="16"/>
          <w:szCs w:val="16"/>
        </w:rPr>
        <w:t>3</w:t>
      </w:r>
      <w:r w:rsidRPr="00860E7C">
        <w:rPr>
          <w:rFonts w:ascii="Gulliver" w:hAnsi="Gulliver"/>
          <w:sz w:val="16"/>
          <w:szCs w:val="16"/>
        </w:rPr>
        <w:t>] Kang, Sung-Mo (Steve)</w:t>
      </w:r>
      <w:r w:rsidR="00165E57" w:rsidRPr="00860E7C">
        <w:rPr>
          <w:rFonts w:ascii="Gulliver" w:hAnsi="Gulliver"/>
          <w:sz w:val="16"/>
          <w:szCs w:val="16"/>
        </w:rPr>
        <w:t>,</w:t>
      </w:r>
      <w:r w:rsidRPr="00860E7C">
        <w:rPr>
          <w:rFonts w:ascii="Gulliver" w:hAnsi="Gulliver"/>
          <w:sz w:val="16"/>
          <w:szCs w:val="16"/>
        </w:rPr>
        <w:t xml:space="preserve"> and </w:t>
      </w:r>
      <w:proofErr w:type="spellStart"/>
      <w:r w:rsidRPr="00860E7C">
        <w:rPr>
          <w:rFonts w:ascii="Gulliver" w:hAnsi="Gulliver"/>
          <w:sz w:val="16"/>
          <w:szCs w:val="16"/>
        </w:rPr>
        <w:t>Leblebici</w:t>
      </w:r>
      <w:proofErr w:type="spellEnd"/>
      <w:r w:rsidRPr="00860E7C">
        <w:rPr>
          <w:rFonts w:ascii="Gulliver" w:hAnsi="Gulliver"/>
          <w:sz w:val="16"/>
          <w:szCs w:val="16"/>
        </w:rPr>
        <w:t>, Yusuf. “CMOS Digital Integrated Circuits Analysis and Design”, Third Edition, McGraw-Hill, 2002.</w:t>
      </w:r>
    </w:p>
    <w:p w14:paraId="244E57BF" w14:textId="65B3ADE0" w:rsidR="007579CC" w:rsidRPr="00860E7C" w:rsidRDefault="007579CC" w:rsidP="00A07AD1">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1</w:t>
      </w:r>
      <w:r w:rsidR="00860E7C" w:rsidRPr="00860E7C">
        <w:rPr>
          <w:rFonts w:ascii="Gulliver" w:hAnsi="Gulliver"/>
          <w:sz w:val="16"/>
          <w:szCs w:val="16"/>
        </w:rPr>
        <w:t>4</w:t>
      </w:r>
      <w:r w:rsidRPr="00860E7C">
        <w:rPr>
          <w:rFonts w:ascii="Gulliver" w:hAnsi="Gulliver"/>
          <w:sz w:val="16"/>
          <w:szCs w:val="16"/>
        </w:rPr>
        <w:t xml:space="preserve">] Neeraj Kumar </w:t>
      </w:r>
      <w:proofErr w:type="spellStart"/>
      <w:r w:rsidRPr="00860E7C">
        <w:rPr>
          <w:rFonts w:ascii="Gulliver" w:hAnsi="Gulliver"/>
          <w:sz w:val="16"/>
          <w:szCs w:val="16"/>
        </w:rPr>
        <w:t>Misra</w:t>
      </w:r>
      <w:proofErr w:type="spellEnd"/>
      <w:r w:rsidRPr="00860E7C">
        <w:rPr>
          <w:rFonts w:ascii="Gulliver" w:hAnsi="Gulliver"/>
          <w:sz w:val="16"/>
          <w:szCs w:val="16"/>
        </w:rPr>
        <w:t xml:space="preserve">, Mukesh Kumar Kushwaha, Subodh </w:t>
      </w:r>
      <w:proofErr w:type="spellStart"/>
      <w:r w:rsidRPr="00860E7C">
        <w:rPr>
          <w:rFonts w:ascii="Gulliver" w:hAnsi="Gulliver"/>
          <w:sz w:val="16"/>
          <w:szCs w:val="16"/>
        </w:rPr>
        <w:t>Wairya</w:t>
      </w:r>
      <w:proofErr w:type="spellEnd"/>
      <w:r w:rsidRPr="00860E7C">
        <w:rPr>
          <w:rFonts w:ascii="Gulliver" w:hAnsi="Gulliver"/>
          <w:sz w:val="16"/>
          <w:szCs w:val="16"/>
        </w:rPr>
        <w:t xml:space="preserve">, Amit </w:t>
      </w:r>
      <w:r w:rsidR="00FD11BA" w:rsidRPr="00860E7C">
        <w:rPr>
          <w:rFonts w:ascii="Gulliver" w:hAnsi="Gulliver"/>
          <w:sz w:val="16"/>
          <w:szCs w:val="16"/>
        </w:rPr>
        <w:t>Kumar,</w:t>
      </w:r>
      <w:r w:rsidRPr="00860E7C">
        <w:rPr>
          <w:rFonts w:ascii="Gulliver" w:hAnsi="Gulliver"/>
          <w:sz w:val="16"/>
          <w:szCs w:val="16"/>
        </w:rPr>
        <w:t xml:space="preserve"> Cost</w:t>
      </w:r>
      <w:r w:rsidR="00165E57" w:rsidRPr="00860E7C">
        <w:rPr>
          <w:rFonts w:ascii="Gulliver" w:hAnsi="Gulliver"/>
          <w:sz w:val="16"/>
          <w:szCs w:val="16"/>
        </w:rPr>
        <w:t>-</w:t>
      </w:r>
      <w:r w:rsidRPr="00860E7C">
        <w:rPr>
          <w:rFonts w:ascii="Gulliver" w:hAnsi="Gulliver"/>
          <w:sz w:val="16"/>
          <w:szCs w:val="16"/>
        </w:rPr>
        <w:t>Efficient Design of Reversible Adder Circuits for Low Power Applications. Lucknow, UP. 19, May 2015.</w:t>
      </w:r>
    </w:p>
    <w:p w14:paraId="4EBF3225" w14:textId="74ED0923" w:rsidR="007579CC" w:rsidRPr="00860E7C" w:rsidRDefault="007579CC" w:rsidP="00A07AD1">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1</w:t>
      </w:r>
      <w:r w:rsidR="00860E7C" w:rsidRPr="00860E7C">
        <w:rPr>
          <w:rFonts w:ascii="Gulliver" w:hAnsi="Gulliver"/>
          <w:sz w:val="16"/>
          <w:szCs w:val="16"/>
        </w:rPr>
        <w:t>5</w:t>
      </w:r>
      <w:r w:rsidRPr="00860E7C">
        <w:rPr>
          <w:rFonts w:ascii="Gulliver" w:hAnsi="Gulliver"/>
          <w:sz w:val="16"/>
          <w:szCs w:val="16"/>
        </w:rPr>
        <w:t xml:space="preserve">] </w:t>
      </w:r>
      <w:proofErr w:type="spellStart"/>
      <w:r w:rsidRPr="00860E7C">
        <w:rPr>
          <w:rFonts w:ascii="Gulliver" w:hAnsi="Gulliver"/>
          <w:sz w:val="16"/>
          <w:szCs w:val="16"/>
        </w:rPr>
        <w:t>Sreedevi</w:t>
      </w:r>
      <w:proofErr w:type="spellEnd"/>
      <w:r w:rsidRPr="00860E7C">
        <w:rPr>
          <w:rFonts w:ascii="Gulliver" w:hAnsi="Gulliver"/>
          <w:sz w:val="16"/>
          <w:szCs w:val="16"/>
        </w:rPr>
        <w:t>, M.</w:t>
      </w:r>
      <w:r w:rsidR="00165E57" w:rsidRPr="00860E7C">
        <w:rPr>
          <w:rFonts w:ascii="Gulliver" w:hAnsi="Gulliver"/>
          <w:sz w:val="16"/>
          <w:szCs w:val="16"/>
        </w:rPr>
        <w:t>,</w:t>
      </w:r>
      <w:r w:rsidRPr="00860E7C">
        <w:rPr>
          <w:rFonts w:ascii="Gulliver" w:hAnsi="Gulliver"/>
          <w:sz w:val="16"/>
          <w:szCs w:val="16"/>
        </w:rPr>
        <w:t xml:space="preserve"> and P. </w:t>
      </w:r>
      <w:proofErr w:type="spellStart"/>
      <w:r w:rsidRPr="00860E7C">
        <w:rPr>
          <w:rFonts w:ascii="Gulliver" w:hAnsi="Gulliver"/>
          <w:sz w:val="16"/>
          <w:szCs w:val="16"/>
        </w:rPr>
        <w:t>Jeno</w:t>
      </w:r>
      <w:proofErr w:type="spellEnd"/>
      <w:r w:rsidRPr="00860E7C">
        <w:rPr>
          <w:rFonts w:ascii="Gulliver" w:hAnsi="Gulliver"/>
          <w:sz w:val="16"/>
          <w:szCs w:val="16"/>
        </w:rPr>
        <w:t xml:space="preserve">. </w:t>
      </w:r>
      <w:r w:rsidR="00FD11BA" w:rsidRPr="00860E7C">
        <w:rPr>
          <w:rFonts w:ascii="Gulliver" w:hAnsi="Gulliver"/>
          <w:sz w:val="16"/>
          <w:szCs w:val="16"/>
        </w:rPr>
        <w:t>Paul (</w:t>
      </w:r>
      <w:r w:rsidRPr="00860E7C">
        <w:rPr>
          <w:rFonts w:ascii="Gulliver" w:hAnsi="Gulliver"/>
          <w:sz w:val="16"/>
          <w:szCs w:val="16"/>
        </w:rPr>
        <w:t>2010). “Design and Optimization of a High</w:t>
      </w:r>
      <w:r w:rsidR="00165E57" w:rsidRPr="00860E7C">
        <w:rPr>
          <w:rFonts w:ascii="Gulliver" w:hAnsi="Gulliver"/>
          <w:sz w:val="16"/>
          <w:szCs w:val="16"/>
        </w:rPr>
        <w:t>-</w:t>
      </w:r>
      <w:r w:rsidRPr="00860E7C">
        <w:rPr>
          <w:rFonts w:ascii="Gulliver" w:hAnsi="Gulliver"/>
          <w:sz w:val="16"/>
          <w:szCs w:val="16"/>
        </w:rPr>
        <w:t xml:space="preserve">Performance Low-Power CMOS Flex Cell “, International Journal of Signal System Control and Engineering </w:t>
      </w:r>
      <w:r w:rsidR="00FD11BA" w:rsidRPr="00860E7C">
        <w:rPr>
          <w:rFonts w:ascii="Gulliver" w:hAnsi="Gulliver"/>
          <w:sz w:val="16"/>
          <w:szCs w:val="16"/>
        </w:rPr>
        <w:t>Application. Tamil Nadu, India.2010.</w:t>
      </w:r>
    </w:p>
    <w:p w14:paraId="24D756FB" w14:textId="2A94C265" w:rsidR="00FD11BA" w:rsidRPr="00860E7C" w:rsidRDefault="00FD11BA" w:rsidP="00A07AD1">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1</w:t>
      </w:r>
      <w:r w:rsidR="00860E7C" w:rsidRPr="00860E7C">
        <w:rPr>
          <w:rFonts w:ascii="Gulliver" w:hAnsi="Gulliver"/>
          <w:sz w:val="16"/>
          <w:szCs w:val="16"/>
        </w:rPr>
        <w:t>6</w:t>
      </w:r>
      <w:r w:rsidRPr="00860E7C">
        <w:rPr>
          <w:rFonts w:ascii="Gulliver" w:hAnsi="Gulliver"/>
          <w:sz w:val="16"/>
          <w:szCs w:val="16"/>
        </w:rPr>
        <w:t>] K. Hwang, Computer Arithmetic: Principles, Architecture, and Design, Wiley,</w:t>
      </w:r>
      <w:r w:rsidR="00165E57" w:rsidRPr="00860E7C">
        <w:rPr>
          <w:rFonts w:ascii="Gulliver" w:hAnsi="Gulliver"/>
          <w:sz w:val="16"/>
          <w:szCs w:val="16"/>
        </w:rPr>
        <w:t xml:space="preserve"> </w:t>
      </w:r>
      <w:r w:rsidRPr="00860E7C">
        <w:rPr>
          <w:rFonts w:ascii="Gulliver" w:hAnsi="Gulliver"/>
          <w:sz w:val="16"/>
          <w:szCs w:val="16"/>
        </w:rPr>
        <w:t>New York, NY, USA, 1979.</w:t>
      </w:r>
    </w:p>
    <w:p w14:paraId="56BED32F" w14:textId="7026692B" w:rsidR="00FD11BA" w:rsidRPr="00860E7C" w:rsidRDefault="00FD11BA" w:rsidP="00A07AD1">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1</w:t>
      </w:r>
      <w:r w:rsidR="00860E7C" w:rsidRPr="00860E7C">
        <w:rPr>
          <w:rFonts w:ascii="Gulliver" w:hAnsi="Gulliver"/>
          <w:sz w:val="16"/>
          <w:szCs w:val="16"/>
        </w:rPr>
        <w:t>7</w:t>
      </w:r>
      <w:r w:rsidRPr="00860E7C">
        <w:rPr>
          <w:rFonts w:ascii="Gulliver" w:hAnsi="Gulliver"/>
          <w:sz w:val="16"/>
          <w:szCs w:val="16"/>
        </w:rPr>
        <w:t xml:space="preserve">] Y. Liu, S. </w:t>
      </w:r>
      <w:proofErr w:type="spellStart"/>
      <w:r w:rsidRPr="00860E7C">
        <w:rPr>
          <w:rFonts w:ascii="Gulliver" w:hAnsi="Gulliver"/>
          <w:sz w:val="16"/>
          <w:szCs w:val="16"/>
        </w:rPr>
        <w:t>Furber</w:t>
      </w:r>
      <w:proofErr w:type="spellEnd"/>
      <w:r w:rsidRPr="00860E7C">
        <w:rPr>
          <w:rFonts w:ascii="Gulliver" w:hAnsi="Gulliver"/>
          <w:sz w:val="16"/>
          <w:szCs w:val="16"/>
        </w:rPr>
        <w:t>, The Design of an Asynchronous Carry-Lookahead Adder Based on Data Characteristics: Integrated Circuit and System Design. Power and Timing Modeling, Optimization and Simulation, 15th International Workshop, PATMOS 2005, Leuven, Belgium, Springer, 2005.</w:t>
      </w:r>
    </w:p>
    <w:p w14:paraId="5D7CC71E" w14:textId="11ECCE37" w:rsidR="00FD11BA" w:rsidRPr="00860E7C" w:rsidRDefault="00FD11BA" w:rsidP="00A07AD1">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1</w:t>
      </w:r>
      <w:r w:rsidR="00860E7C" w:rsidRPr="00860E7C">
        <w:rPr>
          <w:rFonts w:ascii="Gulliver" w:hAnsi="Gulliver"/>
          <w:sz w:val="16"/>
          <w:szCs w:val="16"/>
        </w:rPr>
        <w:t>8</w:t>
      </w:r>
      <w:r w:rsidRPr="00860E7C">
        <w:rPr>
          <w:rFonts w:ascii="Gulliver" w:hAnsi="Gulliver"/>
          <w:sz w:val="16"/>
          <w:szCs w:val="16"/>
        </w:rPr>
        <w:t xml:space="preserve">] O. </w:t>
      </w:r>
      <w:proofErr w:type="spellStart"/>
      <w:r w:rsidRPr="00860E7C">
        <w:rPr>
          <w:rFonts w:ascii="Gulliver" w:hAnsi="Gulliver"/>
          <w:sz w:val="16"/>
          <w:szCs w:val="16"/>
        </w:rPr>
        <w:t>Kavehei</w:t>
      </w:r>
      <w:proofErr w:type="spellEnd"/>
      <w:r w:rsidRPr="00860E7C">
        <w:rPr>
          <w:rFonts w:ascii="Gulliver" w:hAnsi="Gulliver"/>
          <w:sz w:val="16"/>
          <w:szCs w:val="16"/>
        </w:rPr>
        <w:t xml:space="preserve">, M. Rahimi </w:t>
      </w:r>
      <w:proofErr w:type="spellStart"/>
      <w:r w:rsidRPr="00860E7C">
        <w:rPr>
          <w:rFonts w:ascii="Gulliver" w:hAnsi="Gulliver"/>
          <w:sz w:val="16"/>
          <w:szCs w:val="16"/>
        </w:rPr>
        <w:t>Azghadi</w:t>
      </w:r>
      <w:proofErr w:type="spellEnd"/>
      <w:r w:rsidRPr="00860E7C">
        <w:rPr>
          <w:rFonts w:ascii="Gulliver" w:hAnsi="Gulliver"/>
          <w:sz w:val="16"/>
          <w:szCs w:val="16"/>
        </w:rPr>
        <w:t xml:space="preserve">, K. Navi, A.P. </w:t>
      </w:r>
      <w:proofErr w:type="spellStart"/>
      <w:r w:rsidRPr="00860E7C">
        <w:rPr>
          <w:rFonts w:ascii="Gulliver" w:hAnsi="Gulliver"/>
          <w:sz w:val="16"/>
          <w:szCs w:val="16"/>
        </w:rPr>
        <w:t>Mirbaha</w:t>
      </w:r>
      <w:proofErr w:type="spellEnd"/>
      <w:r w:rsidRPr="00860E7C">
        <w:rPr>
          <w:rFonts w:ascii="Gulliver" w:hAnsi="Gulliver"/>
          <w:sz w:val="16"/>
          <w:szCs w:val="16"/>
        </w:rPr>
        <w:t xml:space="preserve">, Design of robust and high-performance 1-bit CMOS Full Adder for nanometer design, IEEE </w:t>
      </w:r>
      <w:proofErr w:type="spellStart"/>
      <w:r w:rsidRPr="00860E7C">
        <w:rPr>
          <w:rFonts w:ascii="Gulliver" w:hAnsi="Gulliver"/>
          <w:sz w:val="16"/>
          <w:szCs w:val="16"/>
        </w:rPr>
        <w:t>Comput</w:t>
      </w:r>
      <w:proofErr w:type="spellEnd"/>
      <w:r w:rsidRPr="00860E7C">
        <w:rPr>
          <w:rFonts w:ascii="Gulliver" w:hAnsi="Gulliver"/>
          <w:sz w:val="16"/>
          <w:szCs w:val="16"/>
        </w:rPr>
        <w:t xml:space="preserve">. Soc. </w:t>
      </w:r>
      <w:proofErr w:type="spellStart"/>
      <w:r w:rsidRPr="00860E7C">
        <w:rPr>
          <w:rFonts w:ascii="Gulliver" w:hAnsi="Gulliver"/>
          <w:sz w:val="16"/>
          <w:szCs w:val="16"/>
        </w:rPr>
        <w:t>Annu</w:t>
      </w:r>
      <w:proofErr w:type="spellEnd"/>
      <w:r w:rsidRPr="00860E7C">
        <w:rPr>
          <w:rFonts w:ascii="Gulliver" w:hAnsi="Gulliver"/>
          <w:sz w:val="16"/>
          <w:szCs w:val="16"/>
        </w:rPr>
        <w:t xml:space="preserve">. </w:t>
      </w:r>
      <w:proofErr w:type="spellStart"/>
      <w:r w:rsidRPr="00860E7C">
        <w:rPr>
          <w:rFonts w:ascii="Gulliver" w:hAnsi="Gulliver"/>
          <w:sz w:val="16"/>
          <w:szCs w:val="16"/>
        </w:rPr>
        <w:t>Symp</w:t>
      </w:r>
      <w:proofErr w:type="spellEnd"/>
      <w:r w:rsidRPr="00860E7C">
        <w:rPr>
          <w:rFonts w:ascii="Gulliver" w:hAnsi="Gulliver"/>
          <w:sz w:val="16"/>
          <w:szCs w:val="16"/>
        </w:rPr>
        <w:t>. VLSI ISVLSI 08 Montpellier Fr., pp. 10–15, 2008.</w:t>
      </w:r>
    </w:p>
    <w:p w14:paraId="574BD689" w14:textId="29F05DBC" w:rsidR="00535745" w:rsidRPr="00860E7C" w:rsidRDefault="00FD11BA" w:rsidP="00A07AD1">
      <w:pPr>
        <w:pStyle w:val="ElsParagraph"/>
        <w:ind w:firstLine="0"/>
        <w:rPr>
          <w:rFonts w:ascii="Gulliver" w:hAnsi="Gulliver"/>
          <w:sz w:val="16"/>
          <w:szCs w:val="16"/>
        </w:rPr>
      </w:pPr>
      <w:r w:rsidRPr="00860E7C">
        <w:rPr>
          <w:rFonts w:ascii="Gulliver" w:hAnsi="Gulliver"/>
          <w:sz w:val="16"/>
          <w:szCs w:val="16"/>
        </w:rPr>
        <w:t>[1</w:t>
      </w:r>
      <w:r w:rsidR="00860E7C" w:rsidRPr="00860E7C">
        <w:rPr>
          <w:rFonts w:ascii="Gulliver" w:hAnsi="Gulliver"/>
          <w:sz w:val="16"/>
          <w:szCs w:val="16"/>
        </w:rPr>
        <w:t>9</w:t>
      </w:r>
      <w:r w:rsidRPr="00860E7C">
        <w:rPr>
          <w:rFonts w:ascii="Gulliver" w:hAnsi="Gulliver"/>
          <w:sz w:val="16"/>
          <w:szCs w:val="16"/>
        </w:rPr>
        <w:t xml:space="preserve">] L. </w:t>
      </w:r>
      <w:proofErr w:type="spellStart"/>
      <w:r w:rsidRPr="00860E7C">
        <w:rPr>
          <w:rFonts w:ascii="Gulliver" w:hAnsi="Gulliver"/>
          <w:sz w:val="16"/>
          <w:szCs w:val="16"/>
        </w:rPr>
        <w:t>Junming</w:t>
      </w:r>
      <w:proofErr w:type="spellEnd"/>
      <w:r w:rsidRPr="00860E7C">
        <w:rPr>
          <w:rFonts w:ascii="Gulliver" w:hAnsi="Gulliver"/>
          <w:sz w:val="16"/>
          <w:szCs w:val="16"/>
        </w:rPr>
        <w:t xml:space="preserve">, S. Yan, L. </w:t>
      </w:r>
      <w:proofErr w:type="spellStart"/>
      <w:r w:rsidRPr="00860E7C">
        <w:rPr>
          <w:rFonts w:ascii="Gulliver" w:hAnsi="Gulliver"/>
          <w:sz w:val="16"/>
          <w:szCs w:val="16"/>
        </w:rPr>
        <w:t>Zhenghui</w:t>
      </w:r>
      <w:proofErr w:type="spellEnd"/>
      <w:r w:rsidRPr="00860E7C">
        <w:rPr>
          <w:rFonts w:ascii="Gulliver" w:hAnsi="Gulliver"/>
          <w:sz w:val="16"/>
          <w:szCs w:val="16"/>
        </w:rPr>
        <w:t>, W. Ling, A novel 10-transistor low-power high-speed full adder cell, in 6th International Conference on Solid-State and Integrated-Circuit Technology, 2001.</w:t>
      </w:r>
    </w:p>
    <w:p w14:paraId="14DCC4CD" w14:textId="12ED3ECA" w:rsidR="00FD11BA" w:rsidRPr="00860E7C" w:rsidRDefault="002E3D50" w:rsidP="00AC3B25">
      <w:pPr>
        <w:pStyle w:val="ElsParagraph"/>
        <w:ind w:firstLine="0"/>
        <w:rPr>
          <w:rFonts w:ascii="Gulliver" w:hAnsi="Gulliver"/>
          <w:sz w:val="16"/>
          <w:szCs w:val="16"/>
        </w:rPr>
      </w:pPr>
      <w:r w:rsidRPr="00860E7C">
        <w:rPr>
          <w:rFonts w:ascii="Gulliver" w:hAnsi="Gulliver"/>
          <w:sz w:val="16"/>
          <w:szCs w:val="16"/>
        </w:rPr>
        <w:t xml:space="preserve"> </w:t>
      </w:r>
      <w:r w:rsidR="00FD11BA" w:rsidRPr="00860E7C">
        <w:rPr>
          <w:rFonts w:ascii="Gulliver" w:hAnsi="Gulliver"/>
          <w:sz w:val="16"/>
          <w:szCs w:val="16"/>
        </w:rPr>
        <w:t>[</w:t>
      </w:r>
      <w:r w:rsidR="00860E7C" w:rsidRPr="00860E7C">
        <w:rPr>
          <w:rFonts w:ascii="Gulliver" w:hAnsi="Gulliver"/>
          <w:sz w:val="16"/>
          <w:szCs w:val="16"/>
        </w:rPr>
        <w:t>20</w:t>
      </w:r>
      <w:r w:rsidR="00FD11BA" w:rsidRPr="00860E7C">
        <w:rPr>
          <w:rFonts w:ascii="Gulliver" w:hAnsi="Gulliver"/>
          <w:sz w:val="16"/>
          <w:szCs w:val="16"/>
        </w:rPr>
        <w:t xml:space="preserve">] S.-M. Kang, Y. </w:t>
      </w:r>
      <w:proofErr w:type="spellStart"/>
      <w:r w:rsidR="00FD11BA" w:rsidRPr="00860E7C">
        <w:rPr>
          <w:rFonts w:ascii="Gulliver" w:hAnsi="Gulliver"/>
          <w:sz w:val="16"/>
          <w:szCs w:val="16"/>
        </w:rPr>
        <w:t>Leblebici</w:t>
      </w:r>
      <w:proofErr w:type="spellEnd"/>
      <w:r w:rsidR="00FD11BA" w:rsidRPr="00860E7C">
        <w:rPr>
          <w:rFonts w:ascii="Gulliver" w:hAnsi="Gulliver"/>
          <w:sz w:val="16"/>
          <w:szCs w:val="16"/>
        </w:rPr>
        <w:t>, CMOS Digital Integrated Circuits Analysis</w:t>
      </w:r>
      <w:r w:rsidR="00165E57" w:rsidRPr="00860E7C">
        <w:rPr>
          <w:rFonts w:ascii="Gulliver" w:hAnsi="Gulliver"/>
          <w:sz w:val="16"/>
          <w:szCs w:val="16"/>
        </w:rPr>
        <w:t>,</w:t>
      </w:r>
      <w:r w:rsidR="00FD11BA" w:rsidRPr="00860E7C">
        <w:rPr>
          <w:rFonts w:ascii="Gulliver" w:hAnsi="Gulliver"/>
          <w:sz w:val="16"/>
          <w:szCs w:val="16"/>
        </w:rPr>
        <w:t xml:space="preserve"> and Design,</w:t>
      </w:r>
      <w:r w:rsidR="00165E57" w:rsidRPr="00860E7C">
        <w:rPr>
          <w:rFonts w:ascii="Gulliver" w:hAnsi="Gulliver"/>
          <w:sz w:val="16"/>
          <w:szCs w:val="16"/>
        </w:rPr>
        <w:t xml:space="preserve"> </w:t>
      </w:r>
      <w:r w:rsidR="00FD11BA" w:rsidRPr="00860E7C">
        <w:rPr>
          <w:rFonts w:ascii="Gulliver" w:hAnsi="Gulliver"/>
          <w:sz w:val="16"/>
          <w:szCs w:val="16"/>
        </w:rPr>
        <w:t>third ed., Tata McGraw-Hill, 2003.</w:t>
      </w:r>
    </w:p>
    <w:p w14:paraId="5E08F417" w14:textId="20188A6C" w:rsidR="00FD11BA" w:rsidRPr="00860E7C" w:rsidRDefault="00FD11BA" w:rsidP="00523D8C">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2</w:t>
      </w:r>
      <w:r w:rsidR="00860E7C" w:rsidRPr="00860E7C">
        <w:rPr>
          <w:rFonts w:ascii="Gulliver" w:hAnsi="Gulliver"/>
          <w:sz w:val="16"/>
          <w:szCs w:val="16"/>
        </w:rPr>
        <w:t>1</w:t>
      </w:r>
      <w:r w:rsidRPr="00860E7C">
        <w:rPr>
          <w:rFonts w:ascii="Gulliver" w:hAnsi="Gulliver"/>
          <w:sz w:val="16"/>
          <w:szCs w:val="16"/>
        </w:rPr>
        <w:t xml:space="preserve">] G.A. Ruiz, New static multi-output carry look-ahead CMOS adders, IEEE </w:t>
      </w:r>
      <w:proofErr w:type="spellStart"/>
      <w:r w:rsidRPr="00860E7C">
        <w:rPr>
          <w:rFonts w:ascii="Gulliver" w:hAnsi="Gulliver"/>
          <w:sz w:val="16"/>
          <w:szCs w:val="16"/>
        </w:rPr>
        <w:t>Proc.Circ</w:t>
      </w:r>
      <w:proofErr w:type="spellEnd"/>
      <w:r w:rsidRPr="00860E7C">
        <w:rPr>
          <w:rFonts w:ascii="Gulliver" w:hAnsi="Gulliver"/>
          <w:sz w:val="16"/>
          <w:szCs w:val="16"/>
        </w:rPr>
        <w:t xml:space="preserve">. Dev. Syst. </w:t>
      </w:r>
      <w:r w:rsidR="00523D8C" w:rsidRPr="00860E7C">
        <w:rPr>
          <w:rFonts w:ascii="Gulliver" w:hAnsi="Gulliver"/>
          <w:sz w:val="16"/>
          <w:szCs w:val="16"/>
        </w:rPr>
        <w:t>1997.</w:t>
      </w:r>
    </w:p>
    <w:p w14:paraId="49B56D08" w14:textId="09521E03" w:rsidR="00FD11BA" w:rsidRPr="00860E7C" w:rsidRDefault="00523D8C" w:rsidP="00523D8C">
      <w:pPr>
        <w:pStyle w:val="ElsParagraph"/>
        <w:ind w:firstLine="0"/>
        <w:rPr>
          <w:rFonts w:ascii="Gulliver" w:hAnsi="Gulliver"/>
          <w:sz w:val="16"/>
          <w:szCs w:val="16"/>
        </w:rPr>
      </w:pPr>
      <w:r w:rsidRPr="00860E7C">
        <w:rPr>
          <w:rFonts w:ascii="Gulliver" w:hAnsi="Gulliver"/>
          <w:sz w:val="16"/>
          <w:szCs w:val="16"/>
        </w:rPr>
        <w:t>[</w:t>
      </w:r>
      <w:r w:rsidR="00A07AD1" w:rsidRPr="00860E7C">
        <w:rPr>
          <w:rFonts w:ascii="Gulliver" w:hAnsi="Gulliver"/>
          <w:sz w:val="16"/>
          <w:szCs w:val="16"/>
        </w:rPr>
        <w:t>2</w:t>
      </w:r>
      <w:r w:rsidR="00860E7C" w:rsidRPr="00860E7C">
        <w:rPr>
          <w:rFonts w:ascii="Gulliver" w:hAnsi="Gulliver"/>
          <w:sz w:val="16"/>
          <w:szCs w:val="16"/>
        </w:rPr>
        <w:t>2</w:t>
      </w:r>
      <w:r w:rsidRPr="00860E7C">
        <w:rPr>
          <w:rFonts w:ascii="Gulliver" w:hAnsi="Gulliver"/>
          <w:sz w:val="16"/>
          <w:szCs w:val="16"/>
        </w:rPr>
        <w:t>]</w:t>
      </w:r>
      <w:r w:rsidRPr="00860E7C">
        <w:t xml:space="preserve"> </w:t>
      </w:r>
      <w:r w:rsidRPr="00860E7C">
        <w:rPr>
          <w:rFonts w:ascii="Gulliver" w:hAnsi="Gulliver"/>
          <w:sz w:val="16"/>
          <w:szCs w:val="16"/>
        </w:rPr>
        <w:t xml:space="preserve">Mansi </w:t>
      </w:r>
      <w:proofErr w:type="spellStart"/>
      <w:r w:rsidRPr="00860E7C">
        <w:rPr>
          <w:rFonts w:ascii="Gulliver" w:hAnsi="Gulliver"/>
          <w:sz w:val="16"/>
          <w:szCs w:val="16"/>
        </w:rPr>
        <w:t>Jhamb</w:t>
      </w:r>
      <w:proofErr w:type="spellEnd"/>
      <w:r w:rsidRPr="00860E7C">
        <w:rPr>
          <w:rFonts w:ascii="Gulliver" w:hAnsi="Gulliver"/>
          <w:sz w:val="16"/>
          <w:szCs w:val="16"/>
        </w:rPr>
        <w:t xml:space="preserve">, Garima, Himanshu </w:t>
      </w:r>
      <w:proofErr w:type="spellStart"/>
      <w:r w:rsidRPr="00860E7C">
        <w:rPr>
          <w:rFonts w:ascii="Gulliver" w:hAnsi="Gulliver"/>
          <w:sz w:val="16"/>
          <w:szCs w:val="16"/>
        </w:rPr>
        <w:t>Lohani</w:t>
      </w:r>
      <w:proofErr w:type="spellEnd"/>
      <w:r w:rsidRPr="00860E7C">
        <w:rPr>
          <w:rFonts w:ascii="Gulliver" w:hAnsi="Gulliver"/>
          <w:sz w:val="16"/>
          <w:szCs w:val="16"/>
        </w:rPr>
        <w:t>,</w:t>
      </w:r>
      <w:r w:rsidRPr="00860E7C">
        <w:t xml:space="preserve"> </w:t>
      </w:r>
      <w:r w:rsidRPr="00860E7C">
        <w:rPr>
          <w:rFonts w:ascii="Gulliver" w:hAnsi="Gulliver"/>
          <w:sz w:val="16"/>
          <w:szCs w:val="16"/>
        </w:rPr>
        <w:t>Design, implementation</w:t>
      </w:r>
      <w:r w:rsidR="00165E57" w:rsidRPr="00860E7C">
        <w:rPr>
          <w:rFonts w:ascii="Gulliver" w:hAnsi="Gulliver"/>
          <w:sz w:val="16"/>
          <w:szCs w:val="16"/>
        </w:rPr>
        <w:t>,</w:t>
      </w:r>
      <w:r w:rsidRPr="00860E7C">
        <w:rPr>
          <w:rFonts w:ascii="Gulliver" w:hAnsi="Gulliver"/>
          <w:sz w:val="16"/>
          <w:szCs w:val="16"/>
        </w:rPr>
        <w:t xml:space="preserve"> and performance comparison of multiplier topologies in power-delay space.</w:t>
      </w:r>
      <w:r w:rsidRPr="00860E7C">
        <w:t xml:space="preserve"> </w:t>
      </w:r>
      <w:r w:rsidRPr="00860E7C">
        <w:rPr>
          <w:rFonts w:ascii="Gulliver" w:hAnsi="Gulliver"/>
          <w:sz w:val="16"/>
          <w:szCs w:val="16"/>
        </w:rPr>
        <w:t>Dwarka, New Delhi, India.2016.</w:t>
      </w:r>
      <w:bookmarkEnd w:id="1"/>
    </w:p>
    <w:sectPr w:rsidR="00FD11BA" w:rsidRPr="00860E7C" w:rsidSect="00AC3B25">
      <w:headerReference w:type="even" r:id="rId51"/>
      <w:type w:val="continuous"/>
      <w:pgSz w:w="11906" w:h="16838" w:code="9"/>
      <w:pgMar w:top="720" w:right="680" w:bottom="900" w:left="851" w:header="720" w:footer="2268" w:gutter="0"/>
      <w:cols w:num="2"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CAC14" w14:textId="77777777" w:rsidR="000B1BC1" w:rsidRDefault="000B1BC1">
      <w:r>
        <w:separator/>
      </w:r>
    </w:p>
  </w:endnote>
  <w:endnote w:type="continuationSeparator" w:id="0">
    <w:p w14:paraId="21871AFF" w14:textId="77777777" w:rsidR="000B1BC1" w:rsidRDefault="000B1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ulliver">
    <w:altName w:val="Calibri"/>
    <w:panose1 w:val="00000000000000000000"/>
    <w:charset w:val="00"/>
    <w:family w:val="modern"/>
    <w:notTrueType/>
    <w:pitch w:val="variable"/>
    <w:sig w:usb0="800000AF" w:usb1="5000214B" w:usb2="00000000" w:usb3="00000000" w:csb0="0000011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SGulliver">
    <w:altName w:val="Yu Gothi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dvGulliv-R">
    <w:panose1 w:val="00000000000000000000"/>
    <w:charset w:val="00"/>
    <w:family w:val="roman"/>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BSGulliver-Bold">
    <w:altName w:val="Calibri"/>
    <w:panose1 w:val="00000000000000000000"/>
    <w:charset w:val="00"/>
    <w:family w:val="auto"/>
    <w:notTrueType/>
    <w:pitch w:val="default"/>
    <w:sig w:usb0="00000003" w:usb1="00000000" w:usb2="00000000" w:usb3="00000000" w:csb0="00000001" w:csb1="00000000"/>
  </w:font>
  <w:font w:name="Gisha">
    <w:charset w:val="B1"/>
    <w:family w:val="swiss"/>
    <w:pitch w:val="variable"/>
    <w:sig w:usb0="80000807" w:usb1="40000042" w:usb2="00000000" w:usb3="00000000" w:csb0="00000021" w:csb1="00000000"/>
  </w:font>
  <w:font w:name="BSGulliver-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96EC9" w14:textId="77777777" w:rsidR="000B1BC1" w:rsidRDefault="000B1BC1">
      <w:r>
        <w:t>———</w:t>
      </w:r>
    </w:p>
  </w:footnote>
  <w:footnote w:type="continuationSeparator" w:id="0">
    <w:p w14:paraId="688F26D6" w14:textId="77777777" w:rsidR="000B1BC1" w:rsidRDefault="000B1BC1">
      <w:r>
        <w:t>———</w:t>
      </w:r>
    </w:p>
  </w:footnote>
  <w:footnote w:type="continuationNotice" w:id="1">
    <w:p w14:paraId="49EB56B8" w14:textId="77777777" w:rsidR="000B1BC1" w:rsidRDefault="000B1B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B414" w14:textId="77777777" w:rsidR="00C35692" w:rsidRPr="001061AC" w:rsidRDefault="00C35692">
    <w:pPr>
      <w:pStyle w:val="Header"/>
      <w:framePr w:wrap="around" w:vAnchor="text" w:hAnchor="margin" w:xAlign="right" w:y="1"/>
      <w:rPr>
        <w:rStyle w:val="PageNumber"/>
        <w:rFonts w:ascii="Gulliver" w:hAnsi="Gulliver"/>
        <w:sz w:val="13"/>
        <w:szCs w:val="13"/>
      </w:rPr>
    </w:pPr>
    <w:r w:rsidRPr="001061AC">
      <w:rPr>
        <w:rStyle w:val="PageNumber"/>
        <w:rFonts w:ascii="Gulliver" w:hAnsi="Gulliver"/>
        <w:sz w:val="13"/>
        <w:szCs w:val="13"/>
      </w:rPr>
      <w:fldChar w:fldCharType="begin"/>
    </w:r>
    <w:r w:rsidRPr="001061AC">
      <w:rPr>
        <w:rStyle w:val="PageNumber"/>
        <w:rFonts w:ascii="Gulliver" w:hAnsi="Gulliver"/>
        <w:sz w:val="13"/>
        <w:szCs w:val="13"/>
      </w:rPr>
      <w:instrText xml:space="preserve">PAGE  </w:instrText>
    </w:r>
    <w:r w:rsidRPr="001061AC">
      <w:rPr>
        <w:rStyle w:val="PageNumber"/>
        <w:rFonts w:ascii="Gulliver" w:hAnsi="Gulliver"/>
        <w:sz w:val="13"/>
        <w:szCs w:val="13"/>
      </w:rPr>
      <w:fldChar w:fldCharType="separate"/>
    </w:r>
    <w:r>
      <w:rPr>
        <w:rStyle w:val="PageNumber"/>
        <w:rFonts w:ascii="Gulliver" w:hAnsi="Gulliver"/>
        <w:noProof/>
        <w:sz w:val="13"/>
        <w:szCs w:val="13"/>
      </w:rPr>
      <w:t>1</w:t>
    </w:r>
    <w:r w:rsidRPr="001061AC">
      <w:rPr>
        <w:rStyle w:val="PageNumber"/>
        <w:rFonts w:ascii="Gulliver" w:hAnsi="Gulliver"/>
        <w:sz w:val="13"/>
        <w:szCs w:val="13"/>
      </w:rPr>
      <w:fldChar w:fldCharType="end"/>
    </w:r>
  </w:p>
  <w:p w14:paraId="617AB415" w14:textId="77777777" w:rsidR="00C35692" w:rsidRDefault="00C35692" w:rsidP="003E066D">
    <w:pPr>
      <w:tabs>
        <w:tab w:val="center" w:pos="4560"/>
        <w:tab w:val="right" w:pos="9120"/>
      </w:tabs>
      <w:ind w:right="360" w:firstLine="360"/>
      <w:jc w:val="center"/>
      <w:rPr>
        <w:rFonts w:ascii="Gulliver" w:hAnsi="Gulliver"/>
        <w:sz w:val="13"/>
        <w:szCs w:val="13"/>
      </w:rPr>
    </w:pPr>
  </w:p>
  <w:p w14:paraId="617AB416" w14:textId="6DE5E9A8" w:rsidR="00C35692" w:rsidRDefault="00C35692" w:rsidP="003E066D">
    <w:pPr>
      <w:tabs>
        <w:tab w:val="center" w:pos="4560"/>
        <w:tab w:val="right" w:pos="9120"/>
      </w:tabs>
      <w:ind w:right="360" w:firstLine="360"/>
      <w:jc w:val="center"/>
      <w:rPr>
        <w:rFonts w:ascii="Gulliver" w:hAnsi="Gulliver"/>
        <w:sz w:val="13"/>
        <w:szCs w:val="13"/>
      </w:rPr>
    </w:pPr>
    <w:r w:rsidRPr="00DE241B">
      <w:rPr>
        <w:rFonts w:ascii="Gulliver" w:hAnsi="Gulliver" w:cs="AdvGulliv-R"/>
        <w:i/>
        <w:sz w:val="13"/>
        <w:szCs w:val="13"/>
        <w:lang w:val="en-IN" w:eastAsia="en-IN"/>
      </w:rPr>
      <w:t>Engineering Science and Technology, an International Journal</w:t>
    </w:r>
  </w:p>
  <w:p w14:paraId="617AB417" w14:textId="77777777" w:rsidR="00C35692" w:rsidRDefault="00C35692" w:rsidP="003E066D">
    <w:pPr>
      <w:tabs>
        <w:tab w:val="center" w:pos="4560"/>
        <w:tab w:val="right" w:pos="9120"/>
      </w:tabs>
      <w:ind w:right="360" w:firstLine="360"/>
      <w:jc w:val="center"/>
      <w:rPr>
        <w:rFonts w:ascii="Gulliver" w:hAnsi="Gulliver"/>
        <w:sz w:val="13"/>
        <w:szCs w:val="13"/>
      </w:rPr>
    </w:pPr>
  </w:p>
  <w:p w14:paraId="617AB418" w14:textId="77777777" w:rsidR="00C35692" w:rsidRPr="008945DC" w:rsidRDefault="00C35692" w:rsidP="003E066D">
    <w:pPr>
      <w:tabs>
        <w:tab w:val="center" w:pos="4560"/>
        <w:tab w:val="right" w:pos="9120"/>
      </w:tabs>
      <w:ind w:right="360" w:firstLine="360"/>
      <w:jc w:val="center"/>
      <w:rPr>
        <w:rFonts w:ascii="Gulliver" w:hAnsi="Gulliver"/>
        <w:sz w:val="13"/>
        <w:szCs w:val="13"/>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B419" w14:textId="77777777" w:rsidR="00C35692" w:rsidRDefault="00C35692">
    <w:pPr>
      <w:framePr w:wrap="around" w:vAnchor="text" w:hAnchor="margin" w:xAlign="right" w:y="1"/>
    </w:pPr>
    <w:r>
      <w:fldChar w:fldCharType="begin"/>
    </w:r>
    <w:r>
      <w:instrText xml:space="preserve">PAGE  </w:instrText>
    </w:r>
    <w:r>
      <w:fldChar w:fldCharType="separate"/>
    </w:r>
    <w:r>
      <w:rPr>
        <w:noProof/>
      </w:rPr>
      <w:t>4</w:t>
    </w:r>
    <w:r>
      <w:rPr>
        <w:noProof/>
      </w:rPr>
      <w:fldChar w:fldCharType="end"/>
    </w:r>
  </w:p>
  <w:p w14:paraId="617AB41A" w14:textId="77777777" w:rsidR="00C35692" w:rsidRDefault="00C35692">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B422" w14:textId="77777777" w:rsidR="00C35692" w:rsidRPr="002F4582" w:rsidRDefault="00C35692">
    <w:pPr>
      <w:framePr w:wrap="around" w:vAnchor="text" w:hAnchor="margin" w:xAlign="outside" w:y="1"/>
      <w:rPr>
        <w:rFonts w:ascii="Gulliver" w:hAnsi="Gulliver" w:cs="Gisha"/>
        <w:sz w:val="13"/>
        <w:szCs w:val="13"/>
      </w:rPr>
    </w:pPr>
    <w:r w:rsidRPr="002F4582">
      <w:rPr>
        <w:rFonts w:ascii="Gulliver" w:hAnsi="Gulliver" w:cs="Gisha"/>
        <w:sz w:val="13"/>
        <w:szCs w:val="13"/>
      </w:rPr>
      <w:fldChar w:fldCharType="begin"/>
    </w:r>
    <w:r w:rsidRPr="002F4582">
      <w:rPr>
        <w:rFonts w:ascii="Gulliver" w:hAnsi="Gulliver" w:cs="Gisha"/>
        <w:sz w:val="13"/>
        <w:szCs w:val="13"/>
      </w:rPr>
      <w:instrText xml:space="preserve">PAGE  </w:instrText>
    </w:r>
    <w:r w:rsidRPr="002F4582">
      <w:rPr>
        <w:rFonts w:ascii="Gulliver" w:hAnsi="Gulliver" w:cs="Gisha"/>
        <w:sz w:val="13"/>
        <w:szCs w:val="13"/>
      </w:rPr>
      <w:fldChar w:fldCharType="separate"/>
    </w:r>
    <w:r>
      <w:rPr>
        <w:rFonts w:ascii="Gulliver" w:hAnsi="Gulliver" w:cs="Gisha"/>
        <w:noProof/>
        <w:sz w:val="13"/>
        <w:szCs w:val="13"/>
      </w:rPr>
      <w:t>4</w:t>
    </w:r>
    <w:r w:rsidRPr="002F4582">
      <w:rPr>
        <w:rFonts w:ascii="Gulliver" w:hAnsi="Gulliver" w:cs="Gisha"/>
        <w:sz w:val="13"/>
        <w:szCs w:val="13"/>
      </w:rPr>
      <w:fldChar w:fldCharType="end"/>
    </w:r>
  </w:p>
  <w:p w14:paraId="617AB424" w14:textId="67257321" w:rsidR="00C35692" w:rsidRDefault="00C35692" w:rsidP="003E066D">
    <w:pPr>
      <w:tabs>
        <w:tab w:val="center" w:pos="4560"/>
        <w:tab w:val="right" w:pos="9120"/>
      </w:tabs>
      <w:ind w:right="360" w:firstLine="360"/>
      <w:jc w:val="center"/>
      <w:rPr>
        <w:rFonts w:ascii="Gulliver" w:hAnsi="Gulliver"/>
        <w:sz w:val="13"/>
        <w:szCs w:val="13"/>
      </w:rPr>
    </w:pPr>
    <w:r>
      <w:rPr>
        <w:rFonts w:ascii="BSGulliver-Italic" w:hAnsi="BSGulliver-Italic" w:cs="BSGulliver-Italic"/>
        <w:i/>
        <w:iCs/>
        <w:sz w:val="13"/>
        <w:szCs w:val="13"/>
        <w:lang w:eastAsia="en-IN"/>
      </w:rPr>
      <w:t>K. Mohammad et al. / Engineering Science and Technology, an International Journal</w:t>
    </w:r>
  </w:p>
  <w:p w14:paraId="617AB425" w14:textId="77777777" w:rsidR="00C35692" w:rsidRDefault="00C35692" w:rsidP="003E066D">
    <w:pPr>
      <w:tabs>
        <w:tab w:val="center" w:pos="4560"/>
        <w:tab w:val="right" w:pos="9120"/>
      </w:tabs>
      <w:ind w:right="360" w:firstLine="360"/>
      <w:jc w:val="center"/>
      <w:rPr>
        <w:rFonts w:ascii="Gulliver" w:hAnsi="Gulliver"/>
        <w:sz w:val="13"/>
        <w:szCs w:val="13"/>
      </w:rPr>
    </w:pPr>
  </w:p>
  <w:p w14:paraId="617AB426" w14:textId="77777777" w:rsidR="00C35692" w:rsidRPr="002F4582" w:rsidRDefault="00C35692" w:rsidP="003E066D">
    <w:pPr>
      <w:tabs>
        <w:tab w:val="center" w:pos="4560"/>
        <w:tab w:val="right" w:pos="9120"/>
      </w:tabs>
      <w:ind w:right="360" w:firstLine="360"/>
      <w:jc w:val="center"/>
      <w:rPr>
        <w:rFonts w:ascii="Gulliver" w:hAnsi="Gulliver"/>
        <w:sz w:val="13"/>
        <w:szCs w:val="13"/>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4A4AFC"/>
    <w:multiLevelType w:val="hybridMultilevel"/>
    <w:tmpl w:val="FA12268C"/>
    <w:lvl w:ilvl="0" w:tplc="0B7603DE">
      <w:start w:val="1"/>
      <w:numFmt w:val="decimal"/>
      <w:pStyle w:val="ElsReferenc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4B8027D9"/>
    <w:multiLevelType w:val="multilevel"/>
    <w:tmpl w:val="04090025"/>
    <w:lvl w:ilvl="0">
      <w:start w:val="1"/>
      <w:numFmt w:val="decimal"/>
      <w:pStyle w:val="Heading1"/>
      <w:lvlText w:val="%1"/>
      <w:lvlJc w:val="left"/>
      <w:pPr>
        <w:ind w:left="665" w:hanging="432"/>
      </w:pPr>
    </w:lvl>
    <w:lvl w:ilvl="1">
      <w:start w:val="1"/>
      <w:numFmt w:val="decimal"/>
      <w:pStyle w:val="Heading2"/>
      <w:lvlText w:val="%1.%2"/>
      <w:lvlJc w:val="left"/>
      <w:pPr>
        <w:ind w:left="809" w:hanging="576"/>
      </w:pPr>
    </w:lvl>
    <w:lvl w:ilvl="2">
      <w:start w:val="1"/>
      <w:numFmt w:val="decimal"/>
      <w:pStyle w:val="Heading3"/>
      <w:lvlText w:val="%1.%2.%3"/>
      <w:lvlJc w:val="left"/>
      <w:pPr>
        <w:ind w:left="953" w:hanging="720"/>
      </w:pPr>
    </w:lvl>
    <w:lvl w:ilvl="3">
      <w:start w:val="1"/>
      <w:numFmt w:val="decimal"/>
      <w:pStyle w:val="Heading4"/>
      <w:lvlText w:val="%1.%2.%3.%4"/>
      <w:lvlJc w:val="left"/>
      <w:pPr>
        <w:ind w:left="1097" w:hanging="864"/>
      </w:pPr>
    </w:lvl>
    <w:lvl w:ilvl="4">
      <w:start w:val="1"/>
      <w:numFmt w:val="decimal"/>
      <w:pStyle w:val="Heading5"/>
      <w:lvlText w:val="%1.%2.%3.%4.%5"/>
      <w:lvlJc w:val="left"/>
      <w:pPr>
        <w:ind w:left="1241" w:hanging="1008"/>
      </w:pPr>
    </w:lvl>
    <w:lvl w:ilvl="5">
      <w:start w:val="1"/>
      <w:numFmt w:val="decimal"/>
      <w:pStyle w:val="Heading6"/>
      <w:lvlText w:val="%1.%2.%3.%4.%5.%6"/>
      <w:lvlJc w:val="left"/>
      <w:pPr>
        <w:ind w:left="1385" w:hanging="1152"/>
      </w:pPr>
    </w:lvl>
    <w:lvl w:ilvl="6">
      <w:start w:val="1"/>
      <w:numFmt w:val="decimal"/>
      <w:pStyle w:val="Heading7"/>
      <w:lvlText w:val="%1.%2.%3.%4.%5.%6.%7"/>
      <w:lvlJc w:val="left"/>
      <w:pPr>
        <w:ind w:left="1529" w:hanging="1296"/>
      </w:pPr>
    </w:lvl>
    <w:lvl w:ilvl="7">
      <w:start w:val="1"/>
      <w:numFmt w:val="decimal"/>
      <w:pStyle w:val="Heading8"/>
      <w:lvlText w:val="%1.%2.%3.%4.%5.%6.%7.%8"/>
      <w:lvlJc w:val="left"/>
      <w:pPr>
        <w:ind w:left="1673" w:hanging="1440"/>
      </w:pPr>
    </w:lvl>
    <w:lvl w:ilvl="8">
      <w:start w:val="1"/>
      <w:numFmt w:val="decimal"/>
      <w:pStyle w:val="Heading9"/>
      <w:lvlText w:val="%1.%2.%3.%4.%5.%6.%7.%8.%9"/>
      <w:lvlJc w:val="left"/>
      <w:pPr>
        <w:ind w:left="1817" w:hanging="1584"/>
      </w:pPr>
    </w:lvl>
  </w:abstractNum>
  <w:abstractNum w:abstractNumId="2" w15:restartNumberingAfterBreak="0">
    <w:nsid w:val="5069112E"/>
    <w:multiLevelType w:val="multilevel"/>
    <w:tmpl w:val="879E3782"/>
    <w:lvl w:ilvl="0">
      <w:start w:val="1"/>
      <w:numFmt w:val="decimal"/>
      <w:pStyle w:val="ElsHeading1"/>
      <w:suff w:val="space"/>
      <w:lvlText w:val="%1."/>
      <w:lvlJc w:val="left"/>
      <w:pPr>
        <w:ind w:left="0" w:firstLine="0"/>
      </w:pPr>
      <w:rPr>
        <w:rFonts w:ascii="Gulliver" w:hAnsi="Gulliver" w:hint="default"/>
        <w:sz w:val="16"/>
        <w:szCs w:val="16"/>
      </w:rPr>
    </w:lvl>
    <w:lvl w:ilvl="1">
      <w:start w:val="1"/>
      <w:numFmt w:val="decimal"/>
      <w:pStyle w:val="ElsHeading2"/>
      <w:suff w:val="space"/>
      <w:lvlText w:val="%1.%2."/>
      <w:lvlJc w:val="left"/>
      <w:pPr>
        <w:ind w:left="0" w:firstLine="0"/>
      </w:pPr>
      <w:rPr>
        <w:rFonts w:ascii="Gulliver" w:hAnsi="Gulliver" w:hint="default"/>
        <w:sz w:val="16"/>
        <w:szCs w:val="16"/>
      </w:rPr>
    </w:lvl>
    <w:lvl w:ilvl="2">
      <w:start w:val="1"/>
      <w:numFmt w:val="decimal"/>
      <w:pStyle w:val="ElsHeading3"/>
      <w:suff w:val="space"/>
      <w:lvlText w:val="%1.%2.%3."/>
      <w:lvlJc w:val="left"/>
      <w:pPr>
        <w:ind w:left="0" w:firstLine="0"/>
      </w:pPr>
      <w:rPr>
        <w:rFonts w:hint="default"/>
      </w:rPr>
    </w:lvl>
    <w:lvl w:ilvl="3">
      <w:start w:val="1"/>
      <w:numFmt w:val="decimal"/>
      <w:pStyle w:val="ElsHeading4"/>
      <w:suff w:val="space"/>
      <w:lvlText w:val="%1.%2.%3.%4."/>
      <w:lvlJc w:val="left"/>
      <w:pPr>
        <w:ind w:left="0" w:firstLine="0"/>
      </w:pPr>
      <w:rPr>
        <w:rFonts w:hint="default"/>
      </w:rPr>
    </w:lvl>
    <w:lvl w:ilvl="4">
      <w:start w:val="1"/>
      <w:numFmt w:val="decimal"/>
      <w:pStyle w:val="ElsHeading5"/>
      <w:suff w:val="space"/>
      <w:lvlText w:val="%1.%2.%3.%4.%5."/>
      <w:lvlJc w:val="left"/>
      <w:pPr>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2"/>
  </w:num>
  <w:num w:numId="3">
    <w:abstractNumId w:val="1"/>
  </w:num>
  <w:num w:numId="4">
    <w:abstractNumId w:val="1"/>
  </w:num>
  <w:num w:numId="5">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US"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en-US" w:vendorID="8" w:dllVersion="513" w:checkStyle="1"/>
  <w:proofState w:spelling="clean"/>
  <w:attachedTemplate r:id="rId1"/>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fill="f" fillcolor="white" stroke="f">
      <v:fill color="white" on="f"/>
      <v:stroke on="f"/>
      <v:textbox inset="0,0,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SwNDW3MDczNTc0NzZR0lEKTi0uzszPAykwrQUAY0+kFywAAAA="/>
  </w:docVars>
  <w:rsids>
    <w:rsidRoot w:val="00063648"/>
    <w:rsid w:val="000164CE"/>
    <w:rsid w:val="00032E0F"/>
    <w:rsid w:val="00051EC4"/>
    <w:rsid w:val="00061E1B"/>
    <w:rsid w:val="00062D21"/>
    <w:rsid w:val="00062E0A"/>
    <w:rsid w:val="00063648"/>
    <w:rsid w:val="000756A2"/>
    <w:rsid w:val="000A4BF5"/>
    <w:rsid w:val="000B1BC1"/>
    <w:rsid w:val="000B449B"/>
    <w:rsid w:val="000D0032"/>
    <w:rsid w:val="000D66B7"/>
    <w:rsid w:val="000D6DBB"/>
    <w:rsid w:val="000E5E2D"/>
    <w:rsid w:val="000E6258"/>
    <w:rsid w:val="000F41C8"/>
    <w:rsid w:val="000F5395"/>
    <w:rsid w:val="001061AC"/>
    <w:rsid w:val="001269FA"/>
    <w:rsid w:val="0014542E"/>
    <w:rsid w:val="001458ED"/>
    <w:rsid w:val="001616EE"/>
    <w:rsid w:val="00165E57"/>
    <w:rsid w:val="00190340"/>
    <w:rsid w:val="001A6FC8"/>
    <w:rsid w:val="001C1826"/>
    <w:rsid w:val="001E5D8F"/>
    <w:rsid w:val="002172BF"/>
    <w:rsid w:val="002258EB"/>
    <w:rsid w:val="00231BD3"/>
    <w:rsid w:val="0023245E"/>
    <w:rsid w:val="00243BB1"/>
    <w:rsid w:val="00255C39"/>
    <w:rsid w:val="0026506D"/>
    <w:rsid w:val="002B37D7"/>
    <w:rsid w:val="002B42B1"/>
    <w:rsid w:val="002B44AC"/>
    <w:rsid w:val="002B7B0E"/>
    <w:rsid w:val="002E14CD"/>
    <w:rsid w:val="002E3D50"/>
    <w:rsid w:val="002E6316"/>
    <w:rsid w:val="002F0E3C"/>
    <w:rsid w:val="002F4582"/>
    <w:rsid w:val="00302E22"/>
    <w:rsid w:val="003030BA"/>
    <w:rsid w:val="00311BBD"/>
    <w:rsid w:val="00314E59"/>
    <w:rsid w:val="00314F12"/>
    <w:rsid w:val="00315F14"/>
    <w:rsid w:val="00317C6F"/>
    <w:rsid w:val="00350F16"/>
    <w:rsid w:val="003920D0"/>
    <w:rsid w:val="003A36DF"/>
    <w:rsid w:val="003B2580"/>
    <w:rsid w:val="003B3443"/>
    <w:rsid w:val="003B6D81"/>
    <w:rsid w:val="003D1DAA"/>
    <w:rsid w:val="003E066D"/>
    <w:rsid w:val="00421543"/>
    <w:rsid w:val="00423170"/>
    <w:rsid w:val="004D31F1"/>
    <w:rsid w:val="004E7858"/>
    <w:rsid w:val="004F440F"/>
    <w:rsid w:val="004F509F"/>
    <w:rsid w:val="0050317C"/>
    <w:rsid w:val="00512F6A"/>
    <w:rsid w:val="00523D8C"/>
    <w:rsid w:val="00535745"/>
    <w:rsid w:val="00552894"/>
    <w:rsid w:val="00557B0B"/>
    <w:rsid w:val="005874EF"/>
    <w:rsid w:val="00593C24"/>
    <w:rsid w:val="005C0870"/>
    <w:rsid w:val="005D2053"/>
    <w:rsid w:val="005D6A4C"/>
    <w:rsid w:val="005E1773"/>
    <w:rsid w:val="006174B3"/>
    <w:rsid w:val="006209D5"/>
    <w:rsid w:val="00622008"/>
    <w:rsid w:val="006275C5"/>
    <w:rsid w:val="00645004"/>
    <w:rsid w:val="0064664A"/>
    <w:rsid w:val="006A0D23"/>
    <w:rsid w:val="006D2FC9"/>
    <w:rsid w:val="006E627A"/>
    <w:rsid w:val="00703498"/>
    <w:rsid w:val="007579CC"/>
    <w:rsid w:val="007601ED"/>
    <w:rsid w:val="007976A3"/>
    <w:rsid w:val="007B6B08"/>
    <w:rsid w:val="007C2293"/>
    <w:rsid w:val="007C2B8A"/>
    <w:rsid w:val="007E1A40"/>
    <w:rsid w:val="007E6D71"/>
    <w:rsid w:val="00806700"/>
    <w:rsid w:val="00860E7C"/>
    <w:rsid w:val="008647A2"/>
    <w:rsid w:val="00864F1F"/>
    <w:rsid w:val="008847ED"/>
    <w:rsid w:val="00885444"/>
    <w:rsid w:val="0088720D"/>
    <w:rsid w:val="008945DC"/>
    <w:rsid w:val="008B6D84"/>
    <w:rsid w:val="008E5F1E"/>
    <w:rsid w:val="008F6F49"/>
    <w:rsid w:val="009305DD"/>
    <w:rsid w:val="0094105A"/>
    <w:rsid w:val="0094314B"/>
    <w:rsid w:val="00964FB6"/>
    <w:rsid w:val="009A11E4"/>
    <w:rsid w:val="009B4F97"/>
    <w:rsid w:val="00A07AD1"/>
    <w:rsid w:val="00A35020"/>
    <w:rsid w:val="00A657C4"/>
    <w:rsid w:val="00A7279C"/>
    <w:rsid w:val="00A81C9B"/>
    <w:rsid w:val="00A93610"/>
    <w:rsid w:val="00AC3B25"/>
    <w:rsid w:val="00AE1CF6"/>
    <w:rsid w:val="00AE1FAA"/>
    <w:rsid w:val="00AE6AF3"/>
    <w:rsid w:val="00B12341"/>
    <w:rsid w:val="00B3536E"/>
    <w:rsid w:val="00B70167"/>
    <w:rsid w:val="00B70711"/>
    <w:rsid w:val="00B70AF6"/>
    <w:rsid w:val="00B957C0"/>
    <w:rsid w:val="00B95ED3"/>
    <w:rsid w:val="00BD3EB7"/>
    <w:rsid w:val="00BF5FE1"/>
    <w:rsid w:val="00C03B54"/>
    <w:rsid w:val="00C048D9"/>
    <w:rsid w:val="00C05BF6"/>
    <w:rsid w:val="00C13A30"/>
    <w:rsid w:val="00C13EB8"/>
    <w:rsid w:val="00C22DB6"/>
    <w:rsid w:val="00C312D8"/>
    <w:rsid w:val="00C35692"/>
    <w:rsid w:val="00C974F5"/>
    <w:rsid w:val="00CA050F"/>
    <w:rsid w:val="00CB4D35"/>
    <w:rsid w:val="00CC5DBD"/>
    <w:rsid w:val="00CC7A9A"/>
    <w:rsid w:val="00CD0D2B"/>
    <w:rsid w:val="00CE3D24"/>
    <w:rsid w:val="00CE40CA"/>
    <w:rsid w:val="00CE6F95"/>
    <w:rsid w:val="00D01F45"/>
    <w:rsid w:val="00D313EC"/>
    <w:rsid w:val="00D330B7"/>
    <w:rsid w:val="00D37EB1"/>
    <w:rsid w:val="00D50C4F"/>
    <w:rsid w:val="00D61142"/>
    <w:rsid w:val="00D67F60"/>
    <w:rsid w:val="00DB6B8E"/>
    <w:rsid w:val="00DC604F"/>
    <w:rsid w:val="00DE241B"/>
    <w:rsid w:val="00E31635"/>
    <w:rsid w:val="00E34A78"/>
    <w:rsid w:val="00E46920"/>
    <w:rsid w:val="00E514E6"/>
    <w:rsid w:val="00E55334"/>
    <w:rsid w:val="00E60591"/>
    <w:rsid w:val="00E6519A"/>
    <w:rsid w:val="00E73179"/>
    <w:rsid w:val="00E73578"/>
    <w:rsid w:val="00E9499D"/>
    <w:rsid w:val="00E94E93"/>
    <w:rsid w:val="00EB5049"/>
    <w:rsid w:val="00EE2D6F"/>
    <w:rsid w:val="00F275D1"/>
    <w:rsid w:val="00F321AC"/>
    <w:rsid w:val="00F32D50"/>
    <w:rsid w:val="00F40482"/>
    <w:rsid w:val="00F8548B"/>
    <w:rsid w:val="00FD11BA"/>
    <w:rsid w:val="00FE525B"/>
    <w:rsid w:val="00FE616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textbox inset="0,0,0,0"/>
    </o:shapedefaults>
    <o:shapelayout v:ext="edit">
      <o:idmap v:ext="edit" data="1"/>
    </o:shapelayout>
  </w:shapeDefaults>
  <w:decimalSymbol w:val="."/>
  <w:listSeparator w:val=","/>
  <w14:docId w14:val="617AB367"/>
  <w15:docId w15:val="{49A621C9-07BB-43CF-A974-CFB22301B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04F"/>
    <w:rPr>
      <w:sz w:val="24"/>
      <w:szCs w:val="24"/>
      <w:lang w:val="en-US" w:eastAsia="en-US"/>
    </w:rPr>
  </w:style>
  <w:style w:type="paragraph" w:styleId="Heading1">
    <w:name w:val="heading 1"/>
    <w:basedOn w:val="Normal"/>
    <w:next w:val="Normal"/>
    <w:qFormat/>
    <w:rsid w:val="00DC604F"/>
    <w:pPr>
      <w:keepNext/>
      <w:numPr>
        <w:numId w:val="3"/>
      </w:numPr>
      <w:jc w:val="both"/>
      <w:outlineLvl w:val="0"/>
    </w:pPr>
    <w:rPr>
      <w:b/>
      <w:bCs/>
      <w:sz w:val="26"/>
    </w:rPr>
  </w:style>
  <w:style w:type="paragraph" w:styleId="Heading2">
    <w:name w:val="heading 2"/>
    <w:basedOn w:val="Normal"/>
    <w:next w:val="Normal"/>
    <w:qFormat/>
    <w:rsid w:val="00DC604F"/>
    <w:pPr>
      <w:keepNext/>
      <w:numPr>
        <w:ilvl w:val="1"/>
        <w:numId w:val="3"/>
      </w:numPr>
      <w:spacing w:before="240" w:after="60"/>
      <w:outlineLvl w:val="1"/>
    </w:pPr>
    <w:rPr>
      <w:rFonts w:ascii="Cambria" w:hAnsi="Cambria"/>
      <w:b/>
      <w:bCs/>
      <w:i/>
      <w:iCs/>
      <w:sz w:val="28"/>
      <w:szCs w:val="28"/>
    </w:rPr>
  </w:style>
  <w:style w:type="paragraph" w:styleId="Heading3">
    <w:name w:val="heading 3"/>
    <w:basedOn w:val="Normal"/>
    <w:next w:val="Normal"/>
    <w:qFormat/>
    <w:rsid w:val="00DC604F"/>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qFormat/>
    <w:rsid w:val="00DC604F"/>
    <w:pPr>
      <w:keepNext/>
      <w:numPr>
        <w:ilvl w:val="3"/>
        <w:numId w:val="3"/>
      </w:numPr>
      <w:spacing w:before="240" w:after="60"/>
      <w:outlineLvl w:val="3"/>
    </w:pPr>
    <w:rPr>
      <w:b/>
      <w:bCs/>
      <w:sz w:val="28"/>
      <w:szCs w:val="28"/>
    </w:rPr>
  </w:style>
  <w:style w:type="paragraph" w:styleId="Heading5">
    <w:name w:val="heading 5"/>
    <w:basedOn w:val="Normal"/>
    <w:next w:val="Normal"/>
    <w:qFormat/>
    <w:rsid w:val="00DC604F"/>
    <w:pPr>
      <w:numPr>
        <w:ilvl w:val="4"/>
        <w:numId w:val="3"/>
      </w:numPr>
      <w:spacing w:before="240" w:after="60"/>
      <w:outlineLvl w:val="4"/>
    </w:pPr>
    <w:rPr>
      <w:b/>
      <w:bCs/>
      <w:i/>
      <w:iCs/>
      <w:sz w:val="26"/>
      <w:szCs w:val="26"/>
    </w:rPr>
  </w:style>
  <w:style w:type="paragraph" w:styleId="Heading6">
    <w:name w:val="heading 6"/>
    <w:basedOn w:val="Normal"/>
    <w:next w:val="Normal"/>
    <w:qFormat/>
    <w:rsid w:val="00DC604F"/>
    <w:pPr>
      <w:numPr>
        <w:ilvl w:val="5"/>
        <w:numId w:val="3"/>
      </w:numPr>
      <w:spacing w:before="240" w:after="60"/>
      <w:outlineLvl w:val="5"/>
    </w:pPr>
    <w:rPr>
      <w:b/>
      <w:bCs/>
      <w:sz w:val="22"/>
      <w:szCs w:val="22"/>
    </w:rPr>
  </w:style>
  <w:style w:type="paragraph" w:styleId="Heading7">
    <w:name w:val="heading 7"/>
    <w:basedOn w:val="Normal"/>
    <w:next w:val="Normal"/>
    <w:qFormat/>
    <w:rsid w:val="00DC604F"/>
    <w:pPr>
      <w:numPr>
        <w:ilvl w:val="6"/>
        <w:numId w:val="3"/>
      </w:numPr>
      <w:spacing w:before="240" w:after="60"/>
      <w:outlineLvl w:val="6"/>
    </w:pPr>
  </w:style>
  <w:style w:type="paragraph" w:styleId="Heading8">
    <w:name w:val="heading 8"/>
    <w:basedOn w:val="Normal"/>
    <w:next w:val="Normal"/>
    <w:qFormat/>
    <w:rsid w:val="00DC604F"/>
    <w:pPr>
      <w:numPr>
        <w:ilvl w:val="7"/>
        <w:numId w:val="3"/>
      </w:numPr>
      <w:spacing w:before="240" w:after="60"/>
      <w:outlineLvl w:val="7"/>
    </w:pPr>
    <w:rPr>
      <w:i/>
      <w:iCs/>
    </w:rPr>
  </w:style>
  <w:style w:type="paragraph" w:styleId="Heading9">
    <w:name w:val="heading 9"/>
    <w:basedOn w:val="Normal"/>
    <w:next w:val="Normal"/>
    <w:qFormat/>
    <w:rsid w:val="00DC604F"/>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lsAbstractHead">
    <w:name w:val="Els_AbstractHead"/>
    <w:rsid w:val="00DC604F"/>
    <w:rPr>
      <w:smallCaps/>
      <w:spacing w:val="24"/>
      <w:lang w:val="en-US" w:eastAsia="en-US"/>
    </w:rPr>
  </w:style>
  <w:style w:type="paragraph" w:customStyle="1" w:styleId="ElsAbstractText">
    <w:name w:val="Els_AbstractText"/>
    <w:rsid w:val="00DC604F"/>
    <w:pPr>
      <w:spacing w:after="80" w:line="200" w:lineRule="exact"/>
      <w:jc w:val="both"/>
    </w:pPr>
    <w:rPr>
      <w:sz w:val="17"/>
      <w:lang w:eastAsia="en-US"/>
    </w:rPr>
  </w:style>
  <w:style w:type="paragraph" w:customStyle="1" w:styleId="ElsAffiliation">
    <w:name w:val="Els_Affiliation"/>
    <w:rsid w:val="00DC604F"/>
    <w:pPr>
      <w:spacing w:line="200" w:lineRule="exact"/>
    </w:pPr>
    <w:rPr>
      <w:i/>
      <w:sz w:val="16"/>
      <w:lang w:val="en-US" w:eastAsia="en-US"/>
    </w:rPr>
  </w:style>
  <w:style w:type="paragraph" w:customStyle="1" w:styleId="ElsArticlehistory">
    <w:name w:val="Els_Articlehistory"/>
    <w:rsid w:val="00DC604F"/>
    <w:pPr>
      <w:spacing w:line="200" w:lineRule="exact"/>
    </w:pPr>
    <w:rPr>
      <w:i/>
      <w:sz w:val="16"/>
      <w:lang w:val="en-US" w:eastAsia="en-US"/>
    </w:rPr>
  </w:style>
  <w:style w:type="paragraph" w:customStyle="1" w:styleId="ElsArticleinfoHead">
    <w:name w:val="Els_ArticleinfoHead"/>
    <w:rsid w:val="00DC604F"/>
    <w:rPr>
      <w:smallCaps/>
      <w:spacing w:val="24"/>
      <w:lang w:val="en-US" w:eastAsia="en-US"/>
    </w:rPr>
  </w:style>
  <w:style w:type="paragraph" w:customStyle="1" w:styleId="ElsArticleTitle">
    <w:name w:val="Els_ArticleTitle"/>
    <w:next w:val="ElsAuthor"/>
    <w:rsid w:val="00DC604F"/>
    <w:pPr>
      <w:spacing w:before="360" w:after="240" w:line="350" w:lineRule="exact"/>
    </w:pPr>
    <w:rPr>
      <w:sz w:val="30"/>
      <w:lang w:val="en-US" w:eastAsia="en-US"/>
    </w:rPr>
  </w:style>
  <w:style w:type="paragraph" w:customStyle="1" w:styleId="ElsAuthor">
    <w:name w:val="Els_Author"/>
    <w:next w:val="ElsAffiliation"/>
    <w:rsid w:val="00DC604F"/>
    <w:pPr>
      <w:spacing w:after="160" w:line="290" w:lineRule="exact"/>
    </w:pPr>
    <w:rPr>
      <w:sz w:val="24"/>
      <w:lang w:val="en-US" w:eastAsia="en-US"/>
    </w:rPr>
  </w:style>
  <w:style w:type="paragraph" w:customStyle="1" w:styleId="ElsCorrespondingAuthor">
    <w:name w:val="Els_CorrespondingAuthor"/>
    <w:next w:val="ElsFootnote"/>
    <w:rsid w:val="00DC604F"/>
    <w:pPr>
      <w:spacing w:before="120" w:line="200" w:lineRule="exact"/>
    </w:pPr>
    <w:rPr>
      <w:sz w:val="18"/>
      <w:lang w:val="en-US" w:eastAsia="en-US"/>
    </w:rPr>
  </w:style>
  <w:style w:type="paragraph" w:customStyle="1" w:styleId="ElsDocumenttitle">
    <w:name w:val="Els_Document title"/>
    <w:next w:val="ElsArticleTitle"/>
    <w:autoRedefine/>
    <w:rsid w:val="00DC604F"/>
    <w:pPr>
      <w:spacing w:after="120"/>
    </w:pPr>
    <w:rPr>
      <w:b/>
      <w:kern w:val="28"/>
      <w:sz w:val="26"/>
      <w:lang w:val="en-GB" w:eastAsia="en-US"/>
    </w:rPr>
  </w:style>
  <w:style w:type="paragraph" w:customStyle="1" w:styleId="ElsDocumentHeading">
    <w:name w:val="Els_DocumentHeading"/>
    <w:next w:val="Normal"/>
    <w:rsid w:val="00DC604F"/>
    <w:pPr>
      <w:spacing w:before="190" w:after="190" w:line="210" w:lineRule="exact"/>
    </w:pPr>
    <w:rPr>
      <w:sz w:val="19"/>
      <w:lang w:val="en-US" w:eastAsia="en-US"/>
    </w:rPr>
  </w:style>
  <w:style w:type="paragraph" w:customStyle="1" w:styleId="ElsFootnote">
    <w:name w:val="Els_Footnote"/>
    <w:rsid w:val="00DC604F"/>
    <w:pPr>
      <w:spacing w:before="120" w:line="200" w:lineRule="exact"/>
    </w:pPr>
    <w:rPr>
      <w:sz w:val="18"/>
      <w:lang w:val="en-US" w:eastAsia="en-US"/>
    </w:rPr>
  </w:style>
  <w:style w:type="paragraph" w:customStyle="1" w:styleId="ElsKeyword">
    <w:name w:val="Els_Keyword"/>
    <w:rsid w:val="00DC604F"/>
    <w:pPr>
      <w:spacing w:line="200" w:lineRule="exact"/>
    </w:pPr>
    <w:rPr>
      <w:sz w:val="16"/>
      <w:lang w:val="en-US" w:eastAsia="en-US"/>
    </w:rPr>
  </w:style>
  <w:style w:type="paragraph" w:customStyle="1" w:styleId="ElsKeywordHead">
    <w:name w:val="Els_KeywordHead"/>
    <w:next w:val="ElsKeyword"/>
    <w:rsid w:val="00DC604F"/>
    <w:pPr>
      <w:spacing w:line="200" w:lineRule="exact"/>
    </w:pPr>
    <w:rPr>
      <w:i/>
      <w:noProof/>
      <w:sz w:val="16"/>
      <w:lang w:val="en-US" w:eastAsia="en-US"/>
    </w:rPr>
  </w:style>
  <w:style w:type="paragraph" w:customStyle="1" w:styleId="ElsParagraph">
    <w:name w:val="Els_Paragraph"/>
    <w:rsid w:val="00DC604F"/>
    <w:pPr>
      <w:spacing w:after="120" w:line="220" w:lineRule="exact"/>
      <w:ind w:firstLine="230"/>
      <w:jc w:val="both"/>
    </w:pPr>
    <w:rPr>
      <w:sz w:val="19"/>
      <w:lang w:val="en-US" w:eastAsia="en-US"/>
    </w:rPr>
  </w:style>
  <w:style w:type="paragraph" w:customStyle="1" w:styleId="ElsHeading1">
    <w:name w:val="Els_Heading1"/>
    <w:next w:val="ElsParagraph"/>
    <w:rsid w:val="00DC604F"/>
    <w:pPr>
      <w:keepNext/>
      <w:numPr>
        <w:numId w:val="2"/>
      </w:numPr>
      <w:spacing w:before="160" w:after="160" w:line="210" w:lineRule="exact"/>
    </w:pPr>
    <w:rPr>
      <w:b/>
      <w:bCs/>
      <w:sz w:val="19"/>
      <w:lang w:val="en-US" w:eastAsia="en-US"/>
    </w:rPr>
  </w:style>
  <w:style w:type="paragraph" w:customStyle="1" w:styleId="ElsHeading2">
    <w:name w:val="Els_Heading2"/>
    <w:next w:val="ElsParagraph"/>
    <w:rsid w:val="00DC604F"/>
    <w:pPr>
      <w:numPr>
        <w:ilvl w:val="1"/>
        <w:numId w:val="2"/>
      </w:numPr>
      <w:spacing w:after="160" w:line="210" w:lineRule="exact"/>
    </w:pPr>
    <w:rPr>
      <w:bCs/>
      <w:i/>
      <w:sz w:val="19"/>
      <w:lang w:val="en-US" w:eastAsia="en-US"/>
    </w:rPr>
  </w:style>
  <w:style w:type="paragraph" w:customStyle="1" w:styleId="ElsHeading3">
    <w:name w:val="Els_Heading3"/>
    <w:next w:val="ElsParagraph"/>
    <w:rsid w:val="00DC604F"/>
    <w:pPr>
      <w:numPr>
        <w:ilvl w:val="2"/>
        <w:numId w:val="2"/>
      </w:numPr>
      <w:spacing w:after="40" w:line="210" w:lineRule="exact"/>
      <w:outlineLvl w:val="0"/>
    </w:pPr>
    <w:rPr>
      <w:i/>
      <w:spacing w:val="20"/>
      <w:sz w:val="19"/>
      <w:lang w:val="en-US" w:eastAsia="en-US"/>
    </w:rPr>
  </w:style>
  <w:style w:type="paragraph" w:customStyle="1" w:styleId="ElsHeading4">
    <w:name w:val="Els_Heading4"/>
    <w:next w:val="ElsParagraph"/>
    <w:rsid w:val="00DC604F"/>
    <w:pPr>
      <w:numPr>
        <w:ilvl w:val="3"/>
        <w:numId w:val="2"/>
      </w:numPr>
      <w:spacing w:after="160" w:line="210" w:lineRule="exact"/>
      <w:outlineLvl w:val="0"/>
    </w:pPr>
    <w:rPr>
      <w:i/>
      <w:spacing w:val="20"/>
      <w:sz w:val="19"/>
      <w:lang w:val="en-US" w:eastAsia="en-US"/>
    </w:rPr>
  </w:style>
  <w:style w:type="paragraph" w:customStyle="1" w:styleId="ElsHeading5">
    <w:name w:val="Els_Heading5"/>
    <w:next w:val="ElsParagraph"/>
    <w:rsid w:val="00DC604F"/>
    <w:pPr>
      <w:numPr>
        <w:ilvl w:val="4"/>
        <w:numId w:val="2"/>
      </w:numPr>
      <w:spacing w:after="160" w:line="210" w:lineRule="exact"/>
      <w:outlineLvl w:val="0"/>
    </w:pPr>
    <w:rPr>
      <w:i/>
      <w:spacing w:val="20"/>
      <w:sz w:val="19"/>
      <w:lang w:val="en-US" w:eastAsia="en-US"/>
    </w:rPr>
  </w:style>
  <w:style w:type="paragraph" w:customStyle="1" w:styleId="ElsAcknowledgementsHeading">
    <w:name w:val="Els_AcknowledgementsHeading"/>
    <w:next w:val="ElsParagraph"/>
    <w:rsid w:val="00DC604F"/>
    <w:pPr>
      <w:spacing w:before="220" w:after="220" w:line="220" w:lineRule="exact"/>
    </w:pPr>
    <w:rPr>
      <w:b/>
      <w:lang w:val="en-US" w:eastAsia="en-US"/>
    </w:rPr>
  </w:style>
  <w:style w:type="paragraph" w:customStyle="1" w:styleId="ElsReferencesHeading">
    <w:name w:val="Els_ReferencesHeading"/>
    <w:next w:val="ElsReferences"/>
    <w:rsid w:val="00DC604F"/>
    <w:pPr>
      <w:keepNext/>
      <w:spacing w:before="240" w:after="240"/>
    </w:pPr>
    <w:rPr>
      <w:b/>
      <w:sz w:val="19"/>
      <w:lang w:val="en-US" w:eastAsia="en-US"/>
    </w:rPr>
  </w:style>
  <w:style w:type="paragraph" w:customStyle="1" w:styleId="ElsReferences">
    <w:name w:val="Els_References"/>
    <w:rsid w:val="00DC604F"/>
    <w:pPr>
      <w:numPr>
        <w:numId w:val="1"/>
      </w:numPr>
    </w:pPr>
    <w:rPr>
      <w:sz w:val="16"/>
      <w:lang w:val="en-US" w:eastAsia="en-US"/>
    </w:rPr>
  </w:style>
  <w:style w:type="paragraph" w:customStyle="1" w:styleId="ElsFigureCaption">
    <w:name w:val="Els_FigureCaption"/>
    <w:rsid w:val="00DC604F"/>
    <w:pPr>
      <w:spacing w:line="220" w:lineRule="exact"/>
      <w:ind w:firstLine="230"/>
    </w:pPr>
    <w:rPr>
      <w:sz w:val="16"/>
      <w:lang w:val="en-US" w:eastAsia="en-US"/>
    </w:rPr>
  </w:style>
  <w:style w:type="paragraph" w:customStyle="1" w:styleId="ElsTableCaption">
    <w:name w:val="Els_TableCaption"/>
    <w:next w:val="ElsParagraph"/>
    <w:rsid w:val="00DC604F"/>
    <w:pPr>
      <w:keepNext/>
    </w:pPr>
    <w:rPr>
      <w:lang w:val="en-US" w:eastAsia="en-US"/>
    </w:rPr>
  </w:style>
  <w:style w:type="paragraph" w:customStyle="1" w:styleId="ElsLegend">
    <w:name w:val="Els_Legend"/>
    <w:rsid w:val="00DC604F"/>
    <w:pPr>
      <w:spacing w:after="120" w:line="180" w:lineRule="exact"/>
    </w:pPr>
    <w:rPr>
      <w:sz w:val="16"/>
      <w:lang w:val="en-US" w:eastAsia="en-US"/>
    </w:rPr>
  </w:style>
  <w:style w:type="paragraph" w:customStyle="1" w:styleId="ElsDisplayMath">
    <w:name w:val="Els_DisplayMath"/>
    <w:basedOn w:val="ElsParagraph"/>
    <w:next w:val="ElsParagraph"/>
    <w:rsid w:val="00DC604F"/>
    <w:pPr>
      <w:spacing w:before="100" w:beforeAutospacing="1" w:after="100" w:afterAutospacing="1"/>
    </w:pPr>
  </w:style>
  <w:style w:type="paragraph" w:customStyle="1" w:styleId="ElsGraphAbs">
    <w:name w:val="Els_GraphAbs"/>
    <w:basedOn w:val="Heading1"/>
    <w:rsid w:val="00DC604F"/>
    <w:pPr>
      <w:numPr>
        <w:numId w:val="0"/>
      </w:numPr>
    </w:pPr>
  </w:style>
  <w:style w:type="paragraph" w:customStyle="1" w:styleId="ElsChemEquation">
    <w:name w:val="Els_ChemEquation"/>
    <w:next w:val="ElsParagraph"/>
    <w:rsid w:val="00DC604F"/>
    <w:rPr>
      <w:lang w:val="en-US" w:eastAsia="en-US"/>
    </w:rPr>
  </w:style>
  <w:style w:type="paragraph" w:customStyle="1" w:styleId="ElsTableFootnote">
    <w:name w:val="Els_TableFootnote"/>
    <w:basedOn w:val="ElsParagraph"/>
    <w:rsid w:val="00DC604F"/>
    <w:rPr>
      <w:color w:val="0000FF"/>
    </w:rPr>
  </w:style>
  <w:style w:type="paragraph" w:customStyle="1" w:styleId="ElsSchemeCaption">
    <w:name w:val="Els_SchemeCaption"/>
    <w:basedOn w:val="ElsChemEquation"/>
    <w:rsid w:val="00DC604F"/>
  </w:style>
  <w:style w:type="paragraph" w:customStyle="1" w:styleId="ElsGraphText">
    <w:name w:val="Els_GraphText"/>
    <w:basedOn w:val="Normal"/>
    <w:rsid w:val="00DC604F"/>
    <w:pPr>
      <w:spacing w:after="440" w:line="220" w:lineRule="exact"/>
    </w:pPr>
    <w:rPr>
      <w:sz w:val="20"/>
      <w:szCs w:val="20"/>
    </w:rPr>
  </w:style>
  <w:style w:type="paragraph" w:customStyle="1" w:styleId="ElsGraphTitle">
    <w:name w:val="Els_GraphTitle"/>
    <w:basedOn w:val="Normal"/>
    <w:rsid w:val="00DC604F"/>
    <w:pPr>
      <w:keepNext/>
      <w:spacing w:after="60"/>
      <w:ind w:right="5280"/>
    </w:pPr>
    <w:rPr>
      <w:b/>
      <w:szCs w:val="20"/>
    </w:rPr>
  </w:style>
  <w:style w:type="paragraph" w:customStyle="1" w:styleId="ElsGraphAuthor">
    <w:name w:val="Els_GraphAuthor"/>
    <w:basedOn w:val="Normal"/>
    <w:rsid w:val="00DC604F"/>
    <w:pPr>
      <w:keepNext/>
    </w:pPr>
    <w:rPr>
      <w:sz w:val="22"/>
      <w:szCs w:val="20"/>
    </w:rPr>
  </w:style>
  <w:style w:type="paragraph" w:customStyle="1" w:styleId="ElsGraphAddress">
    <w:name w:val="Els_GraphAddress"/>
    <w:basedOn w:val="Normal"/>
    <w:rsid w:val="00DC604F"/>
    <w:rPr>
      <w:i/>
      <w:sz w:val="22"/>
      <w:szCs w:val="20"/>
    </w:rPr>
  </w:style>
  <w:style w:type="paragraph" w:customStyle="1" w:styleId="ElsGraphPlaceholder">
    <w:name w:val="Els_GraphPlaceholder"/>
    <w:basedOn w:val="Normal"/>
    <w:rsid w:val="00DC604F"/>
    <w:pPr>
      <w:jc w:val="center"/>
    </w:pPr>
    <w:rPr>
      <w:sz w:val="20"/>
      <w:szCs w:val="20"/>
    </w:rPr>
  </w:style>
  <w:style w:type="paragraph" w:styleId="Footer">
    <w:name w:val="footer"/>
    <w:basedOn w:val="Normal"/>
    <w:semiHidden/>
    <w:rsid w:val="00DC604F"/>
    <w:pPr>
      <w:tabs>
        <w:tab w:val="center" w:pos="4320"/>
        <w:tab w:val="right" w:pos="8640"/>
      </w:tabs>
    </w:pPr>
  </w:style>
  <w:style w:type="character" w:styleId="PageNumber">
    <w:name w:val="page number"/>
    <w:basedOn w:val="DefaultParagraphFont"/>
    <w:semiHidden/>
    <w:rsid w:val="00DC604F"/>
  </w:style>
  <w:style w:type="paragraph" w:styleId="Header">
    <w:name w:val="header"/>
    <w:basedOn w:val="Normal"/>
    <w:semiHidden/>
    <w:rsid w:val="00DC604F"/>
    <w:pPr>
      <w:tabs>
        <w:tab w:val="center" w:pos="4320"/>
        <w:tab w:val="right" w:pos="8640"/>
      </w:tabs>
    </w:pPr>
  </w:style>
  <w:style w:type="character" w:styleId="Hyperlink">
    <w:name w:val="Hyperlink"/>
    <w:basedOn w:val="DefaultParagraphFont"/>
    <w:uiPriority w:val="99"/>
    <w:unhideWhenUsed/>
    <w:rsid w:val="008B6D84"/>
    <w:rPr>
      <w:color w:val="0000FF"/>
      <w:u w:val="single"/>
    </w:rPr>
  </w:style>
  <w:style w:type="paragraph" w:styleId="BalloonText">
    <w:name w:val="Balloon Text"/>
    <w:basedOn w:val="Normal"/>
    <w:link w:val="BalloonTextChar"/>
    <w:uiPriority w:val="99"/>
    <w:semiHidden/>
    <w:unhideWhenUsed/>
    <w:rsid w:val="001A6FC8"/>
    <w:rPr>
      <w:rFonts w:ascii="Tahoma" w:hAnsi="Tahoma" w:cs="Tahoma"/>
      <w:sz w:val="16"/>
      <w:szCs w:val="16"/>
    </w:rPr>
  </w:style>
  <w:style w:type="character" w:customStyle="1" w:styleId="BalloonTextChar">
    <w:name w:val="Balloon Text Char"/>
    <w:basedOn w:val="DefaultParagraphFont"/>
    <w:link w:val="BalloonText"/>
    <w:uiPriority w:val="99"/>
    <w:semiHidden/>
    <w:rsid w:val="001A6FC8"/>
    <w:rPr>
      <w:rFonts w:ascii="Tahoma" w:hAnsi="Tahoma" w:cs="Tahoma"/>
      <w:sz w:val="16"/>
      <w:szCs w:val="16"/>
      <w:lang w:val="en-US" w:eastAsia="en-US"/>
    </w:rPr>
  </w:style>
  <w:style w:type="character" w:customStyle="1" w:styleId="fontstyle01">
    <w:name w:val="fontstyle01"/>
    <w:basedOn w:val="DefaultParagraphFont"/>
    <w:rsid w:val="005E1773"/>
    <w:rPr>
      <w:rFonts w:ascii="BSGulliver" w:hAnsi="BSGulliver" w:hint="default"/>
      <w:b w:val="0"/>
      <w:bCs w:val="0"/>
      <w:i w:val="0"/>
      <w:iCs w:val="0"/>
      <w:color w:val="242021"/>
      <w:sz w:val="14"/>
      <w:szCs w:val="14"/>
    </w:rPr>
  </w:style>
  <w:style w:type="character" w:styleId="UnresolvedMention">
    <w:name w:val="Unresolved Mention"/>
    <w:basedOn w:val="DefaultParagraphFont"/>
    <w:uiPriority w:val="99"/>
    <w:semiHidden/>
    <w:unhideWhenUsed/>
    <w:rsid w:val="00557B0B"/>
    <w:rPr>
      <w:color w:val="605E5C"/>
      <w:shd w:val="clear" w:color="auto" w:fill="E1DFDD"/>
    </w:rPr>
  </w:style>
  <w:style w:type="paragraph" w:styleId="FootnoteText">
    <w:name w:val="footnote text"/>
    <w:basedOn w:val="Normal"/>
    <w:link w:val="FootnoteTextChar"/>
    <w:unhideWhenUsed/>
    <w:rsid w:val="00557B0B"/>
    <w:rPr>
      <w:sz w:val="20"/>
      <w:szCs w:val="20"/>
    </w:rPr>
  </w:style>
  <w:style w:type="character" w:customStyle="1" w:styleId="FootnoteTextChar">
    <w:name w:val="Footnote Text Char"/>
    <w:basedOn w:val="DefaultParagraphFont"/>
    <w:link w:val="FootnoteText"/>
    <w:rsid w:val="00557B0B"/>
    <w:rPr>
      <w:lang w:val="en-US" w:eastAsia="en-US"/>
    </w:rPr>
  </w:style>
  <w:style w:type="character" w:styleId="FootnoteReference">
    <w:name w:val="footnote reference"/>
    <w:basedOn w:val="DefaultParagraphFont"/>
    <w:uiPriority w:val="99"/>
    <w:semiHidden/>
    <w:unhideWhenUsed/>
    <w:rsid w:val="00557B0B"/>
    <w:rPr>
      <w:vertAlign w:val="superscript"/>
    </w:rPr>
  </w:style>
  <w:style w:type="paragraph" w:styleId="EndnoteText">
    <w:name w:val="endnote text"/>
    <w:basedOn w:val="Normal"/>
    <w:link w:val="EndnoteTextChar"/>
    <w:uiPriority w:val="99"/>
    <w:semiHidden/>
    <w:unhideWhenUsed/>
    <w:rsid w:val="00557B0B"/>
    <w:rPr>
      <w:sz w:val="20"/>
      <w:szCs w:val="20"/>
    </w:rPr>
  </w:style>
  <w:style w:type="character" w:customStyle="1" w:styleId="EndnoteTextChar">
    <w:name w:val="Endnote Text Char"/>
    <w:basedOn w:val="DefaultParagraphFont"/>
    <w:link w:val="EndnoteText"/>
    <w:uiPriority w:val="99"/>
    <w:semiHidden/>
    <w:rsid w:val="00557B0B"/>
    <w:rPr>
      <w:lang w:val="en-US" w:eastAsia="en-US"/>
    </w:rPr>
  </w:style>
  <w:style w:type="character" w:styleId="EndnoteReference">
    <w:name w:val="endnote reference"/>
    <w:basedOn w:val="DefaultParagraphFont"/>
    <w:uiPriority w:val="99"/>
    <w:semiHidden/>
    <w:unhideWhenUsed/>
    <w:rsid w:val="00557B0B"/>
    <w:rPr>
      <w:vertAlign w:val="superscript"/>
    </w:rPr>
  </w:style>
  <w:style w:type="table" w:styleId="TableGrid">
    <w:name w:val="Table Grid"/>
    <w:basedOn w:val="TableNormal"/>
    <w:uiPriority w:val="39"/>
    <w:rsid w:val="008647A2"/>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6D81"/>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CB4D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3847">
      <w:bodyDiv w:val="1"/>
      <w:marLeft w:val="0"/>
      <w:marRight w:val="0"/>
      <w:marTop w:val="0"/>
      <w:marBottom w:val="0"/>
      <w:divBdr>
        <w:top w:val="none" w:sz="0" w:space="0" w:color="auto"/>
        <w:left w:val="none" w:sz="0" w:space="0" w:color="auto"/>
        <w:bottom w:val="none" w:sz="0" w:space="0" w:color="auto"/>
        <w:right w:val="none" w:sz="0" w:space="0" w:color="auto"/>
      </w:divBdr>
    </w:div>
    <w:div w:id="25760875">
      <w:bodyDiv w:val="1"/>
      <w:marLeft w:val="0"/>
      <w:marRight w:val="0"/>
      <w:marTop w:val="0"/>
      <w:marBottom w:val="0"/>
      <w:divBdr>
        <w:top w:val="none" w:sz="0" w:space="0" w:color="auto"/>
        <w:left w:val="none" w:sz="0" w:space="0" w:color="auto"/>
        <w:bottom w:val="none" w:sz="0" w:space="0" w:color="auto"/>
        <w:right w:val="none" w:sz="0" w:space="0" w:color="auto"/>
      </w:divBdr>
    </w:div>
    <w:div w:id="30426567">
      <w:bodyDiv w:val="1"/>
      <w:marLeft w:val="0"/>
      <w:marRight w:val="0"/>
      <w:marTop w:val="0"/>
      <w:marBottom w:val="0"/>
      <w:divBdr>
        <w:top w:val="none" w:sz="0" w:space="0" w:color="auto"/>
        <w:left w:val="none" w:sz="0" w:space="0" w:color="auto"/>
        <w:bottom w:val="none" w:sz="0" w:space="0" w:color="auto"/>
        <w:right w:val="none" w:sz="0" w:space="0" w:color="auto"/>
      </w:divBdr>
      <w:divsChild>
        <w:div w:id="2015717943">
          <w:marLeft w:val="0"/>
          <w:marRight w:val="0"/>
          <w:marTop w:val="0"/>
          <w:marBottom w:val="0"/>
          <w:divBdr>
            <w:top w:val="none" w:sz="0" w:space="0" w:color="auto"/>
            <w:left w:val="none" w:sz="0" w:space="0" w:color="auto"/>
            <w:bottom w:val="none" w:sz="0" w:space="0" w:color="auto"/>
            <w:right w:val="none" w:sz="0" w:space="0" w:color="auto"/>
          </w:divBdr>
        </w:div>
        <w:div w:id="1477995571">
          <w:marLeft w:val="0"/>
          <w:marRight w:val="0"/>
          <w:marTop w:val="0"/>
          <w:marBottom w:val="0"/>
          <w:divBdr>
            <w:top w:val="none" w:sz="0" w:space="0" w:color="auto"/>
            <w:left w:val="none" w:sz="0" w:space="0" w:color="auto"/>
            <w:bottom w:val="none" w:sz="0" w:space="0" w:color="auto"/>
            <w:right w:val="none" w:sz="0" w:space="0" w:color="auto"/>
          </w:divBdr>
        </w:div>
      </w:divsChild>
    </w:div>
    <w:div w:id="47808108">
      <w:bodyDiv w:val="1"/>
      <w:marLeft w:val="0"/>
      <w:marRight w:val="0"/>
      <w:marTop w:val="0"/>
      <w:marBottom w:val="0"/>
      <w:divBdr>
        <w:top w:val="none" w:sz="0" w:space="0" w:color="auto"/>
        <w:left w:val="none" w:sz="0" w:space="0" w:color="auto"/>
        <w:bottom w:val="none" w:sz="0" w:space="0" w:color="auto"/>
        <w:right w:val="none" w:sz="0" w:space="0" w:color="auto"/>
      </w:divBdr>
    </w:div>
    <w:div w:id="213857136">
      <w:bodyDiv w:val="1"/>
      <w:marLeft w:val="0"/>
      <w:marRight w:val="0"/>
      <w:marTop w:val="0"/>
      <w:marBottom w:val="0"/>
      <w:divBdr>
        <w:top w:val="none" w:sz="0" w:space="0" w:color="auto"/>
        <w:left w:val="none" w:sz="0" w:space="0" w:color="auto"/>
        <w:bottom w:val="none" w:sz="0" w:space="0" w:color="auto"/>
        <w:right w:val="none" w:sz="0" w:space="0" w:color="auto"/>
      </w:divBdr>
    </w:div>
    <w:div w:id="239339951">
      <w:bodyDiv w:val="1"/>
      <w:marLeft w:val="0"/>
      <w:marRight w:val="0"/>
      <w:marTop w:val="0"/>
      <w:marBottom w:val="0"/>
      <w:divBdr>
        <w:top w:val="none" w:sz="0" w:space="0" w:color="auto"/>
        <w:left w:val="none" w:sz="0" w:space="0" w:color="auto"/>
        <w:bottom w:val="none" w:sz="0" w:space="0" w:color="auto"/>
        <w:right w:val="none" w:sz="0" w:space="0" w:color="auto"/>
      </w:divBdr>
    </w:div>
    <w:div w:id="271598410">
      <w:bodyDiv w:val="1"/>
      <w:marLeft w:val="0"/>
      <w:marRight w:val="0"/>
      <w:marTop w:val="0"/>
      <w:marBottom w:val="0"/>
      <w:divBdr>
        <w:top w:val="none" w:sz="0" w:space="0" w:color="auto"/>
        <w:left w:val="none" w:sz="0" w:space="0" w:color="auto"/>
        <w:bottom w:val="none" w:sz="0" w:space="0" w:color="auto"/>
        <w:right w:val="none" w:sz="0" w:space="0" w:color="auto"/>
      </w:divBdr>
    </w:div>
    <w:div w:id="374356647">
      <w:bodyDiv w:val="1"/>
      <w:marLeft w:val="0"/>
      <w:marRight w:val="0"/>
      <w:marTop w:val="0"/>
      <w:marBottom w:val="0"/>
      <w:divBdr>
        <w:top w:val="none" w:sz="0" w:space="0" w:color="auto"/>
        <w:left w:val="none" w:sz="0" w:space="0" w:color="auto"/>
        <w:bottom w:val="none" w:sz="0" w:space="0" w:color="auto"/>
        <w:right w:val="none" w:sz="0" w:space="0" w:color="auto"/>
      </w:divBdr>
    </w:div>
    <w:div w:id="768547950">
      <w:bodyDiv w:val="1"/>
      <w:marLeft w:val="0"/>
      <w:marRight w:val="0"/>
      <w:marTop w:val="0"/>
      <w:marBottom w:val="0"/>
      <w:divBdr>
        <w:top w:val="none" w:sz="0" w:space="0" w:color="auto"/>
        <w:left w:val="none" w:sz="0" w:space="0" w:color="auto"/>
        <w:bottom w:val="none" w:sz="0" w:space="0" w:color="auto"/>
        <w:right w:val="none" w:sz="0" w:space="0" w:color="auto"/>
      </w:divBdr>
    </w:div>
    <w:div w:id="871847048">
      <w:bodyDiv w:val="1"/>
      <w:marLeft w:val="0"/>
      <w:marRight w:val="0"/>
      <w:marTop w:val="0"/>
      <w:marBottom w:val="0"/>
      <w:divBdr>
        <w:top w:val="none" w:sz="0" w:space="0" w:color="auto"/>
        <w:left w:val="none" w:sz="0" w:space="0" w:color="auto"/>
        <w:bottom w:val="none" w:sz="0" w:space="0" w:color="auto"/>
        <w:right w:val="none" w:sz="0" w:space="0" w:color="auto"/>
      </w:divBdr>
    </w:div>
    <w:div w:id="911161959">
      <w:bodyDiv w:val="1"/>
      <w:marLeft w:val="0"/>
      <w:marRight w:val="0"/>
      <w:marTop w:val="0"/>
      <w:marBottom w:val="0"/>
      <w:divBdr>
        <w:top w:val="none" w:sz="0" w:space="0" w:color="auto"/>
        <w:left w:val="none" w:sz="0" w:space="0" w:color="auto"/>
        <w:bottom w:val="none" w:sz="0" w:space="0" w:color="auto"/>
        <w:right w:val="none" w:sz="0" w:space="0" w:color="auto"/>
      </w:divBdr>
    </w:div>
    <w:div w:id="1004015552">
      <w:bodyDiv w:val="1"/>
      <w:marLeft w:val="0"/>
      <w:marRight w:val="0"/>
      <w:marTop w:val="0"/>
      <w:marBottom w:val="0"/>
      <w:divBdr>
        <w:top w:val="none" w:sz="0" w:space="0" w:color="auto"/>
        <w:left w:val="none" w:sz="0" w:space="0" w:color="auto"/>
        <w:bottom w:val="none" w:sz="0" w:space="0" w:color="auto"/>
        <w:right w:val="none" w:sz="0" w:space="0" w:color="auto"/>
      </w:divBdr>
    </w:div>
    <w:div w:id="1120802872">
      <w:bodyDiv w:val="1"/>
      <w:marLeft w:val="0"/>
      <w:marRight w:val="0"/>
      <w:marTop w:val="0"/>
      <w:marBottom w:val="0"/>
      <w:divBdr>
        <w:top w:val="none" w:sz="0" w:space="0" w:color="auto"/>
        <w:left w:val="none" w:sz="0" w:space="0" w:color="auto"/>
        <w:bottom w:val="none" w:sz="0" w:space="0" w:color="auto"/>
        <w:right w:val="none" w:sz="0" w:space="0" w:color="auto"/>
      </w:divBdr>
      <w:divsChild>
        <w:div w:id="1363286914">
          <w:marLeft w:val="0"/>
          <w:marRight w:val="0"/>
          <w:marTop w:val="0"/>
          <w:marBottom w:val="0"/>
          <w:divBdr>
            <w:top w:val="none" w:sz="0" w:space="0" w:color="auto"/>
            <w:left w:val="none" w:sz="0" w:space="0" w:color="auto"/>
            <w:bottom w:val="none" w:sz="0" w:space="0" w:color="auto"/>
            <w:right w:val="none" w:sz="0" w:space="0" w:color="auto"/>
          </w:divBdr>
        </w:div>
        <w:div w:id="1688825659">
          <w:marLeft w:val="0"/>
          <w:marRight w:val="0"/>
          <w:marTop w:val="0"/>
          <w:marBottom w:val="0"/>
          <w:divBdr>
            <w:top w:val="none" w:sz="0" w:space="0" w:color="auto"/>
            <w:left w:val="none" w:sz="0" w:space="0" w:color="auto"/>
            <w:bottom w:val="none" w:sz="0" w:space="0" w:color="auto"/>
            <w:right w:val="none" w:sz="0" w:space="0" w:color="auto"/>
          </w:divBdr>
        </w:div>
      </w:divsChild>
    </w:div>
    <w:div w:id="1451705130">
      <w:bodyDiv w:val="1"/>
      <w:marLeft w:val="0"/>
      <w:marRight w:val="0"/>
      <w:marTop w:val="0"/>
      <w:marBottom w:val="0"/>
      <w:divBdr>
        <w:top w:val="none" w:sz="0" w:space="0" w:color="auto"/>
        <w:left w:val="none" w:sz="0" w:space="0" w:color="auto"/>
        <w:bottom w:val="none" w:sz="0" w:space="0" w:color="auto"/>
        <w:right w:val="none" w:sz="0" w:space="0" w:color="auto"/>
      </w:divBdr>
    </w:div>
    <w:div w:id="1949851668">
      <w:bodyDiv w:val="1"/>
      <w:marLeft w:val="0"/>
      <w:marRight w:val="0"/>
      <w:marTop w:val="0"/>
      <w:marBottom w:val="0"/>
      <w:divBdr>
        <w:top w:val="none" w:sz="0" w:space="0" w:color="auto"/>
        <w:left w:val="none" w:sz="0" w:space="0" w:color="auto"/>
        <w:bottom w:val="none" w:sz="0" w:space="0" w:color="auto"/>
        <w:right w:val="none" w:sz="0" w:space="0" w:color="auto"/>
      </w:divBdr>
    </w:div>
    <w:div w:id="2122601340">
      <w:bodyDiv w:val="1"/>
      <w:marLeft w:val="0"/>
      <w:marRight w:val="0"/>
      <w:marTop w:val="0"/>
      <w:marBottom w:val="0"/>
      <w:divBdr>
        <w:top w:val="none" w:sz="0" w:space="0" w:color="auto"/>
        <w:left w:val="none" w:sz="0" w:space="0" w:color="auto"/>
        <w:bottom w:val="none" w:sz="0" w:space="0" w:color="auto"/>
        <w:right w:val="none" w:sz="0" w:space="0" w:color="auto"/>
      </w:divBdr>
    </w:div>
    <w:div w:id="212437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https://www.youtube.com/watch?v=T0yFAWawSBM" TargetMode="External"/><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hyperlink" Target="https://www.youtube.com/watch?v=LNHdnLLSHz8&amp;fbclid=IwAR0ItOW9thSKAnfNyrCWxqC3UQfxE7L-YgaVjDsZBcBrETnzCjoC2FcLwJM" TargetMode="External"/><Relationship Id="rId34" Type="http://schemas.openxmlformats.org/officeDocument/2006/relationships/image" Target="media/image15.png"/><Relationship Id="rId42" Type="http://schemas.openxmlformats.org/officeDocument/2006/relationships/image" Target="media/image19.png"/><Relationship Id="rId47" Type="http://schemas.microsoft.com/office/2007/relationships/hdphoto" Target="media/hdphoto10.wdp"/><Relationship Id="rId50" Type="http://schemas.openxmlformats.org/officeDocument/2006/relationships/hyperlink" Target="https://microwindlite.software.informer.com/3.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0.png"/><Relationship Id="rId29" Type="http://schemas.openxmlformats.org/officeDocument/2006/relationships/image" Target="media/image121.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60.png"/><Relationship Id="rId40" Type="http://schemas.openxmlformats.org/officeDocument/2006/relationships/image" Target="media/image170.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10.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30.png"/><Relationship Id="rId43" Type="http://schemas.microsoft.com/office/2007/relationships/hdphoto" Target="media/hdphoto1.wdp"/><Relationship Id="rId48" Type="http://schemas.openxmlformats.org/officeDocument/2006/relationships/image" Target="media/image200.pn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edaplayground.com/x/5s5g?fbclid=IwAR3Qh5SdEu9M3_4P9gepHckNnkhpaaElcxppLF1yxrrHOG4VUWXpqT26QXQ" TargetMode="External"/><Relationship Id="rId25" Type="http://schemas.openxmlformats.org/officeDocument/2006/relationships/image" Target="media/image100.png"/><Relationship Id="rId33" Type="http://schemas.openxmlformats.org/officeDocument/2006/relationships/image" Target="media/image120.png"/><Relationship Id="rId38" Type="http://schemas.openxmlformats.org/officeDocument/2006/relationships/image" Target="media/image17.png"/><Relationship Id="rId46" Type="http://schemas.openxmlformats.org/officeDocument/2006/relationships/image" Target="media/image190.png"/><Relationship Id="rId20" Type="http://schemas.openxmlformats.org/officeDocument/2006/relationships/image" Target="media/image8.png"/><Relationship Id="rId41"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11.png"/><Relationship Id="rId36" Type="http://schemas.openxmlformats.org/officeDocument/2006/relationships/image" Target="media/image16.png"/><Relationship Id="rId49" Type="http://schemas.openxmlformats.org/officeDocument/2006/relationships/image" Target="media/image2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oloughlins\Local%20Settings\Temporary%20Internet%20Files\Content.Outlook\20TG5JLQ\TetrahedronLetters%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A03E0D-65C8-4B90-AACC-368911624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TetrahedronLetters (2).dot</Template>
  <TotalTime>5</TotalTime>
  <Pages>8</Pages>
  <Words>2431</Words>
  <Characters>13859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Tetrahedron template</vt:lpstr>
    </vt:vector>
  </TitlesOfParts>
  <Company>TnQ</Company>
  <LinksUpToDate>false</LinksUpToDate>
  <CharactersWithSpaces>16258</CharactersWithSpaces>
  <SharedDoc>false</SharedDoc>
  <HLinks>
    <vt:vector size="6" baseType="variant">
      <vt:variant>
        <vt:i4>4194304</vt:i4>
      </vt:variant>
      <vt:variant>
        <vt:i4>30</vt:i4>
      </vt:variant>
      <vt:variant>
        <vt:i4>0</vt:i4>
      </vt:variant>
      <vt:variant>
        <vt:i4>5</vt:i4>
      </vt:variant>
      <vt:variant>
        <vt:lpwstr>http://www.elsevier.com/locate/authorartwork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Tetrahedron template</dc:title>
  <dc:subject/>
  <dc:creator>Sarah O'Loughlin</dc:creator>
  <cp:keywords/>
  <dc:description/>
  <cp:lastModifiedBy>Khader Mohammad</cp:lastModifiedBy>
  <cp:revision>4</cp:revision>
  <cp:lastPrinted>2009-09-04T07:03:00Z</cp:lastPrinted>
  <dcterms:created xsi:type="dcterms:W3CDTF">2021-05-01T08:28:00Z</dcterms:created>
  <dcterms:modified xsi:type="dcterms:W3CDTF">2021-05-01T08:33:00Z</dcterms:modified>
</cp:coreProperties>
</file>